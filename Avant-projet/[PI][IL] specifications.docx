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9863C" w14:textId="77777777" w:rsidR="001618E6" w:rsidRPr="00E230D9" w:rsidRDefault="008E77E3" w:rsidP="001618E6">
      <w:pPr>
        <w:pStyle w:val="Corpsdetexte"/>
        <w:jc w:val="center"/>
        <w:rPr>
          <w:sz w:val="48"/>
          <w:lang w:val="fr-FR"/>
        </w:rPr>
      </w:pPr>
      <w:r>
        <w:rPr>
          <w:noProof/>
          <w:lang w:val="fr-FR" w:eastAsia="fr-FR" w:bidi="ar-SA"/>
        </w:rPr>
        <w:pict w14:anchorId="6483CC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s://www.intechinfo.fr/wp-content/uploads/2015/11/logo-IN-TECH-ecole-informatique.jpg" style="width:208.5pt;height:1in;visibility:visible">
            <v:imagedata r:id="rId8" o:title="logo-IN-TECH-ecole-informatique"/>
          </v:shape>
        </w:pict>
      </w:r>
    </w:p>
    <w:p w14:paraId="2C3F84BD" w14:textId="77777777" w:rsidR="001618E6" w:rsidRPr="00E230D9" w:rsidRDefault="009556C3" w:rsidP="001618E6">
      <w:pPr>
        <w:pStyle w:val="TitreProjet"/>
        <w:rPr>
          <w:rStyle w:val="StyleTitreLatin36ptCar"/>
        </w:rPr>
      </w:pPr>
      <w:r w:rsidRPr="00E230D9">
        <w:rPr>
          <w:rStyle w:val="StyleTitreLatin36ptCar"/>
        </w:rPr>
        <w:t xml:space="preserve">Projet </w:t>
      </w:r>
      <w:r w:rsidRPr="00E230D9">
        <w:rPr>
          <w:rStyle w:val="TitreProjetCar"/>
        </w:rPr>
        <w:t>Galt</w:t>
      </w:r>
    </w:p>
    <w:p w14:paraId="1BD41171" w14:textId="77777777" w:rsidR="001618E6" w:rsidRPr="00E230D9" w:rsidRDefault="00F61397" w:rsidP="001618E6">
      <w:pPr>
        <w:pStyle w:val="Titredocument"/>
        <w:rPr>
          <w:szCs w:val="56"/>
        </w:rPr>
      </w:pPr>
      <w:r w:rsidRPr="00B2566B">
        <w:rPr>
          <w:rStyle w:val="TitreProjetCar"/>
          <w:sz w:val="56"/>
          <w:szCs w:val="56"/>
          <w:highlight w:val="lightGray"/>
        </w:rPr>
        <w:fldChar w:fldCharType="begin"/>
      </w:r>
      <w:r w:rsidRPr="00B2566B">
        <w:rPr>
          <w:rStyle w:val="TitreProjetCar"/>
          <w:sz w:val="56"/>
          <w:szCs w:val="56"/>
          <w:highlight w:val="lightGray"/>
        </w:rPr>
        <w:instrText xml:space="preserve"> DOCPROPERTY  Title  \* MERGEFORMAT </w:instrText>
      </w:r>
      <w:r w:rsidRPr="00B2566B">
        <w:rPr>
          <w:rStyle w:val="TitreProjetCar"/>
          <w:sz w:val="56"/>
          <w:szCs w:val="56"/>
          <w:highlight w:val="lightGray"/>
        </w:rPr>
        <w:fldChar w:fldCharType="separate"/>
      </w:r>
      <w:r w:rsidRPr="00B2566B">
        <w:rPr>
          <w:rStyle w:val="TitreProjetCar"/>
          <w:sz w:val="56"/>
          <w:szCs w:val="56"/>
          <w:highlight w:val="lightGray"/>
        </w:rPr>
        <w:t>Spécifications</w:t>
      </w:r>
      <w:r w:rsidRPr="00B2566B">
        <w:rPr>
          <w:rStyle w:val="TitreProjetCar"/>
          <w:sz w:val="56"/>
          <w:szCs w:val="56"/>
          <w:highlight w:val="lightGray"/>
        </w:rPr>
        <w:fldChar w:fldCharType="end"/>
      </w:r>
      <w:r w:rsidRPr="00E230D9">
        <w:rPr>
          <w:rStyle w:val="StyleTitreLatin36ptCar"/>
          <w:sz w:val="56"/>
          <w:szCs w:val="56"/>
        </w:rPr>
        <w:t> </w:t>
      </w:r>
    </w:p>
    <w:p w14:paraId="31ADDA2B" w14:textId="77777777" w:rsidR="008340B6" w:rsidRPr="00E230D9" w:rsidRDefault="008340B6" w:rsidP="001618E6">
      <w:pPr>
        <w:pStyle w:val="Titredocument"/>
      </w:pPr>
    </w:p>
    <w:p w14:paraId="75976D59" w14:textId="77777777" w:rsidR="001618E6" w:rsidRPr="00E230D9" w:rsidRDefault="001618E6" w:rsidP="001618E6">
      <w:pPr>
        <w:pStyle w:val="Version"/>
      </w:pPr>
      <w:r w:rsidRPr="00E230D9">
        <w:t xml:space="preserve">Version </w:t>
      </w:r>
      <w:r w:rsidR="00B2566B">
        <w:fldChar w:fldCharType="begin"/>
      </w:r>
      <w:r w:rsidR="00B2566B">
        <w:instrText xml:space="preserve"> DOCPROPERTY  Version  \* MERGEFORMAT </w:instrText>
      </w:r>
      <w:r w:rsidR="00B2566B">
        <w:fldChar w:fldCharType="separate"/>
      </w:r>
      <w:r w:rsidR="00FD30A9" w:rsidRPr="00E230D9">
        <w:t>0</w:t>
      </w:r>
      <w:r w:rsidR="00B2566B">
        <w:fldChar w:fldCharType="end"/>
      </w:r>
      <w:r w:rsidR="00E230D9" w:rsidRPr="00E230D9">
        <w:t>.2</w:t>
      </w:r>
    </w:p>
    <w:p w14:paraId="4D4AE558" w14:textId="77777777" w:rsidR="001618E6" w:rsidRPr="00E230D9" w:rsidRDefault="001618E6" w:rsidP="008340B6">
      <w:pPr>
        <w:jc w:val="center"/>
        <w:rPr>
          <w:sz w:val="28"/>
          <w:lang w:val="fr-FR"/>
        </w:rPr>
      </w:pPr>
    </w:p>
    <w:p w14:paraId="4D4D3E1B" w14:textId="77777777" w:rsidR="00E7795E" w:rsidRPr="00E230D9" w:rsidRDefault="00E230D9" w:rsidP="008340B6">
      <w:pPr>
        <w:jc w:val="center"/>
        <w:rPr>
          <w:lang w:val="fr-FR"/>
        </w:rPr>
        <w:sectPr w:rsidR="00E7795E" w:rsidRPr="00E230D9" w:rsidSect="003F1B5A">
          <w:pgSz w:w="11906" w:h="16838"/>
          <w:pgMar w:top="1134" w:right="1418" w:bottom="1134" w:left="1418" w:header="567" w:footer="567" w:gutter="0"/>
          <w:cols w:space="720"/>
        </w:sectPr>
      </w:pPr>
      <w:r w:rsidRPr="00E230D9">
        <w:rPr>
          <w:sz w:val="28"/>
          <w:lang w:val="fr-FR"/>
        </w:rPr>
        <w:t>18</w:t>
      </w:r>
      <w:r w:rsidR="009556C3" w:rsidRPr="00E230D9">
        <w:rPr>
          <w:sz w:val="28"/>
          <w:lang w:val="fr-FR"/>
        </w:rPr>
        <w:t>/10/2016</w:t>
      </w:r>
    </w:p>
    <w:p w14:paraId="2754632F" w14:textId="77777777" w:rsidR="001618E6" w:rsidRPr="00E230D9" w:rsidRDefault="001618E6" w:rsidP="001618E6">
      <w:pPr>
        <w:pStyle w:val="Titrehistorique"/>
      </w:pPr>
      <w:r w:rsidRPr="00E230D9">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618E6" w:rsidRPr="00E230D9" w14:paraId="2144DD21" w14:textId="77777777">
        <w:tc>
          <w:tcPr>
            <w:tcW w:w="2304" w:type="dxa"/>
            <w:tcBorders>
              <w:top w:val="single" w:sz="6" w:space="0" w:color="auto"/>
              <w:left w:val="single" w:sz="6" w:space="0" w:color="auto"/>
              <w:bottom w:val="single" w:sz="6" w:space="0" w:color="auto"/>
              <w:right w:val="single" w:sz="6" w:space="0" w:color="auto"/>
            </w:tcBorders>
          </w:tcPr>
          <w:p w14:paraId="6B6DBF97" w14:textId="77777777" w:rsidR="001618E6" w:rsidRPr="00E230D9" w:rsidRDefault="001618E6">
            <w:pPr>
              <w:pStyle w:val="Tabletext"/>
              <w:jc w:val="center"/>
              <w:rPr>
                <w:rFonts w:ascii="Arial" w:hAnsi="Arial" w:cs="Arial"/>
                <w:b/>
                <w:lang w:val="fr-FR"/>
              </w:rPr>
            </w:pPr>
            <w:r w:rsidRPr="00E230D9">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14:paraId="6C5BE290" w14:textId="77777777" w:rsidR="001618E6" w:rsidRPr="00E230D9" w:rsidRDefault="001618E6">
            <w:pPr>
              <w:pStyle w:val="Tabletext"/>
              <w:jc w:val="center"/>
              <w:rPr>
                <w:rFonts w:ascii="Arial" w:hAnsi="Arial" w:cs="Arial"/>
                <w:b/>
                <w:lang w:val="fr-FR"/>
              </w:rPr>
            </w:pPr>
            <w:r w:rsidRPr="00E230D9">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14:paraId="1C0F9EEF" w14:textId="77777777" w:rsidR="001618E6" w:rsidRPr="00E230D9" w:rsidRDefault="001618E6">
            <w:pPr>
              <w:pStyle w:val="Tabletext"/>
              <w:jc w:val="center"/>
              <w:rPr>
                <w:rFonts w:ascii="Arial" w:hAnsi="Arial" w:cs="Arial"/>
                <w:b/>
                <w:lang w:val="fr-FR"/>
              </w:rPr>
            </w:pPr>
            <w:r w:rsidRPr="00E230D9">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14:paraId="1E50EA9A" w14:textId="77777777" w:rsidR="001618E6" w:rsidRPr="00E230D9" w:rsidRDefault="001618E6">
            <w:pPr>
              <w:pStyle w:val="Tabletext"/>
              <w:jc w:val="center"/>
              <w:rPr>
                <w:rFonts w:ascii="Arial" w:hAnsi="Arial" w:cs="Arial"/>
                <w:b/>
                <w:lang w:val="fr-FR"/>
              </w:rPr>
            </w:pPr>
            <w:r w:rsidRPr="00E230D9">
              <w:rPr>
                <w:rFonts w:ascii="Arial" w:hAnsi="Arial" w:cs="Arial"/>
                <w:b/>
                <w:lang w:val="fr-FR"/>
              </w:rPr>
              <w:t>Auteur</w:t>
            </w:r>
          </w:p>
        </w:tc>
      </w:tr>
      <w:tr w:rsidR="001618E6" w:rsidRPr="00E230D9" w14:paraId="626F5A40" w14:textId="77777777">
        <w:tc>
          <w:tcPr>
            <w:tcW w:w="2304" w:type="dxa"/>
            <w:tcBorders>
              <w:top w:val="single" w:sz="6" w:space="0" w:color="auto"/>
              <w:left w:val="single" w:sz="6" w:space="0" w:color="auto"/>
              <w:bottom w:val="single" w:sz="6" w:space="0" w:color="auto"/>
              <w:right w:val="single" w:sz="6" w:space="0" w:color="auto"/>
            </w:tcBorders>
          </w:tcPr>
          <w:p w14:paraId="69E403E4" w14:textId="77777777" w:rsidR="001618E6" w:rsidRPr="00E230D9" w:rsidRDefault="009556C3">
            <w:pPr>
              <w:pStyle w:val="Tabletext"/>
              <w:jc w:val="center"/>
              <w:rPr>
                <w:rFonts w:ascii="Arial" w:hAnsi="Arial" w:cs="Arial"/>
                <w:lang w:val="fr-FR"/>
              </w:rPr>
            </w:pPr>
            <w:r w:rsidRPr="00E230D9">
              <w:rPr>
                <w:rFonts w:ascii="Arial" w:hAnsi="Arial" w:cs="Arial"/>
                <w:lang w:val="fr-FR"/>
              </w:rPr>
              <w:t>13/10/2016</w:t>
            </w:r>
          </w:p>
        </w:tc>
        <w:tc>
          <w:tcPr>
            <w:tcW w:w="1152" w:type="dxa"/>
            <w:tcBorders>
              <w:top w:val="single" w:sz="6" w:space="0" w:color="auto"/>
              <w:left w:val="single" w:sz="6" w:space="0" w:color="auto"/>
              <w:bottom w:val="single" w:sz="6" w:space="0" w:color="auto"/>
              <w:right w:val="single" w:sz="6" w:space="0" w:color="auto"/>
            </w:tcBorders>
          </w:tcPr>
          <w:p w14:paraId="6B7637EA" w14:textId="77777777" w:rsidR="001618E6" w:rsidRPr="00E230D9" w:rsidRDefault="009556C3">
            <w:pPr>
              <w:pStyle w:val="Tabletext"/>
              <w:jc w:val="center"/>
              <w:rPr>
                <w:rFonts w:ascii="Arial" w:hAnsi="Arial" w:cs="Arial"/>
                <w:lang w:val="fr-FR"/>
              </w:rPr>
            </w:pPr>
            <w:r w:rsidRPr="00E230D9">
              <w:rPr>
                <w:rFonts w:ascii="Arial" w:hAnsi="Arial" w:cs="Arial"/>
                <w:lang w:val="fr-FR"/>
              </w:rPr>
              <w:t>0.1</w:t>
            </w:r>
          </w:p>
        </w:tc>
        <w:tc>
          <w:tcPr>
            <w:tcW w:w="3744" w:type="dxa"/>
            <w:tcBorders>
              <w:top w:val="single" w:sz="6" w:space="0" w:color="auto"/>
              <w:left w:val="single" w:sz="6" w:space="0" w:color="auto"/>
              <w:bottom w:val="single" w:sz="6" w:space="0" w:color="auto"/>
              <w:right w:val="single" w:sz="6" w:space="0" w:color="auto"/>
            </w:tcBorders>
          </w:tcPr>
          <w:p w14:paraId="314BF00A" w14:textId="77777777" w:rsidR="001618E6" w:rsidRPr="00E230D9" w:rsidRDefault="009556C3">
            <w:pPr>
              <w:pStyle w:val="Tabletext"/>
              <w:jc w:val="center"/>
              <w:rPr>
                <w:rFonts w:ascii="Arial" w:hAnsi="Arial" w:cs="Arial"/>
                <w:lang w:val="fr-FR"/>
              </w:rPr>
            </w:pPr>
            <w:r w:rsidRPr="00E230D9">
              <w:rPr>
                <w:rFonts w:ascii="Arial" w:hAnsi="Arial" w:cs="Arial"/>
                <w:lang w:val="fr-FR"/>
              </w:rPr>
              <w:t>Première description</w:t>
            </w:r>
          </w:p>
        </w:tc>
        <w:tc>
          <w:tcPr>
            <w:tcW w:w="2304" w:type="dxa"/>
            <w:tcBorders>
              <w:top w:val="single" w:sz="6" w:space="0" w:color="auto"/>
              <w:left w:val="single" w:sz="6" w:space="0" w:color="auto"/>
              <w:bottom w:val="single" w:sz="6" w:space="0" w:color="auto"/>
              <w:right w:val="single" w:sz="6" w:space="0" w:color="auto"/>
            </w:tcBorders>
          </w:tcPr>
          <w:p w14:paraId="494475FE" w14:textId="77777777" w:rsidR="001618E6" w:rsidRPr="00E230D9" w:rsidRDefault="009556C3">
            <w:pPr>
              <w:pStyle w:val="Tabletext"/>
              <w:jc w:val="center"/>
              <w:rPr>
                <w:rFonts w:ascii="Arial" w:hAnsi="Arial" w:cs="Arial"/>
                <w:lang w:val="fr-FR"/>
              </w:rPr>
            </w:pPr>
            <w:r w:rsidRPr="00E230D9">
              <w:rPr>
                <w:rFonts w:ascii="Arial" w:hAnsi="Arial" w:cs="Arial"/>
                <w:lang w:val="fr-FR"/>
              </w:rPr>
              <w:t>AC</w:t>
            </w:r>
          </w:p>
        </w:tc>
      </w:tr>
      <w:tr w:rsidR="001618E6" w:rsidRPr="00E230D9" w14:paraId="5A037CC6" w14:textId="77777777">
        <w:tc>
          <w:tcPr>
            <w:tcW w:w="2304" w:type="dxa"/>
            <w:tcBorders>
              <w:top w:val="single" w:sz="6" w:space="0" w:color="auto"/>
              <w:left w:val="single" w:sz="6" w:space="0" w:color="auto"/>
              <w:bottom w:val="single" w:sz="6" w:space="0" w:color="auto"/>
              <w:right w:val="single" w:sz="6" w:space="0" w:color="auto"/>
            </w:tcBorders>
          </w:tcPr>
          <w:p w14:paraId="64E6464E" w14:textId="77777777" w:rsidR="001618E6" w:rsidRPr="00E230D9" w:rsidRDefault="00E230D9">
            <w:pPr>
              <w:pStyle w:val="Tabletext"/>
              <w:jc w:val="center"/>
              <w:rPr>
                <w:rFonts w:ascii="Arial" w:hAnsi="Arial" w:cs="Arial"/>
                <w:lang w:val="fr-FR"/>
              </w:rPr>
            </w:pPr>
            <w:r w:rsidRPr="00E230D9">
              <w:rPr>
                <w:rFonts w:ascii="Arial" w:hAnsi="Arial" w:cs="Arial"/>
                <w:lang w:val="fr-FR"/>
              </w:rPr>
              <w:t>18/10/2016</w:t>
            </w:r>
          </w:p>
        </w:tc>
        <w:tc>
          <w:tcPr>
            <w:tcW w:w="1152" w:type="dxa"/>
            <w:tcBorders>
              <w:top w:val="single" w:sz="6" w:space="0" w:color="auto"/>
              <w:left w:val="single" w:sz="6" w:space="0" w:color="auto"/>
              <w:bottom w:val="single" w:sz="6" w:space="0" w:color="auto"/>
              <w:right w:val="single" w:sz="6" w:space="0" w:color="auto"/>
            </w:tcBorders>
          </w:tcPr>
          <w:p w14:paraId="7123FE3E" w14:textId="77777777" w:rsidR="001618E6" w:rsidRPr="00E230D9" w:rsidRDefault="00E230D9">
            <w:pPr>
              <w:pStyle w:val="Tabletext"/>
              <w:jc w:val="center"/>
              <w:rPr>
                <w:rFonts w:ascii="Arial" w:hAnsi="Arial" w:cs="Arial"/>
                <w:lang w:val="fr-FR"/>
              </w:rPr>
            </w:pPr>
            <w:r w:rsidRPr="00E230D9">
              <w:rPr>
                <w:rFonts w:ascii="Arial" w:hAnsi="Arial" w:cs="Arial"/>
                <w:lang w:val="fr-FR"/>
              </w:rPr>
              <w:t>0.2</w:t>
            </w:r>
          </w:p>
        </w:tc>
        <w:tc>
          <w:tcPr>
            <w:tcW w:w="3744" w:type="dxa"/>
            <w:tcBorders>
              <w:top w:val="single" w:sz="6" w:space="0" w:color="auto"/>
              <w:left w:val="single" w:sz="6" w:space="0" w:color="auto"/>
              <w:bottom w:val="single" w:sz="6" w:space="0" w:color="auto"/>
              <w:right w:val="single" w:sz="6" w:space="0" w:color="auto"/>
            </w:tcBorders>
          </w:tcPr>
          <w:p w14:paraId="0CDD7D8C" w14:textId="77777777" w:rsidR="001618E6" w:rsidRPr="00E230D9" w:rsidRDefault="00E230D9">
            <w:pPr>
              <w:pStyle w:val="Tabletext"/>
              <w:jc w:val="center"/>
              <w:rPr>
                <w:rFonts w:ascii="Arial" w:hAnsi="Arial" w:cs="Arial"/>
                <w:lang w:val="fr-FR"/>
              </w:rPr>
            </w:pPr>
            <w:r w:rsidRPr="00E230D9">
              <w:rPr>
                <w:rFonts w:ascii="Arial" w:hAnsi="Arial" w:cs="Arial"/>
                <w:lang w:val="fr-FR"/>
              </w:rPr>
              <w:t>Cas d’utilisation réalisés</w:t>
            </w:r>
          </w:p>
        </w:tc>
        <w:tc>
          <w:tcPr>
            <w:tcW w:w="2304" w:type="dxa"/>
            <w:tcBorders>
              <w:top w:val="single" w:sz="6" w:space="0" w:color="auto"/>
              <w:left w:val="single" w:sz="6" w:space="0" w:color="auto"/>
              <w:bottom w:val="single" w:sz="6" w:space="0" w:color="auto"/>
              <w:right w:val="single" w:sz="6" w:space="0" w:color="auto"/>
            </w:tcBorders>
          </w:tcPr>
          <w:p w14:paraId="2826226D" w14:textId="77777777" w:rsidR="001618E6" w:rsidRPr="00E230D9" w:rsidRDefault="00E230D9">
            <w:pPr>
              <w:pStyle w:val="Tabletext"/>
              <w:jc w:val="center"/>
              <w:rPr>
                <w:rFonts w:ascii="Arial" w:hAnsi="Arial" w:cs="Arial"/>
                <w:lang w:val="fr-FR"/>
              </w:rPr>
            </w:pPr>
            <w:r w:rsidRPr="00E230D9">
              <w:rPr>
                <w:rFonts w:ascii="Arial" w:hAnsi="Arial" w:cs="Arial"/>
                <w:lang w:val="fr-FR"/>
              </w:rPr>
              <w:t>AC</w:t>
            </w:r>
          </w:p>
        </w:tc>
      </w:tr>
      <w:tr w:rsidR="001618E6" w:rsidRPr="00E230D9" w14:paraId="5A2E4681" w14:textId="77777777">
        <w:tc>
          <w:tcPr>
            <w:tcW w:w="2304" w:type="dxa"/>
            <w:tcBorders>
              <w:top w:val="single" w:sz="6" w:space="0" w:color="auto"/>
              <w:left w:val="single" w:sz="6" w:space="0" w:color="auto"/>
              <w:bottom w:val="single" w:sz="6" w:space="0" w:color="auto"/>
              <w:right w:val="single" w:sz="6" w:space="0" w:color="auto"/>
            </w:tcBorders>
          </w:tcPr>
          <w:p w14:paraId="52D69537" w14:textId="77777777" w:rsidR="001618E6" w:rsidRPr="00E230D9" w:rsidRDefault="001618E6">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14:paraId="0D273E4B" w14:textId="77777777" w:rsidR="001618E6" w:rsidRPr="00E230D9" w:rsidRDefault="001618E6">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14:paraId="358D7885" w14:textId="77777777" w:rsidR="001618E6" w:rsidRPr="00E230D9" w:rsidRDefault="001618E6">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14:paraId="0F5565C7" w14:textId="77777777" w:rsidR="001618E6" w:rsidRPr="00E230D9" w:rsidRDefault="001618E6">
            <w:pPr>
              <w:pStyle w:val="Tabletext"/>
              <w:jc w:val="center"/>
              <w:rPr>
                <w:rFonts w:ascii="Arial" w:hAnsi="Arial" w:cs="Arial"/>
                <w:lang w:val="fr-FR"/>
              </w:rPr>
            </w:pPr>
          </w:p>
        </w:tc>
      </w:tr>
      <w:tr w:rsidR="001618E6" w:rsidRPr="00E230D9" w14:paraId="6D2BF77A" w14:textId="77777777">
        <w:tc>
          <w:tcPr>
            <w:tcW w:w="2304" w:type="dxa"/>
            <w:tcBorders>
              <w:top w:val="single" w:sz="6" w:space="0" w:color="auto"/>
              <w:left w:val="single" w:sz="6" w:space="0" w:color="auto"/>
              <w:bottom w:val="single" w:sz="6" w:space="0" w:color="auto"/>
              <w:right w:val="single" w:sz="6" w:space="0" w:color="auto"/>
            </w:tcBorders>
          </w:tcPr>
          <w:p w14:paraId="3C539A15" w14:textId="77777777" w:rsidR="001618E6" w:rsidRPr="00E230D9" w:rsidRDefault="001618E6">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14:paraId="6E4ADB96" w14:textId="77777777" w:rsidR="001618E6" w:rsidRPr="00E230D9" w:rsidRDefault="001618E6">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14:paraId="48D70007" w14:textId="77777777" w:rsidR="001618E6" w:rsidRPr="00E230D9" w:rsidRDefault="001618E6">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14:paraId="7B28F42A" w14:textId="77777777" w:rsidR="001618E6" w:rsidRPr="00E230D9" w:rsidRDefault="001618E6">
            <w:pPr>
              <w:pStyle w:val="Tabletext"/>
              <w:jc w:val="center"/>
              <w:rPr>
                <w:rFonts w:ascii="Arial" w:hAnsi="Arial" w:cs="Arial"/>
                <w:lang w:val="fr-FR"/>
              </w:rPr>
            </w:pPr>
          </w:p>
        </w:tc>
      </w:tr>
    </w:tbl>
    <w:p w14:paraId="4AC1E5DA" w14:textId="77777777" w:rsidR="001618E6" w:rsidRPr="00E230D9" w:rsidRDefault="001618E6" w:rsidP="001618E6">
      <w:pPr>
        <w:rPr>
          <w:lang w:val="fr-FR"/>
        </w:rPr>
        <w:sectPr w:rsidR="001618E6" w:rsidRPr="00E230D9" w:rsidSect="003F1B5A">
          <w:pgSz w:w="11906" w:h="16838"/>
          <w:pgMar w:top="1134" w:right="1418" w:bottom="1134" w:left="1418" w:header="567" w:footer="567" w:gutter="0"/>
          <w:cols w:space="720"/>
        </w:sectPr>
      </w:pPr>
    </w:p>
    <w:p w14:paraId="0B9BB0A5" w14:textId="77777777" w:rsidR="002F339B" w:rsidRPr="00E230D9" w:rsidRDefault="002F339B" w:rsidP="002F339B">
      <w:pPr>
        <w:pStyle w:val="Titrehistorique"/>
      </w:pPr>
      <w:r w:rsidRPr="00E230D9">
        <w:lastRenderedPageBreak/>
        <w:t>Sommaire</w:t>
      </w:r>
    </w:p>
    <w:p w14:paraId="6ED45240" w14:textId="77777777" w:rsidR="00155662" w:rsidRPr="00E230D9" w:rsidRDefault="002F339B">
      <w:pPr>
        <w:pStyle w:val="TM1"/>
        <w:tabs>
          <w:tab w:val="left" w:pos="440"/>
          <w:tab w:val="right" w:leader="dot" w:pos="9060"/>
        </w:tabs>
        <w:rPr>
          <w:b w:val="0"/>
          <w:noProof/>
          <w:sz w:val="22"/>
          <w:lang w:val="fr-FR" w:eastAsia="fr-FR" w:bidi="ar-SA"/>
        </w:rPr>
      </w:pPr>
      <w:r w:rsidRPr="00E230D9">
        <w:rPr>
          <w:lang w:val="fr-FR"/>
        </w:rPr>
        <w:fldChar w:fldCharType="begin"/>
      </w:r>
      <w:r w:rsidRPr="00E230D9">
        <w:rPr>
          <w:lang w:val="fr-FR"/>
        </w:rPr>
        <w:instrText xml:space="preserve"> TOC \o "2-2" \t "Titre 1;1" </w:instrText>
      </w:r>
      <w:r w:rsidRPr="00E230D9">
        <w:rPr>
          <w:lang w:val="fr-FR"/>
        </w:rPr>
        <w:fldChar w:fldCharType="separate"/>
      </w:r>
      <w:r w:rsidR="00155662" w:rsidRPr="00E230D9">
        <w:rPr>
          <w:noProof/>
          <w:lang w:val="fr-FR"/>
        </w:rPr>
        <w:t>1</w:t>
      </w:r>
      <w:r w:rsidR="00155662" w:rsidRPr="00E230D9">
        <w:rPr>
          <w:b w:val="0"/>
          <w:noProof/>
          <w:sz w:val="22"/>
          <w:lang w:val="fr-FR" w:eastAsia="fr-FR" w:bidi="ar-SA"/>
        </w:rPr>
        <w:tab/>
      </w:r>
      <w:r w:rsidR="00155662" w:rsidRPr="00E230D9">
        <w:rPr>
          <w:noProof/>
          <w:lang w:val="fr-FR"/>
        </w:rPr>
        <w:t>Introduction</w:t>
      </w:r>
      <w:r w:rsidR="00155662" w:rsidRPr="00E230D9">
        <w:rPr>
          <w:noProof/>
          <w:lang w:val="fr-FR"/>
        </w:rPr>
        <w:tab/>
      </w:r>
      <w:r w:rsidR="00155662" w:rsidRPr="00E230D9">
        <w:rPr>
          <w:noProof/>
          <w:lang w:val="fr-FR"/>
        </w:rPr>
        <w:fldChar w:fldCharType="begin"/>
      </w:r>
      <w:r w:rsidR="00155662" w:rsidRPr="00E230D9">
        <w:rPr>
          <w:noProof/>
          <w:lang w:val="fr-FR"/>
        </w:rPr>
        <w:instrText xml:space="preserve"> PAGEREF _Toc254870962 \h </w:instrText>
      </w:r>
      <w:r w:rsidR="00155662" w:rsidRPr="00E230D9">
        <w:rPr>
          <w:noProof/>
          <w:lang w:val="fr-FR"/>
        </w:rPr>
      </w:r>
      <w:r w:rsidR="00155662" w:rsidRPr="00E230D9">
        <w:rPr>
          <w:noProof/>
          <w:lang w:val="fr-FR"/>
        </w:rPr>
        <w:fldChar w:fldCharType="separate"/>
      </w:r>
      <w:r w:rsidR="00155662" w:rsidRPr="00E230D9">
        <w:rPr>
          <w:noProof/>
          <w:lang w:val="fr-FR"/>
        </w:rPr>
        <w:t>6</w:t>
      </w:r>
      <w:r w:rsidR="00155662" w:rsidRPr="00E230D9">
        <w:rPr>
          <w:noProof/>
          <w:lang w:val="fr-FR"/>
        </w:rPr>
        <w:fldChar w:fldCharType="end"/>
      </w:r>
    </w:p>
    <w:p w14:paraId="626456D0" w14:textId="77777777" w:rsidR="00155662" w:rsidRPr="00E230D9" w:rsidRDefault="00155662">
      <w:pPr>
        <w:pStyle w:val="TM2"/>
        <w:tabs>
          <w:tab w:val="left" w:pos="880"/>
          <w:tab w:val="right" w:leader="dot" w:pos="9060"/>
        </w:tabs>
        <w:rPr>
          <w:noProof/>
          <w:lang w:val="fr-FR" w:eastAsia="fr-FR" w:bidi="ar-SA"/>
        </w:rPr>
      </w:pPr>
      <w:r w:rsidRPr="00E230D9">
        <w:rPr>
          <w:noProof/>
          <w:lang w:val="fr-FR"/>
        </w:rPr>
        <w:t>1.1</w:t>
      </w:r>
      <w:r w:rsidRPr="00E230D9">
        <w:rPr>
          <w:noProof/>
          <w:lang w:val="fr-FR" w:eastAsia="fr-FR" w:bidi="ar-SA"/>
        </w:rPr>
        <w:tab/>
      </w:r>
      <w:r w:rsidRPr="00E230D9">
        <w:rPr>
          <w:noProof/>
          <w:lang w:val="fr-FR"/>
        </w:rPr>
        <w:t>Contexte initiale, historique et vision</w:t>
      </w:r>
      <w:r w:rsidRPr="00E230D9">
        <w:rPr>
          <w:noProof/>
          <w:lang w:val="fr-FR"/>
        </w:rPr>
        <w:tab/>
      </w:r>
      <w:r w:rsidRPr="00E230D9">
        <w:rPr>
          <w:noProof/>
          <w:lang w:val="fr-FR"/>
        </w:rPr>
        <w:fldChar w:fldCharType="begin"/>
      </w:r>
      <w:r w:rsidRPr="00E230D9">
        <w:rPr>
          <w:noProof/>
          <w:lang w:val="fr-FR"/>
        </w:rPr>
        <w:instrText xml:space="preserve"> PAGEREF _Toc254870963 \h </w:instrText>
      </w:r>
      <w:r w:rsidRPr="00E230D9">
        <w:rPr>
          <w:noProof/>
          <w:lang w:val="fr-FR"/>
        </w:rPr>
      </w:r>
      <w:r w:rsidRPr="00E230D9">
        <w:rPr>
          <w:noProof/>
          <w:lang w:val="fr-FR"/>
        </w:rPr>
        <w:fldChar w:fldCharType="separate"/>
      </w:r>
      <w:r w:rsidRPr="00E230D9">
        <w:rPr>
          <w:noProof/>
          <w:lang w:val="fr-FR"/>
        </w:rPr>
        <w:t>6</w:t>
      </w:r>
      <w:r w:rsidRPr="00E230D9">
        <w:rPr>
          <w:noProof/>
          <w:lang w:val="fr-FR"/>
        </w:rPr>
        <w:fldChar w:fldCharType="end"/>
      </w:r>
    </w:p>
    <w:p w14:paraId="3E634341" w14:textId="77777777" w:rsidR="00155662" w:rsidRPr="00E230D9" w:rsidRDefault="00155662">
      <w:pPr>
        <w:pStyle w:val="TM2"/>
        <w:tabs>
          <w:tab w:val="left" w:pos="880"/>
          <w:tab w:val="right" w:leader="dot" w:pos="9060"/>
        </w:tabs>
        <w:rPr>
          <w:noProof/>
          <w:lang w:val="fr-FR" w:eastAsia="fr-FR" w:bidi="ar-SA"/>
        </w:rPr>
      </w:pPr>
      <w:r w:rsidRPr="00E230D9">
        <w:rPr>
          <w:noProof/>
          <w:lang w:val="fr-FR"/>
        </w:rPr>
        <w:t>1.2</w:t>
      </w:r>
      <w:r w:rsidRPr="00E230D9">
        <w:rPr>
          <w:noProof/>
          <w:lang w:val="fr-FR" w:eastAsia="fr-FR" w:bidi="ar-SA"/>
        </w:rPr>
        <w:tab/>
      </w:r>
      <w:r w:rsidRPr="00E230D9">
        <w:rPr>
          <w:noProof/>
          <w:lang w:val="fr-FR"/>
        </w:rPr>
        <w:t>Mission</w:t>
      </w:r>
      <w:r w:rsidRPr="00E230D9">
        <w:rPr>
          <w:noProof/>
          <w:lang w:val="fr-FR"/>
        </w:rPr>
        <w:tab/>
      </w:r>
      <w:r w:rsidRPr="00E230D9">
        <w:rPr>
          <w:noProof/>
          <w:lang w:val="fr-FR"/>
        </w:rPr>
        <w:fldChar w:fldCharType="begin"/>
      </w:r>
      <w:r w:rsidRPr="00E230D9">
        <w:rPr>
          <w:noProof/>
          <w:lang w:val="fr-FR"/>
        </w:rPr>
        <w:instrText xml:space="preserve"> PAGEREF _Toc254870964 \h </w:instrText>
      </w:r>
      <w:r w:rsidRPr="00E230D9">
        <w:rPr>
          <w:noProof/>
          <w:lang w:val="fr-FR"/>
        </w:rPr>
      </w:r>
      <w:r w:rsidRPr="00E230D9">
        <w:rPr>
          <w:noProof/>
          <w:lang w:val="fr-FR"/>
        </w:rPr>
        <w:fldChar w:fldCharType="separate"/>
      </w:r>
      <w:r w:rsidRPr="00E230D9">
        <w:rPr>
          <w:noProof/>
          <w:lang w:val="fr-FR"/>
        </w:rPr>
        <w:t>6</w:t>
      </w:r>
      <w:r w:rsidRPr="00E230D9">
        <w:rPr>
          <w:noProof/>
          <w:lang w:val="fr-FR"/>
        </w:rPr>
        <w:fldChar w:fldCharType="end"/>
      </w:r>
    </w:p>
    <w:p w14:paraId="0117D85A" w14:textId="77777777" w:rsidR="00155662" w:rsidRPr="00E230D9" w:rsidRDefault="00155662">
      <w:pPr>
        <w:pStyle w:val="TM2"/>
        <w:tabs>
          <w:tab w:val="left" w:pos="880"/>
          <w:tab w:val="right" w:leader="dot" w:pos="9060"/>
        </w:tabs>
        <w:rPr>
          <w:noProof/>
          <w:lang w:val="fr-FR" w:eastAsia="fr-FR" w:bidi="ar-SA"/>
        </w:rPr>
      </w:pPr>
      <w:r w:rsidRPr="00E230D9">
        <w:rPr>
          <w:noProof/>
          <w:lang w:val="fr-FR"/>
        </w:rPr>
        <w:t>1.3</w:t>
      </w:r>
      <w:r w:rsidRPr="00E230D9">
        <w:rPr>
          <w:noProof/>
          <w:lang w:val="fr-FR" w:eastAsia="fr-FR" w:bidi="ar-SA"/>
        </w:rPr>
        <w:tab/>
      </w:r>
      <w:r w:rsidRPr="00E230D9">
        <w:rPr>
          <w:noProof/>
          <w:lang w:val="fr-FR"/>
        </w:rPr>
        <w:t>Objectifs</w:t>
      </w:r>
      <w:r w:rsidRPr="00E230D9">
        <w:rPr>
          <w:noProof/>
          <w:lang w:val="fr-FR"/>
        </w:rPr>
        <w:tab/>
      </w:r>
      <w:r w:rsidRPr="00E230D9">
        <w:rPr>
          <w:noProof/>
          <w:lang w:val="fr-FR"/>
        </w:rPr>
        <w:fldChar w:fldCharType="begin"/>
      </w:r>
      <w:r w:rsidRPr="00E230D9">
        <w:rPr>
          <w:noProof/>
          <w:lang w:val="fr-FR"/>
        </w:rPr>
        <w:instrText xml:space="preserve"> PAGEREF _Toc254870965 \h </w:instrText>
      </w:r>
      <w:r w:rsidRPr="00E230D9">
        <w:rPr>
          <w:noProof/>
          <w:lang w:val="fr-FR"/>
        </w:rPr>
      </w:r>
      <w:r w:rsidRPr="00E230D9">
        <w:rPr>
          <w:noProof/>
          <w:lang w:val="fr-FR"/>
        </w:rPr>
        <w:fldChar w:fldCharType="separate"/>
      </w:r>
      <w:r w:rsidRPr="00E230D9">
        <w:rPr>
          <w:noProof/>
          <w:lang w:val="fr-FR"/>
        </w:rPr>
        <w:t>6</w:t>
      </w:r>
      <w:r w:rsidRPr="00E230D9">
        <w:rPr>
          <w:noProof/>
          <w:lang w:val="fr-FR"/>
        </w:rPr>
        <w:fldChar w:fldCharType="end"/>
      </w:r>
    </w:p>
    <w:p w14:paraId="0AD3AFF8" w14:textId="77777777" w:rsidR="00155662" w:rsidRPr="00E230D9" w:rsidRDefault="00155662">
      <w:pPr>
        <w:pStyle w:val="TM2"/>
        <w:tabs>
          <w:tab w:val="left" w:pos="880"/>
          <w:tab w:val="right" w:leader="dot" w:pos="9060"/>
        </w:tabs>
        <w:rPr>
          <w:noProof/>
          <w:lang w:val="fr-FR" w:eastAsia="fr-FR" w:bidi="ar-SA"/>
        </w:rPr>
      </w:pPr>
      <w:r w:rsidRPr="00E230D9">
        <w:rPr>
          <w:noProof/>
          <w:lang w:val="fr-FR"/>
        </w:rPr>
        <w:t>1.4</w:t>
      </w:r>
      <w:r w:rsidRPr="00E230D9">
        <w:rPr>
          <w:noProof/>
          <w:lang w:val="fr-FR" w:eastAsia="fr-FR" w:bidi="ar-SA"/>
        </w:rPr>
        <w:tab/>
      </w:r>
      <w:r w:rsidRPr="00E230D9">
        <w:rPr>
          <w:noProof/>
          <w:lang w:val="fr-FR"/>
        </w:rPr>
        <w:t>Glossaire</w:t>
      </w:r>
      <w:r w:rsidRPr="00E230D9">
        <w:rPr>
          <w:noProof/>
          <w:lang w:val="fr-FR"/>
        </w:rPr>
        <w:tab/>
      </w:r>
      <w:r w:rsidRPr="00E230D9">
        <w:rPr>
          <w:noProof/>
          <w:lang w:val="fr-FR"/>
        </w:rPr>
        <w:fldChar w:fldCharType="begin"/>
      </w:r>
      <w:r w:rsidRPr="00E230D9">
        <w:rPr>
          <w:noProof/>
          <w:lang w:val="fr-FR"/>
        </w:rPr>
        <w:instrText xml:space="preserve"> PAGEREF _Toc254870966 \h </w:instrText>
      </w:r>
      <w:r w:rsidRPr="00E230D9">
        <w:rPr>
          <w:noProof/>
          <w:lang w:val="fr-FR"/>
        </w:rPr>
      </w:r>
      <w:r w:rsidRPr="00E230D9">
        <w:rPr>
          <w:noProof/>
          <w:lang w:val="fr-FR"/>
        </w:rPr>
        <w:fldChar w:fldCharType="separate"/>
      </w:r>
      <w:r w:rsidRPr="00E230D9">
        <w:rPr>
          <w:noProof/>
          <w:lang w:val="fr-FR"/>
        </w:rPr>
        <w:t>6</w:t>
      </w:r>
      <w:r w:rsidRPr="00E230D9">
        <w:rPr>
          <w:noProof/>
          <w:lang w:val="fr-FR"/>
        </w:rPr>
        <w:fldChar w:fldCharType="end"/>
      </w:r>
    </w:p>
    <w:p w14:paraId="76126434" w14:textId="77777777" w:rsidR="00155662" w:rsidRPr="00E230D9" w:rsidRDefault="00155662">
      <w:pPr>
        <w:pStyle w:val="TM2"/>
        <w:tabs>
          <w:tab w:val="left" w:pos="880"/>
          <w:tab w:val="right" w:leader="dot" w:pos="9060"/>
        </w:tabs>
        <w:rPr>
          <w:noProof/>
          <w:lang w:val="fr-FR" w:eastAsia="fr-FR" w:bidi="ar-SA"/>
        </w:rPr>
      </w:pPr>
      <w:r w:rsidRPr="00E230D9">
        <w:rPr>
          <w:noProof/>
          <w:lang w:val="fr-FR"/>
        </w:rPr>
        <w:t>1.5</w:t>
      </w:r>
      <w:r w:rsidRPr="00E230D9">
        <w:rPr>
          <w:noProof/>
          <w:lang w:val="fr-FR" w:eastAsia="fr-FR" w:bidi="ar-SA"/>
        </w:rPr>
        <w:tab/>
      </w:r>
      <w:r w:rsidRPr="00E230D9">
        <w:rPr>
          <w:noProof/>
          <w:lang w:val="fr-FR"/>
        </w:rPr>
        <w:t>Documents de référence</w:t>
      </w:r>
      <w:r w:rsidRPr="00E230D9">
        <w:rPr>
          <w:noProof/>
          <w:lang w:val="fr-FR"/>
        </w:rPr>
        <w:tab/>
      </w:r>
      <w:r w:rsidRPr="00E230D9">
        <w:rPr>
          <w:noProof/>
          <w:lang w:val="fr-FR"/>
        </w:rPr>
        <w:fldChar w:fldCharType="begin"/>
      </w:r>
      <w:r w:rsidRPr="00E230D9">
        <w:rPr>
          <w:noProof/>
          <w:lang w:val="fr-FR"/>
        </w:rPr>
        <w:instrText xml:space="preserve"> PAGEREF _Toc254870967 \h </w:instrText>
      </w:r>
      <w:r w:rsidRPr="00E230D9">
        <w:rPr>
          <w:noProof/>
          <w:lang w:val="fr-FR"/>
        </w:rPr>
      </w:r>
      <w:r w:rsidRPr="00E230D9">
        <w:rPr>
          <w:noProof/>
          <w:lang w:val="fr-FR"/>
        </w:rPr>
        <w:fldChar w:fldCharType="separate"/>
      </w:r>
      <w:r w:rsidRPr="00E230D9">
        <w:rPr>
          <w:noProof/>
          <w:lang w:val="fr-FR"/>
        </w:rPr>
        <w:t>6</w:t>
      </w:r>
      <w:r w:rsidRPr="00E230D9">
        <w:rPr>
          <w:noProof/>
          <w:lang w:val="fr-FR"/>
        </w:rPr>
        <w:fldChar w:fldCharType="end"/>
      </w:r>
    </w:p>
    <w:p w14:paraId="3A9B238D" w14:textId="77777777" w:rsidR="00155662" w:rsidRPr="00E230D9" w:rsidRDefault="00155662">
      <w:pPr>
        <w:pStyle w:val="TM1"/>
        <w:tabs>
          <w:tab w:val="left" w:pos="440"/>
          <w:tab w:val="right" w:leader="dot" w:pos="9060"/>
        </w:tabs>
        <w:rPr>
          <w:b w:val="0"/>
          <w:noProof/>
          <w:sz w:val="22"/>
          <w:lang w:val="fr-FR" w:eastAsia="fr-FR" w:bidi="ar-SA"/>
        </w:rPr>
      </w:pPr>
      <w:r w:rsidRPr="00E230D9">
        <w:rPr>
          <w:noProof/>
          <w:lang w:val="fr-FR"/>
        </w:rPr>
        <w:t>2</w:t>
      </w:r>
      <w:r w:rsidRPr="00E230D9">
        <w:rPr>
          <w:b w:val="0"/>
          <w:noProof/>
          <w:sz w:val="22"/>
          <w:lang w:val="fr-FR" w:eastAsia="fr-FR" w:bidi="ar-SA"/>
        </w:rPr>
        <w:tab/>
      </w:r>
      <w:r w:rsidRPr="00E230D9">
        <w:rPr>
          <w:noProof/>
          <w:lang w:val="fr-FR"/>
        </w:rPr>
        <w:t>Description générale</w:t>
      </w:r>
      <w:r w:rsidRPr="00E230D9">
        <w:rPr>
          <w:noProof/>
          <w:lang w:val="fr-FR"/>
        </w:rPr>
        <w:tab/>
      </w:r>
      <w:r w:rsidRPr="00E230D9">
        <w:rPr>
          <w:noProof/>
          <w:lang w:val="fr-FR"/>
        </w:rPr>
        <w:fldChar w:fldCharType="begin"/>
      </w:r>
      <w:r w:rsidRPr="00E230D9">
        <w:rPr>
          <w:noProof/>
          <w:lang w:val="fr-FR"/>
        </w:rPr>
        <w:instrText xml:space="preserve"> PAGEREF _Toc254870968 \h </w:instrText>
      </w:r>
      <w:r w:rsidRPr="00E230D9">
        <w:rPr>
          <w:noProof/>
          <w:lang w:val="fr-FR"/>
        </w:rPr>
      </w:r>
      <w:r w:rsidRPr="00E230D9">
        <w:rPr>
          <w:noProof/>
          <w:lang w:val="fr-FR"/>
        </w:rPr>
        <w:fldChar w:fldCharType="separate"/>
      </w:r>
      <w:r w:rsidRPr="00E230D9">
        <w:rPr>
          <w:noProof/>
          <w:lang w:val="fr-FR"/>
        </w:rPr>
        <w:t>7</w:t>
      </w:r>
      <w:r w:rsidRPr="00E230D9">
        <w:rPr>
          <w:noProof/>
          <w:lang w:val="fr-FR"/>
        </w:rPr>
        <w:fldChar w:fldCharType="end"/>
      </w:r>
    </w:p>
    <w:p w14:paraId="6CAFB5CE" w14:textId="77777777" w:rsidR="00155662" w:rsidRPr="00E230D9" w:rsidRDefault="00155662">
      <w:pPr>
        <w:pStyle w:val="TM2"/>
        <w:tabs>
          <w:tab w:val="left" w:pos="880"/>
          <w:tab w:val="right" w:leader="dot" w:pos="9060"/>
        </w:tabs>
        <w:rPr>
          <w:noProof/>
          <w:lang w:val="fr-FR" w:eastAsia="fr-FR" w:bidi="ar-SA"/>
        </w:rPr>
      </w:pPr>
      <w:r w:rsidRPr="00E230D9">
        <w:rPr>
          <w:noProof/>
          <w:lang w:val="fr-FR"/>
        </w:rPr>
        <w:t>2.1</w:t>
      </w:r>
      <w:r w:rsidRPr="00E230D9">
        <w:rPr>
          <w:noProof/>
          <w:lang w:val="fr-FR" w:eastAsia="fr-FR" w:bidi="ar-SA"/>
        </w:rPr>
        <w:tab/>
      </w:r>
      <w:r w:rsidRPr="00E230D9">
        <w:rPr>
          <w:noProof/>
          <w:lang w:val="fr-FR"/>
        </w:rPr>
        <w:t>Acteurs</w:t>
      </w:r>
      <w:r w:rsidRPr="00E230D9">
        <w:rPr>
          <w:noProof/>
          <w:lang w:val="fr-FR"/>
        </w:rPr>
        <w:tab/>
      </w:r>
      <w:r w:rsidRPr="00E230D9">
        <w:rPr>
          <w:noProof/>
          <w:lang w:val="fr-FR"/>
        </w:rPr>
        <w:fldChar w:fldCharType="begin"/>
      </w:r>
      <w:r w:rsidRPr="00E230D9">
        <w:rPr>
          <w:noProof/>
          <w:lang w:val="fr-FR"/>
        </w:rPr>
        <w:instrText xml:space="preserve"> PAGEREF _Toc254870969 \h </w:instrText>
      </w:r>
      <w:r w:rsidRPr="00E230D9">
        <w:rPr>
          <w:noProof/>
          <w:lang w:val="fr-FR"/>
        </w:rPr>
      </w:r>
      <w:r w:rsidRPr="00E230D9">
        <w:rPr>
          <w:noProof/>
          <w:lang w:val="fr-FR"/>
        </w:rPr>
        <w:fldChar w:fldCharType="separate"/>
      </w:r>
      <w:r w:rsidRPr="00E230D9">
        <w:rPr>
          <w:noProof/>
          <w:lang w:val="fr-FR"/>
        </w:rPr>
        <w:t>7</w:t>
      </w:r>
      <w:r w:rsidRPr="00E230D9">
        <w:rPr>
          <w:noProof/>
          <w:lang w:val="fr-FR"/>
        </w:rPr>
        <w:fldChar w:fldCharType="end"/>
      </w:r>
    </w:p>
    <w:p w14:paraId="2BDE9B05" w14:textId="77777777" w:rsidR="00155662" w:rsidRPr="00E230D9" w:rsidRDefault="00155662">
      <w:pPr>
        <w:pStyle w:val="TM2"/>
        <w:tabs>
          <w:tab w:val="left" w:pos="880"/>
          <w:tab w:val="right" w:leader="dot" w:pos="9060"/>
        </w:tabs>
        <w:rPr>
          <w:noProof/>
          <w:lang w:val="fr-FR" w:eastAsia="fr-FR" w:bidi="ar-SA"/>
        </w:rPr>
      </w:pPr>
      <w:r w:rsidRPr="00E230D9">
        <w:rPr>
          <w:noProof/>
          <w:lang w:val="fr-FR"/>
        </w:rPr>
        <w:t>2.2</w:t>
      </w:r>
      <w:r w:rsidRPr="00E230D9">
        <w:rPr>
          <w:noProof/>
          <w:lang w:val="fr-FR" w:eastAsia="fr-FR" w:bidi="ar-SA"/>
        </w:rPr>
        <w:tab/>
      </w:r>
      <w:r w:rsidRPr="00E230D9">
        <w:rPr>
          <w:noProof/>
          <w:lang w:val="fr-FR"/>
        </w:rPr>
        <w:t>Cas d’utilisations</w:t>
      </w:r>
      <w:r w:rsidRPr="00E230D9">
        <w:rPr>
          <w:noProof/>
          <w:lang w:val="fr-FR"/>
        </w:rPr>
        <w:tab/>
      </w:r>
      <w:r w:rsidRPr="00E230D9">
        <w:rPr>
          <w:noProof/>
          <w:lang w:val="fr-FR"/>
        </w:rPr>
        <w:fldChar w:fldCharType="begin"/>
      </w:r>
      <w:r w:rsidRPr="00E230D9">
        <w:rPr>
          <w:noProof/>
          <w:lang w:val="fr-FR"/>
        </w:rPr>
        <w:instrText xml:space="preserve"> PAGEREF _Toc254870970 \h </w:instrText>
      </w:r>
      <w:r w:rsidRPr="00E230D9">
        <w:rPr>
          <w:noProof/>
          <w:lang w:val="fr-FR"/>
        </w:rPr>
      </w:r>
      <w:r w:rsidRPr="00E230D9">
        <w:rPr>
          <w:noProof/>
          <w:lang w:val="fr-FR"/>
        </w:rPr>
        <w:fldChar w:fldCharType="separate"/>
      </w:r>
      <w:r w:rsidRPr="00E230D9">
        <w:rPr>
          <w:noProof/>
          <w:lang w:val="fr-FR"/>
        </w:rPr>
        <w:t>7</w:t>
      </w:r>
      <w:r w:rsidRPr="00E230D9">
        <w:rPr>
          <w:noProof/>
          <w:lang w:val="fr-FR"/>
        </w:rPr>
        <w:fldChar w:fldCharType="end"/>
      </w:r>
    </w:p>
    <w:p w14:paraId="15EDD9F9" w14:textId="77777777" w:rsidR="00155662" w:rsidRPr="00E230D9" w:rsidRDefault="00155662">
      <w:pPr>
        <w:pStyle w:val="TM1"/>
        <w:tabs>
          <w:tab w:val="left" w:pos="440"/>
          <w:tab w:val="right" w:leader="dot" w:pos="9060"/>
        </w:tabs>
        <w:rPr>
          <w:b w:val="0"/>
          <w:noProof/>
          <w:sz w:val="22"/>
          <w:lang w:val="fr-FR" w:eastAsia="fr-FR" w:bidi="ar-SA"/>
        </w:rPr>
      </w:pPr>
      <w:r w:rsidRPr="00E230D9">
        <w:rPr>
          <w:noProof/>
          <w:lang w:val="fr-FR"/>
        </w:rPr>
        <w:t>3</w:t>
      </w:r>
      <w:r w:rsidRPr="00E230D9">
        <w:rPr>
          <w:b w:val="0"/>
          <w:noProof/>
          <w:sz w:val="22"/>
          <w:lang w:val="fr-FR" w:eastAsia="fr-FR" w:bidi="ar-SA"/>
        </w:rPr>
        <w:tab/>
      </w:r>
      <w:r w:rsidRPr="00E230D9">
        <w:rPr>
          <w:noProof/>
          <w:lang w:val="fr-FR"/>
        </w:rPr>
        <w:t>Spécifications fonctionnelles</w:t>
      </w:r>
      <w:r w:rsidRPr="00E230D9">
        <w:rPr>
          <w:noProof/>
          <w:lang w:val="fr-FR"/>
        </w:rPr>
        <w:tab/>
      </w:r>
      <w:r w:rsidRPr="00E230D9">
        <w:rPr>
          <w:noProof/>
          <w:lang w:val="fr-FR"/>
        </w:rPr>
        <w:fldChar w:fldCharType="begin"/>
      </w:r>
      <w:r w:rsidRPr="00E230D9">
        <w:rPr>
          <w:noProof/>
          <w:lang w:val="fr-FR"/>
        </w:rPr>
        <w:instrText xml:space="preserve"> PAGEREF _Toc254870971 \h </w:instrText>
      </w:r>
      <w:r w:rsidRPr="00E230D9">
        <w:rPr>
          <w:noProof/>
          <w:lang w:val="fr-FR"/>
        </w:rPr>
      </w:r>
      <w:r w:rsidRPr="00E230D9">
        <w:rPr>
          <w:noProof/>
          <w:lang w:val="fr-FR"/>
        </w:rPr>
        <w:fldChar w:fldCharType="separate"/>
      </w:r>
      <w:r w:rsidRPr="00E230D9">
        <w:rPr>
          <w:noProof/>
          <w:lang w:val="fr-FR"/>
        </w:rPr>
        <w:t>9</w:t>
      </w:r>
      <w:r w:rsidRPr="00E230D9">
        <w:rPr>
          <w:noProof/>
          <w:lang w:val="fr-FR"/>
        </w:rPr>
        <w:fldChar w:fldCharType="end"/>
      </w:r>
    </w:p>
    <w:p w14:paraId="60CFE00D" w14:textId="77777777" w:rsidR="00155662" w:rsidRPr="00E230D9" w:rsidRDefault="00155662">
      <w:pPr>
        <w:pStyle w:val="TM2"/>
        <w:tabs>
          <w:tab w:val="left" w:pos="880"/>
          <w:tab w:val="right" w:leader="dot" w:pos="9060"/>
        </w:tabs>
        <w:rPr>
          <w:noProof/>
          <w:lang w:val="fr-FR" w:eastAsia="fr-FR" w:bidi="ar-SA"/>
        </w:rPr>
      </w:pPr>
      <w:r w:rsidRPr="00E230D9">
        <w:rPr>
          <w:noProof/>
          <w:lang w:val="fr-FR"/>
        </w:rPr>
        <w:t>3.1</w:t>
      </w:r>
      <w:r w:rsidRPr="00E230D9">
        <w:rPr>
          <w:noProof/>
          <w:lang w:val="fr-FR" w:eastAsia="fr-FR" w:bidi="ar-SA"/>
        </w:rPr>
        <w:tab/>
      </w:r>
      <w:r w:rsidRPr="00E230D9">
        <w:rPr>
          <w:noProof/>
          <w:lang w:val="fr-FR"/>
        </w:rPr>
        <w:t>Carte de navigation</w:t>
      </w:r>
      <w:r w:rsidRPr="00E230D9">
        <w:rPr>
          <w:noProof/>
          <w:lang w:val="fr-FR"/>
        </w:rPr>
        <w:tab/>
      </w:r>
      <w:r w:rsidRPr="00E230D9">
        <w:rPr>
          <w:noProof/>
          <w:lang w:val="fr-FR"/>
        </w:rPr>
        <w:fldChar w:fldCharType="begin"/>
      </w:r>
      <w:r w:rsidRPr="00E230D9">
        <w:rPr>
          <w:noProof/>
          <w:lang w:val="fr-FR"/>
        </w:rPr>
        <w:instrText xml:space="preserve"> PAGEREF _Toc254870972 \h </w:instrText>
      </w:r>
      <w:r w:rsidRPr="00E230D9">
        <w:rPr>
          <w:noProof/>
          <w:lang w:val="fr-FR"/>
        </w:rPr>
      </w:r>
      <w:r w:rsidRPr="00E230D9">
        <w:rPr>
          <w:noProof/>
          <w:lang w:val="fr-FR"/>
        </w:rPr>
        <w:fldChar w:fldCharType="separate"/>
      </w:r>
      <w:r w:rsidRPr="00E230D9">
        <w:rPr>
          <w:noProof/>
          <w:lang w:val="fr-FR"/>
        </w:rPr>
        <w:t>9</w:t>
      </w:r>
      <w:r w:rsidRPr="00E230D9">
        <w:rPr>
          <w:noProof/>
          <w:lang w:val="fr-FR"/>
        </w:rPr>
        <w:fldChar w:fldCharType="end"/>
      </w:r>
    </w:p>
    <w:p w14:paraId="21D32E36" w14:textId="77777777" w:rsidR="00155662" w:rsidRPr="00E230D9" w:rsidRDefault="00155662">
      <w:pPr>
        <w:pStyle w:val="TM2"/>
        <w:tabs>
          <w:tab w:val="left" w:pos="880"/>
          <w:tab w:val="right" w:leader="dot" w:pos="9060"/>
        </w:tabs>
        <w:rPr>
          <w:noProof/>
          <w:lang w:val="fr-FR" w:eastAsia="fr-FR" w:bidi="ar-SA"/>
        </w:rPr>
      </w:pPr>
      <w:r w:rsidRPr="00E230D9">
        <w:rPr>
          <w:noProof/>
          <w:lang w:val="fr-FR"/>
        </w:rPr>
        <w:t>3.2</w:t>
      </w:r>
      <w:r w:rsidRPr="00E230D9">
        <w:rPr>
          <w:noProof/>
          <w:lang w:val="fr-FR" w:eastAsia="fr-FR" w:bidi="ar-SA"/>
        </w:rPr>
        <w:tab/>
      </w:r>
      <w:r w:rsidRPr="00E230D9">
        <w:rPr>
          <w:noProof/>
          <w:lang w:val="fr-FR"/>
        </w:rPr>
        <w:t>Détails des cas d’utilisations</w:t>
      </w:r>
      <w:r w:rsidRPr="00E230D9">
        <w:rPr>
          <w:noProof/>
          <w:lang w:val="fr-FR"/>
        </w:rPr>
        <w:tab/>
      </w:r>
      <w:r w:rsidRPr="00E230D9">
        <w:rPr>
          <w:noProof/>
          <w:lang w:val="fr-FR"/>
        </w:rPr>
        <w:fldChar w:fldCharType="begin"/>
      </w:r>
      <w:r w:rsidRPr="00E230D9">
        <w:rPr>
          <w:noProof/>
          <w:lang w:val="fr-FR"/>
        </w:rPr>
        <w:instrText xml:space="preserve"> PAGEREF _Toc254870973 \h </w:instrText>
      </w:r>
      <w:r w:rsidRPr="00E230D9">
        <w:rPr>
          <w:noProof/>
          <w:lang w:val="fr-FR"/>
        </w:rPr>
      </w:r>
      <w:r w:rsidRPr="00E230D9">
        <w:rPr>
          <w:noProof/>
          <w:lang w:val="fr-FR"/>
        </w:rPr>
        <w:fldChar w:fldCharType="separate"/>
      </w:r>
      <w:r w:rsidRPr="00E230D9">
        <w:rPr>
          <w:noProof/>
          <w:lang w:val="fr-FR"/>
        </w:rPr>
        <w:t>9</w:t>
      </w:r>
      <w:r w:rsidRPr="00E230D9">
        <w:rPr>
          <w:noProof/>
          <w:lang w:val="fr-FR"/>
        </w:rPr>
        <w:fldChar w:fldCharType="end"/>
      </w:r>
    </w:p>
    <w:p w14:paraId="3DA09F24" w14:textId="77777777" w:rsidR="00155662" w:rsidRPr="00E230D9" w:rsidRDefault="00155662">
      <w:pPr>
        <w:pStyle w:val="TM1"/>
        <w:tabs>
          <w:tab w:val="left" w:pos="440"/>
          <w:tab w:val="right" w:leader="dot" w:pos="9060"/>
        </w:tabs>
        <w:rPr>
          <w:b w:val="0"/>
          <w:noProof/>
          <w:sz w:val="22"/>
          <w:lang w:val="fr-FR" w:eastAsia="fr-FR" w:bidi="ar-SA"/>
        </w:rPr>
      </w:pPr>
      <w:r w:rsidRPr="00E230D9">
        <w:rPr>
          <w:noProof/>
          <w:lang w:val="fr-FR"/>
        </w:rPr>
        <w:t>4</w:t>
      </w:r>
      <w:r w:rsidRPr="00E230D9">
        <w:rPr>
          <w:b w:val="0"/>
          <w:noProof/>
          <w:sz w:val="22"/>
          <w:lang w:val="fr-FR" w:eastAsia="fr-FR" w:bidi="ar-SA"/>
        </w:rPr>
        <w:tab/>
      </w:r>
      <w:r w:rsidRPr="00E230D9">
        <w:rPr>
          <w:noProof/>
          <w:lang w:val="fr-FR"/>
        </w:rPr>
        <w:t>Spécifications non fonctionnelles</w:t>
      </w:r>
      <w:r w:rsidRPr="00E230D9">
        <w:rPr>
          <w:noProof/>
          <w:lang w:val="fr-FR"/>
        </w:rPr>
        <w:tab/>
      </w:r>
      <w:r w:rsidRPr="00E230D9">
        <w:rPr>
          <w:noProof/>
          <w:lang w:val="fr-FR"/>
        </w:rPr>
        <w:fldChar w:fldCharType="begin"/>
      </w:r>
      <w:r w:rsidRPr="00E230D9">
        <w:rPr>
          <w:noProof/>
          <w:lang w:val="fr-FR"/>
        </w:rPr>
        <w:instrText xml:space="preserve"> PAGEREF _Toc254870974 \h </w:instrText>
      </w:r>
      <w:r w:rsidRPr="00E230D9">
        <w:rPr>
          <w:noProof/>
          <w:lang w:val="fr-FR"/>
        </w:rPr>
      </w:r>
      <w:r w:rsidRPr="00E230D9">
        <w:rPr>
          <w:noProof/>
          <w:lang w:val="fr-FR"/>
        </w:rPr>
        <w:fldChar w:fldCharType="separate"/>
      </w:r>
      <w:r w:rsidRPr="00E230D9">
        <w:rPr>
          <w:noProof/>
          <w:lang w:val="fr-FR"/>
        </w:rPr>
        <w:t>13</w:t>
      </w:r>
      <w:r w:rsidRPr="00E230D9">
        <w:rPr>
          <w:noProof/>
          <w:lang w:val="fr-FR"/>
        </w:rPr>
        <w:fldChar w:fldCharType="end"/>
      </w:r>
    </w:p>
    <w:p w14:paraId="5605F388" w14:textId="77777777" w:rsidR="00155662" w:rsidRPr="00E230D9" w:rsidRDefault="00155662">
      <w:pPr>
        <w:pStyle w:val="TM2"/>
        <w:tabs>
          <w:tab w:val="left" w:pos="880"/>
          <w:tab w:val="right" w:leader="dot" w:pos="9060"/>
        </w:tabs>
        <w:rPr>
          <w:noProof/>
          <w:lang w:val="fr-FR" w:eastAsia="fr-FR" w:bidi="ar-SA"/>
        </w:rPr>
      </w:pPr>
      <w:r w:rsidRPr="00E230D9">
        <w:rPr>
          <w:noProof/>
          <w:lang w:val="fr-FR"/>
        </w:rPr>
        <w:t>4.1</w:t>
      </w:r>
      <w:r w:rsidRPr="00E230D9">
        <w:rPr>
          <w:noProof/>
          <w:lang w:val="fr-FR" w:eastAsia="fr-FR" w:bidi="ar-SA"/>
        </w:rPr>
        <w:tab/>
      </w:r>
      <w:r w:rsidRPr="00E230D9">
        <w:rPr>
          <w:noProof/>
          <w:lang w:val="fr-FR"/>
        </w:rPr>
        <w:t>Environnement opérationnel</w:t>
      </w:r>
      <w:r w:rsidRPr="00E230D9">
        <w:rPr>
          <w:noProof/>
          <w:lang w:val="fr-FR"/>
        </w:rPr>
        <w:tab/>
      </w:r>
      <w:r w:rsidRPr="00E230D9">
        <w:rPr>
          <w:noProof/>
          <w:lang w:val="fr-FR"/>
        </w:rPr>
        <w:fldChar w:fldCharType="begin"/>
      </w:r>
      <w:r w:rsidRPr="00E230D9">
        <w:rPr>
          <w:noProof/>
          <w:lang w:val="fr-FR"/>
        </w:rPr>
        <w:instrText xml:space="preserve"> PAGEREF _Toc254870975 \h </w:instrText>
      </w:r>
      <w:r w:rsidRPr="00E230D9">
        <w:rPr>
          <w:noProof/>
          <w:lang w:val="fr-FR"/>
        </w:rPr>
      </w:r>
      <w:r w:rsidRPr="00E230D9">
        <w:rPr>
          <w:noProof/>
          <w:lang w:val="fr-FR"/>
        </w:rPr>
        <w:fldChar w:fldCharType="separate"/>
      </w:r>
      <w:r w:rsidRPr="00E230D9">
        <w:rPr>
          <w:noProof/>
          <w:lang w:val="fr-FR"/>
        </w:rPr>
        <w:t>13</w:t>
      </w:r>
      <w:r w:rsidRPr="00E230D9">
        <w:rPr>
          <w:noProof/>
          <w:lang w:val="fr-FR"/>
        </w:rPr>
        <w:fldChar w:fldCharType="end"/>
      </w:r>
    </w:p>
    <w:p w14:paraId="3D5C7EE0" w14:textId="77777777" w:rsidR="00155662" w:rsidRPr="00E230D9" w:rsidRDefault="00155662">
      <w:pPr>
        <w:pStyle w:val="TM2"/>
        <w:tabs>
          <w:tab w:val="left" w:pos="880"/>
          <w:tab w:val="right" w:leader="dot" w:pos="9060"/>
        </w:tabs>
        <w:rPr>
          <w:noProof/>
          <w:lang w:val="fr-FR" w:eastAsia="fr-FR" w:bidi="ar-SA"/>
        </w:rPr>
      </w:pPr>
      <w:r w:rsidRPr="00E230D9">
        <w:rPr>
          <w:noProof/>
          <w:lang w:val="fr-FR"/>
        </w:rPr>
        <w:t>4.2</w:t>
      </w:r>
      <w:r w:rsidRPr="00E230D9">
        <w:rPr>
          <w:noProof/>
          <w:lang w:val="fr-FR" w:eastAsia="fr-FR" w:bidi="ar-SA"/>
        </w:rPr>
        <w:tab/>
      </w:r>
      <w:r w:rsidRPr="00E230D9">
        <w:rPr>
          <w:noProof/>
          <w:lang w:val="fr-FR"/>
        </w:rPr>
        <w:t>Contraintes de conception et d’implémentation</w:t>
      </w:r>
      <w:r w:rsidRPr="00E230D9">
        <w:rPr>
          <w:noProof/>
          <w:lang w:val="fr-FR"/>
        </w:rPr>
        <w:tab/>
      </w:r>
      <w:r w:rsidRPr="00E230D9">
        <w:rPr>
          <w:noProof/>
          <w:lang w:val="fr-FR"/>
        </w:rPr>
        <w:fldChar w:fldCharType="begin"/>
      </w:r>
      <w:r w:rsidRPr="00E230D9">
        <w:rPr>
          <w:noProof/>
          <w:lang w:val="fr-FR"/>
        </w:rPr>
        <w:instrText xml:space="preserve"> PAGEREF _Toc254870976 \h </w:instrText>
      </w:r>
      <w:r w:rsidRPr="00E230D9">
        <w:rPr>
          <w:noProof/>
          <w:lang w:val="fr-FR"/>
        </w:rPr>
      </w:r>
      <w:r w:rsidRPr="00E230D9">
        <w:rPr>
          <w:noProof/>
          <w:lang w:val="fr-FR"/>
        </w:rPr>
        <w:fldChar w:fldCharType="separate"/>
      </w:r>
      <w:r w:rsidRPr="00E230D9">
        <w:rPr>
          <w:noProof/>
          <w:lang w:val="fr-FR"/>
        </w:rPr>
        <w:t>13</w:t>
      </w:r>
      <w:r w:rsidRPr="00E230D9">
        <w:rPr>
          <w:noProof/>
          <w:lang w:val="fr-FR"/>
        </w:rPr>
        <w:fldChar w:fldCharType="end"/>
      </w:r>
    </w:p>
    <w:p w14:paraId="207C2261" w14:textId="77777777" w:rsidR="00155662" w:rsidRPr="00E230D9" w:rsidRDefault="00155662">
      <w:pPr>
        <w:pStyle w:val="TM2"/>
        <w:tabs>
          <w:tab w:val="left" w:pos="880"/>
          <w:tab w:val="right" w:leader="dot" w:pos="9060"/>
        </w:tabs>
        <w:rPr>
          <w:noProof/>
          <w:lang w:val="fr-FR" w:eastAsia="fr-FR" w:bidi="ar-SA"/>
        </w:rPr>
      </w:pPr>
      <w:r w:rsidRPr="00E230D9">
        <w:rPr>
          <w:noProof/>
          <w:lang w:val="fr-FR"/>
        </w:rPr>
        <w:t>4.3</w:t>
      </w:r>
      <w:r w:rsidRPr="00E230D9">
        <w:rPr>
          <w:noProof/>
          <w:lang w:val="fr-FR" w:eastAsia="fr-FR" w:bidi="ar-SA"/>
        </w:rPr>
        <w:tab/>
      </w:r>
      <w:r w:rsidRPr="00E230D9">
        <w:rPr>
          <w:noProof/>
          <w:lang w:val="fr-FR"/>
        </w:rPr>
        <w:t>Documentation utilisateur</w:t>
      </w:r>
      <w:r w:rsidRPr="00E230D9">
        <w:rPr>
          <w:noProof/>
          <w:lang w:val="fr-FR"/>
        </w:rPr>
        <w:tab/>
      </w:r>
      <w:r w:rsidRPr="00E230D9">
        <w:rPr>
          <w:noProof/>
          <w:lang w:val="fr-FR"/>
        </w:rPr>
        <w:fldChar w:fldCharType="begin"/>
      </w:r>
      <w:r w:rsidRPr="00E230D9">
        <w:rPr>
          <w:noProof/>
          <w:lang w:val="fr-FR"/>
        </w:rPr>
        <w:instrText xml:space="preserve"> PAGEREF _Toc254870977 \h </w:instrText>
      </w:r>
      <w:r w:rsidRPr="00E230D9">
        <w:rPr>
          <w:noProof/>
          <w:lang w:val="fr-FR"/>
        </w:rPr>
      </w:r>
      <w:r w:rsidRPr="00E230D9">
        <w:rPr>
          <w:noProof/>
          <w:lang w:val="fr-FR"/>
        </w:rPr>
        <w:fldChar w:fldCharType="separate"/>
      </w:r>
      <w:r w:rsidRPr="00E230D9">
        <w:rPr>
          <w:noProof/>
          <w:lang w:val="fr-FR"/>
        </w:rPr>
        <w:t>13</w:t>
      </w:r>
      <w:r w:rsidRPr="00E230D9">
        <w:rPr>
          <w:noProof/>
          <w:lang w:val="fr-FR"/>
        </w:rPr>
        <w:fldChar w:fldCharType="end"/>
      </w:r>
    </w:p>
    <w:p w14:paraId="553FB642" w14:textId="77777777" w:rsidR="00155662" w:rsidRPr="00E230D9" w:rsidRDefault="00155662">
      <w:pPr>
        <w:pStyle w:val="TM2"/>
        <w:tabs>
          <w:tab w:val="left" w:pos="880"/>
          <w:tab w:val="right" w:leader="dot" w:pos="9060"/>
        </w:tabs>
        <w:rPr>
          <w:noProof/>
          <w:lang w:val="fr-FR" w:eastAsia="fr-FR" w:bidi="ar-SA"/>
        </w:rPr>
      </w:pPr>
      <w:r w:rsidRPr="00E230D9">
        <w:rPr>
          <w:noProof/>
          <w:lang w:val="fr-FR"/>
        </w:rPr>
        <w:t>4.4</w:t>
      </w:r>
      <w:r w:rsidRPr="00E230D9">
        <w:rPr>
          <w:noProof/>
          <w:lang w:val="fr-FR" w:eastAsia="fr-FR" w:bidi="ar-SA"/>
        </w:rPr>
        <w:tab/>
      </w:r>
      <w:r w:rsidRPr="00E230D9">
        <w:rPr>
          <w:noProof/>
          <w:lang w:val="fr-FR"/>
        </w:rPr>
        <w:t>Exigences de performance</w:t>
      </w:r>
      <w:r w:rsidRPr="00E230D9">
        <w:rPr>
          <w:noProof/>
          <w:lang w:val="fr-FR"/>
        </w:rPr>
        <w:tab/>
      </w:r>
      <w:r w:rsidRPr="00E230D9">
        <w:rPr>
          <w:noProof/>
          <w:lang w:val="fr-FR"/>
        </w:rPr>
        <w:fldChar w:fldCharType="begin"/>
      </w:r>
      <w:r w:rsidRPr="00E230D9">
        <w:rPr>
          <w:noProof/>
          <w:lang w:val="fr-FR"/>
        </w:rPr>
        <w:instrText xml:space="preserve"> PAGEREF _Toc254870978 \h </w:instrText>
      </w:r>
      <w:r w:rsidRPr="00E230D9">
        <w:rPr>
          <w:noProof/>
          <w:lang w:val="fr-FR"/>
        </w:rPr>
      </w:r>
      <w:r w:rsidRPr="00E230D9">
        <w:rPr>
          <w:noProof/>
          <w:lang w:val="fr-FR"/>
        </w:rPr>
        <w:fldChar w:fldCharType="separate"/>
      </w:r>
      <w:r w:rsidRPr="00E230D9">
        <w:rPr>
          <w:noProof/>
          <w:lang w:val="fr-FR"/>
        </w:rPr>
        <w:t>14</w:t>
      </w:r>
      <w:r w:rsidRPr="00E230D9">
        <w:rPr>
          <w:noProof/>
          <w:lang w:val="fr-FR"/>
        </w:rPr>
        <w:fldChar w:fldCharType="end"/>
      </w:r>
    </w:p>
    <w:p w14:paraId="083FE5B6" w14:textId="77777777" w:rsidR="00155662" w:rsidRPr="00E230D9" w:rsidRDefault="00155662">
      <w:pPr>
        <w:pStyle w:val="TM2"/>
        <w:tabs>
          <w:tab w:val="left" w:pos="880"/>
          <w:tab w:val="right" w:leader="dot" w:pos="9060"/>
        </w:tabs>
        <w:rPr>
          <w:noProof/>
          <w:lang w:val="fr-FR" w:eastAsia="fr-FR" w:bidi="ar-SA"/>
        </w:rPr>
      </w:pPr>
      <w:r w:rsidRPr="00E230D9">
        <w:rPr>
          <w:noProof/>
          <w:lang w:val="fr-FR"/>
        </w:rPr>
        <w:t>4.5</w:t>
      </w:r>
      <w:r w:rsidRPr="00E230D9">
        <w:rPr>
          <w:noProof/>
          <w:lang w:val="fr-FR" w:eastAsia="fr-FR" w:bidi="ar-SA"/>
        </w:rPr>
        <w:tab/>
      </w:r>
      <w:r w:rsidRPr="00E230D9">
        <w:rPr>
          <w:noProof/>
          <w:lang w:val="fr-FR"/>
        </w:rPr>
        <w:t>Exigences de sécurité</w:t>
      </w:r>
      <w:r w:rsidRPr="00E230D9">
        <w:rPr>
          <w:noProof/>
          <w:lang w:val="fr-FR"/>
        </w:rPr>
        <w:tab/>
      </w:r>
      <w:r w:rsidRPr="00E230D9">
        <w:rPr>
          <w:noProof/>
          <w:lang w:val="fr-FR"/>
        </w:rPr>
        <w:fldChar w:fldCharType="begin"/>
      </w:r>
      <w:r w:rsidRPr="00E230D9">
        <w:rPr>
          <w:noProof/>
          <w:lang w:val="fr-FR"/>
        </w:rPr>
        <w:instrText xml:space="preserve"> PAGEREF _Toc254870979 \h </w:instrText>
      </w:r>
      <w:r w:rsidRPr="00E230D9">
        <w:rPr>
          <w:noProof/>
          <w:lang w:val="fr-FR"/>
        </w:rPr>
      </w:r>
      <w:r w:rsidRPr="00E230D9">
        <w:rPr>
          <w:noProof/>
          <w:lang w:val="fr-FR"/>
        </w:rPr>
        <w:fldChar w:fldCharType="separate"/>
      </w:r>
      <w:r w:rsidRPr="00E230D9">
        <w:rPr>
          <w:noProof/>
          <w:lang w:val="fr-FR"/>
        </w:rPr>
        <w:t>14</w:t>
      </w:r>
      <w:r w:rsidRPr="00E230D9">
        <w:rPr>
          <w:noProof/>
          <w:lang w:val="fr-FR"/>
        </w:rPr>
        <w:fldChar w:fldCharType="end"/>
      </w:r>
    </w:p>
    <w:p w14:paraId="165C2188" w14:textId="77777777" w:rsidR="00155662" w:rsidRPr="00E230D9" w:rsidRDefault="00155662">
      <w:pPr>
        <w:pStyle w:val="TM2"/>
        <w:tabs>
          <w:tab w:val="left" w:pos="880"/>
          <w:tab w:val="right" w:leader="dot" w:pos="9060"/>
        </w:tabs>
        <w:rPr>
          <w:noProof/>
          <w:lang w:val="fr-FR" w:eastAsia="fr-FR" w:bidi="ar-SA"/>
        </w:rPr>
      </w:pPr>
      <w:r w:rsidRPr="00E230D9">
        <w:rPr>
          <w:noProof/>
          <w:lang w:val="fr-FR"/>
        </w:rPr>
        <w:t>4.6</w:t>
      </w:r>
      <w:r w:rsidRPr="00E230D9">
        <w:rPr>
          <w:noProof/>
          <w:lang w:val="fr-FR" w:eastAsia="fr-FR" w:bidi="ar-SA"/>
        </w:rPr>
        <w:tab/>
      </w:r>
      <w:r w:rsidRPr="00E230D9">
        <w:rPr>
          <w:noProof/>
          <w:lang w:val="fr-FR"/>
        </w:rPr>
        <w:t>Attributs de qualité</w:t>
      </w:r>
      <w:r w:rsidRPr="00E230D9">
        <w:rPr>
          <w:noProof/>
          <w:lang w:val="fr-FR"/>
        </w:rPr>
        <w:tab/>
      </w:r>
      <w:r w:rsidRPr="00E230D9">
        <w:rPr>
          <w:noProof/>
          <w:lang w:val="fr-FR"/>
        </w:rPr>
        <w:fldChar w:fldCharType="begin"/>
      </w:r>
      <w:r w:rsidRPr="00E230D9">
        <w:rPr>
          <w:noProof/>
          <w:lang w:val="fr-FR"/>
        </w:rPr>
        <w:instrText xml:space="preserve"> PAGEREF _Toc254870980 \h </w:instrText>
      </w:r>
      <w:r w:rsidRPr="00E230D9">
        <w:rPr>
          <w:noProof/>
          <w:lang w:val="fr-FR"/>
        </w:rPr>
      </w:r>
      <w:r w:rsidRPr="00E230D9">
        <w:rPr>
          <w:noProof/>
          <w:lang w:val="fr-FR"/>
        </w:rPr>
        <w:fldChar w:fldCharType="separate"/>
      </w:r>
      <w:r w:rsidRPr="00E230D9">
        <w:rPr>
          <w:noProof/>
          <w:lang w:val="fr-FR"/>
        </w:rPr>
        <w:t>14</w:t>
      </w:r>
      <w:r w:rsidRPr="00E230D9">
        <w:rPr>
          <w:noProof/>
          <w:lang w:val="fr-FR"/>
        </w:rPr>
        <w:fldChar w:fldCharType="end"/>
      </w:r>
    </w:p>
    <w:p w14:paraId="677F0A89" w14:textId="77777777" w:rsidR="002F339B" w:rsidRPr="00E230D9" w:rsidRDefault="002F339B" w:rsidP="002F339B">
      <w:pPr>
        <w:rPr>
          <w:lang w:val="fr-FR"/>
        </w:rPr>
      </w:pPr>
      <w:r w:rsidRPr="00E230D9">
        <w:rPr>
          <w:lang w:val="fr-FR"/>
        </w:rPr>
        <w:fldChar w:fldCharType="end"/>
      </w:r>
    </w:p>
    <w:p w14:paraId="0FC42973" w14:textId="77777777" w:rsidR="002F339B" w:rsidRPr="00E230D9" w:rsidRDefault="002F339B" w:rsidP="002F339B">
      <w:pPr>
        <w:rPr>
          <w:lang w:val="fr-FR"/>
        </w:rPr>
        <w:sectPr w:rsidR="002F339B" w:rsidRPr="00E230D9">
          <w:pgSz w:w="11906" w:h="16838"/>
          <w:pgMar w:top="1134" w:right="1418" w:bottom="1134" w:left="1418" w:header="567" w:footer="567" w:gutter="0"/>
          <w:cols w:space="720"/>
        </w:sectPr>
      </w:pPr>
    </w:p>
    <w:p w14:paraId="7376E808" w14:textId="77777777" w:rsidR="00376E83" w:rsidRPr="00E230D9" w:rsidRDefault="00376E83" w:rsidP="00BD5C6E">
      <w:pPr>
        <w:pStyle w:val="Commentaires"/>
        <w:rPr>
          <w:lang w:val="fr-FR"/>
        </w:rPr>
      </w:pPr>
      <w:r w:rsidRPr="00E230D9">
        <w:rPr>
          <w:lang w:val="fr-FR"/>
        </w:rPr>
        <w:lastRenderedPageBreak/>
        <w:t xml:space="preserve">Les spécifications </w:t>
      </w:r>
      <w:r w:rsidR="001B050F" w:rsidRPr="00E230D9">
        <w:rPr>
          <w:lang w:val="fr-FR"/>
        </w:rPr>
        <w:t>sont</w:t>
      </w:r>
      <w:r w:rsidR="008C6BBA" w:rsidRPr="00E230D9">
        <w:rPr>
          <w:lang w:val="fr-FR"/>
        </w:rPr>
        <w:t xml:space="preserve"> à la base de l’accord entre le client et </w:t>
      </w:r>
      <w:r w:rsidR="00BD653B" w:rsidRPr="00E230D9">
        <w:rPr>
          <w:lang w:val="fr-FR"/>
        </w:rPr>
        <w:t>l’équipe réalisatrice sur ce que le système devra faire et ce qu’il ne devra pas faire.</w:t>
      </w:r>
    </w:p>
    <w:p w14:paraId="33B07125" w14:textId="77777777" w:rsidR="00665F15" w:rsidRPr="00E230D9" w:rsidRDefault="00D27B15" w:rsidP="00BD5C6E">
      <w:pPr>
        <w:pStyle w:val="Commentaires"/>
        <w:rPr>
          <w:lang w:val="fr-FR"/>
        </w:rPr>
      </w:pPr>
      <w:r w:rsidRPr="00E230D9">
        <w:rPr>
          <w:lang w:val="fr-FR"/>
        </w:rPr>
        <w:t>C</w:t>
      </w:r>
      <w:r w:rsidR="00665F15" w:rsidRPr="00E230D9">
        <w:rPr>
          <w:lang w:val="fr-FR"/>
        </w:rPr>
        <w:t>e document est adapté à une description des fonctionnalités s</w:t>
      </w:r>
      <w:r w:rsidRPr="00E230D9">
        <w:rPr>
          <w:lang w:val="fr-FR"/>
        </w:rPr>
        <w:t>ous for</w:t>
      </w:r>
      <w:r w:rsidR="00665F15" w:rsidRPr="00E230D9">
        <w:rPr>
          <w:lang w:val="fr-FR"/>
        </w:rPr>
        <w:t>m</w:t>
      </w:r>
      <w:r w:rsidRPr="00E230D9">
        <w:rPr>
          <w:lang w:val="fr-FR"/>
        </w:rPr>
        <w:t>e d</w:t>
      </w:r>
      <w:r w:rsidR="00665F15" w:rsidRPr="00E230D9">
        <w:rPr>
          <w:lang w:val="fr-FR"/>
        </w:rPr>
        <w:t>e</w:t>
      </w:r>
      <w:r w:rsidRPr="00E230D9">
        <w:rPr>
          <w:lang w:val="fr-FR"/>
        </w:rPr>
        <w:t xml:space="preserve"> c</w:t>
      </w:r>
      <w:r w:rsidR="00665F15" w:rsidRPr="00E230D9">
        <w:rPr>
          <w:lang w:val="fr-FR"/>
        </w:rPr>
        <w:t>as d’utilisation.</w:t>
      </w:r>
    </w:p>
    <w:p w14:paraId="12F16432" w14:textId="77777777" w:rsidR="009D32B7" w:rsidRPr="00E230D9" w:rsidRDefault="009D32B7" w:rsidP="009D32B7">
      <w:pPr>
        <w:pStyle w:val="Commentaires"/>
        <w:rPr>
          <w:lang w:val="fr-FR"/>
        </w:rPr>
      </w:pPr>
      <w:r w:rsidRPr="00E230D9">
        <w:rPr>
          <w:lang w:val="fr-FR"/>
        </w:rPr>
        <w:t>Critères d’évaluations lors de l’avant-projet ou avant chaque début d’itération (*) :</w:t>
      </w:r>
    </w:p>
    <w:p w14:paraId="519D9E24" w14:textId="77777777" w:rsidR="009D32B7" w:rsidRPr="00E230D9" w:rsidRDefault="009D32B7" w:rsidP="009D32B7">
      <w:pPr>
        <w:pStyle w:val="Commentaires"/>
        <w:rPr>
          <w:lang w:val="fr-FR"/>
        </w:rPr>
      </w:pPr>
      <w:r w:rsidRPr="00E230D9">
        <w:rPr>
          <w:lang w:val="fr-FR"/>
        </w:rPr>
        <w:t>Spécifications fonctionnelles :</w:t>
      </w:r>
    </w:p>
    <w:p w14:paraId="26C8ABF6" w14:textId="77777777" w:rsidR="009D32B7" w:rsidRPr="00E230D9" w:rsidRDefault="009D32B7" w:rsidP="00493730">
      <w:pPr>
        <w:pStyle w:val="Commentaires"/>
        <w:numPr>
          <w:ilvl w:val="0"/>
          <w:numId w:val="18"/>
        </w:numPr>
        <w:rPr>
          <w:lang w:val="fr-FR"/>
        </w:rPr>
      </w:pPr>
      <w:r w:rsidRPr="00E230D9">
        <w:rPr>
          <w:lang w:val="fr-FR"/>
        </w:rPr>
        <w:t>Les acteurs (visiteur, administrateur, …) sont identifiés</w:t>
      </w:r>
    </w:p>
    <w:p w14:paraId="7B79D0E2" w14:textId="77777777" w:rsidR="009D32B7" w:rsidRPr="00E230D9" w:rsidRDefault="009D32B7" w:rsidP="00493730">
      <w:pPr>
        <w:pStyle w:val="Commentaires"/>
        <w:numPr>
          <w:ilvl w:val="0"/>
          <w:numId w:val="18"/>
        </w:numPr>
        <w:rPr>
          <w:lang w:val="fr-FR"/>
        </w:rPr>
      </w:pPr>
      <w:r w:rsidRPr="00E230D9">
        <w:rPr>
          <w:lang w:val="fr-FR"/>
        </w:rPr>
        <w:t>Les cas d’utilisations sont listés</w:t>
      </w:r>
    </w:p>
    <w:p w14:paraId="0B4F6A1D" w14:textId="77777777" w:rsidR="009D32B7" w:rsidRPr="00E230D9" w:rsidRDefault="009D32B7" w:rsidP="00493730">
      <w:pPr>
        <w:pStyle w:val="Commentaires"/>
        <w:numPr>
          <w:ilvl w:val="0"/>
          <w:numId w:val="18"/>
        </w:numPr>
        <w:rPr>
          <w:lang w:val="fr-FR"/>
        </w:rPr>
      </w:pPr>
      <w:r w:rsidRPr="00E230D9">
        <w:rPr>
          <w:lang w:val="fr-FR"/>
        </w:rPr>
        <w:t>Les cas d’utilisations ont été détaillés  + maquette (**</w:t>
      </w:r>
      <w:r w:rsidR="009C5E6A" w:rsidRPr="00E230D9">
        <w:rPr>
          <w:lang w:val="fr-FR"/>
        </w:rPr>
        <w:t>)</w:t>
      </w:r>
    </w:p>
    <w:p w14:paraId="00A67F54" w14:textId="77777777" w:rsidR="009D32B7" w:rsidRPr="00E230D9" w:rsidRDefault="009D32B7" w:rsidP="00493730">
      <w:pPr>
        <w:pStyle w:val="Commentaires"/>
        <w:numPr>
          <w:ilvl w:val="0"/>
          <w:numId w:val="18"/>
        </w:numPr>
        <w:rPr>
          <w:lang w:val="fr-FR"/>
        </w:rPr>
      </w:pPr>
      <w:r w:rsidRPr="00E230D9">
        <w:rPr>
          <w:lang w:val="fr-FR"/>
        </w:rPr>
        <w:t>La carte de navigation du logiciel est présente (*</w:t>
      </w:r>
      <w:r w:rsidR="009C5E6A" w:rsidRPr="00E230D9">
        <w:rPr>
          <w:lang w:val="fr-FR"/>
        </w:rPr>
        <w:t>)</w:t>
      </w:r>
    </w:p>
    <w:p w14:paraId="0E6F741D" w14:textId="77777777" w:rsidR="009D32B7" w:rsidRPr="00E230D9" w:rsidRDefault="009D32B7" w:rsidP="009D32B7">
      <w:pPr>
        <w:pStyle w:val="Commentaires"/>
        <w:rPr>
          <w:lang w:val="fr-FR"/>
        </w:rPr>
      </w:pPr>
      <w:r w:rsidRPr="00E230D9">
        <w:rPr>
          <w:lang w:val="fr-FR"/>
        </w:rPr>
        <w:t>Spécifications non-fonctionnelles</w:t>
      </w:r>
    </w:p>
    <w:p w14:paraId="64C631A9" w14:textId="77777777" w:rsidR="009D32B7" w:rsidRPr="00E230D9" w:rsidRDefault="009D32B7" w:rsidP="00493730">
      <w:pPr>
        <w:pStyle w:val="Commentaires"/>
        <w:numPr>
          <w:ilvl w:val="0"/>
          <w:numId w:val="18"/>
        </w:numPr>
        <w:rPr>
          <w:lang w:val="fr-FR"/>
        </w:rPr>
      </w:pPr>
      <w:r w:rsidRPr="00E230D9">
        <w:rPr>
          <w:lang w:val="fr-FR"/>
        </w:rPr>
        <w:t>Les contraintes de conception et d’implémentation ont été listées</w:t>
      </w:r>
    </w:p>
    <w:p w14:paraId="226BFD6C" w14:textId="77777777" w:rsidR="009D32B7" w:rsidRPr="00E230D9" w:rsidRDefault="009D32B7" w:rsidP="00493730">
      <w:pPr>
        <w:pStyle w:val="Commentaires"/>
        <w:numPr>
          <w:ilvl w:val="0"/>
          <w:numId w:val="18"/>
        </w:numPr>
        <w:rPr>
          <w:lang w:val="fr-FR"/>
        </w:rPr>
      </w:pPr>
      <w:r w:rsidRPr="00E230D9">
        <w:rPr>
          <w:lang w:val="fr-FR"/>
        </w:rPr>
        <w:t>Les attributs de qualité ont été listés</w:t>
      </w:r>
    </w:p>
    <w:p w14:paraId="23E5CBF0" w14:textId="77777777" w:rsidR="009D32B7" w:rsidRPr="00E230D9" w:rsidRDefault="009D32B7" w:rsidP="009D32B7">
      <w:pPr>
        <w:pStyle w:val="Commentaires"/>
        <w:rPr>
          <w:lang w:val="fr-FR"/>
        </w:rPr>
      </w:pPr>
      <w:r w:rsidRPr="00E230D9">
        <w:rPr>
          <w:lang w:val="fr-FR"/>
        </w:rPr>
        <w:t>(*) Dans le cas d’un processus itératif, les spécifications détaillées (paragraphe 3) peuvent concerner l’itération courante ou plusieurs itérations</w:t>
      </w:r>
    </w:p>
    <w:p w14:paraId="41CD7667" w14:textId="77777777" w:rsidR="009D32B7" w:rsidRPr="00E230D9" w:rsidRDefault="009D32B7" w:rsidP="009D32B7">
      <w:pPr>
        <w:rPr>
          <w:lang w:val="fr-FR"/>
        </w:rPr>
      </w:pPr>
      <w:r w:rsidRPr="00E230D9">
        <w:rPr>
          <w:lang w:val="fr-FR"/>
        </w:rPr>
        <w:t xml:space="preserve"> </w:t>
      </w:r>
      <w:r w:rsidRPr="00E230D9">
        <w:rPr>
          <w:iCs/>
          <w:color w:val="0000FF"/>
          <w:sz w:val="20"/>
          <w:lang w:val="fr-FR"/>
        </w:rPr>
        <w:t>(**) Dans le cas d’un processus itératif, les spécifications détaillées sont validés par le client à chaque début d’itération</w:t>
      </w:r>
    </w:p>
    <w:p w14:paraId="02441A73" w14:textId="77777777" w:rsidR="001B050F" w:rsidRPr="00E230D9" w:rsidRDefault="001B050F" w:rsidP="00256ECC">
      <w:pPr>
        <w:pStyle w:val="Corpsdetexte"/>
        <w:rPr>
          <w:lang w:val="fr-FR"/>
        </w:rPr>
      </w:pPr>
    </w:p>
    <w:p w14:paraId="09B756C4" w14:textId="77777777" w:rsidR="002F339B" w:rsidRPr="00E230D9" w:rsidRDefault="002F339B" w:rsidP="00D378AF">
      <w:pPr>
        <w:pStyle w:val="Titre1"/>
        <w:rPr>
          <w:lang w:val="fr-FR"/>
        </w:rPr>
      </w:pPr>
      <w:bookmarkStart w:id="0" w:name="_Toc254870962"/>
      <w:r w:rsidRPr="00E230D9">
        <w:rPr>
          <w:lang w:val="fr-FR"/>
        </w:rPr>
        <w:t>Introduction</w:t>
      </w:r>
      <w:bookmarkEnd w:id="0"/>
      <w:r w:rsidRPr="00E230D9">
        <w:rPr>
          <w:lang w:val="fr-FR"/>
        </w:rPr>
        <w:t xml:space="preserve"> </w:t>
      </w:r>
    </w:p>
    <w:p w14:paraId="59885E64" w14:textId="77777777" w:rsidR="002F339B" w:rsidRPr="00E230D9" w:rsidRDefault="002F339B" w:rsidP="00D378AF">
      <w:pPr>
        <w:pStyle w:val="Titre2"/>
        <w:rPr>
          <w:lang w:val="fr-FR"/>
        </w:rPr>
      </w:pPr>
      <w:bookmarkStart w:id="1" w:name="_Toc254870963"/>
      <w:r w:rsidRPr="00E230D9">
        <w:rPr>
          <w:lang w:val="fr-FR"/>
        </w:rPr>
        <w:t>Contexte</w:t>
      </w:r>
      <w:r w:rsidR="00CB350B" w:rsidRPr="00E230D9">
        <w:rPr>
          <w:lang w:val="fr-FR"/>
        </w:rPr>
        <w:t xml:space="preserve"> initial</w:t>
      </w:r>
      <w:r w:rsidR="00376E83" w:rsidRPr="00E230D9">
        <w:rPr>
          <w:lang w:val="fr-FR"/>
        </w:rPr>
        <w:t>, historique et vision</w:t>
      </w:r>
      <w:bookmarkEnd w:id="1"/>
    </w:p>
    <w:p w14:paraId="5F9A1435" w14:textId="77777777" w:rsidR="00E230D9" w:rsidRPr="00E230D9" w:rsidRDefault="008E77E3" w:rsidP="00E230D9">
      <w:pPr>
        <w:rPr>
          <w:lang w:val="fr-FR"/>
        </w:rPr>
      </w:pPr>
      <w:commentRangeStart w:id="2"/>
      <w:r>
        <w:rPr>
          <w:lang w:val="fr-FR"/>
        </w:rPr>
        <w:t>cf</w:t>
      </w:r>
      <w:commentRangeEnd w:id="2"/>
      <w:r>
        <w:rPr>
          <w:rStyle w:val="Marquedecommentaire"/>
          <w:b/>
          <w:bCs/>
          <w:iCs/>
          <w:color w:val="48810F"/>
        </w:rPr>
        <w:commentReference w:id="2"/>
      </w:r>
      <w:r>
        <w:rPr>
          <w:lang w:val="fr-FR"/>
        </w:rPr>
        <w:t xml:space="preserve">. </w:t>
      </w:r>
    </w:p>
    <w:p w14:paraId="350629C5" w14:textId="77777777" w:rsidR="00376E83" w:rsidRPr="00E230D9" w:rsidRDefault="00376E83" w:rsidP="00D378AF">
      <w:pPr>
        <w:pStyle w:val="Titre2"/>
        <w:rPr>
          <w:lang w:val="fr-FR"/>
        </w:rPr>
      </w:pPr>
      <w:bookmarkStart w:id="3" w:name="_Toc254870964"/>
      <w:r w:rsidRPr="00E230D9">
        <w:rPr>
          <w:lang w:val="fr-FR"/>
        </w:rPr>
        <w:t>Mission</w:t>
      </w:r>
      <w:bookmarkEnd w:id="3"/>
    </w:p>
    <w:p w14:paraId="487D2F5A" w14:textId="77777777" w:rsidR="0058767F" w:rsidRDefault="008E77E3" w:rsidP="0058767F">
      <w:commentRangeStart w:id="4"/>
      <w:r>
        <w:t>cf</w:t>
      </w:r>
      <w:commentRangeEnd w:id="4"/>
      <w:r>
        <w:rPr>
          <w:rStyle w:val="Marquedecommentaire"/>
          <w:b/>
          <w:bCs/>
          <w:iCs/>
          <w:color w:val="48810F"/>
        </w:rPr>
        <w:commentReference w:id="4"/>
      </w:r>
      <w:r>
        <w:t>.</w:t>
      </w:r>
    </w:p>
    <w:p w14:paraId="058E5FCC" w14:textId="77777777" w:rsidR="00376E83" w:rsidRPr="00E230D9" w:rsidRDefault="00376E83" w:rsidP="00D378AF">
      <w:pPr>
        <w:pStyle w:val="Titre2"/>
        <w:rPr>
          <w:lang w:val="fr-FR"/>
        </w:rPr>
      </w:pPr>
      <w:bookmarkStart w:id="5" w:name="_Toc254870965"/>
      <w:r w:rsidRPr="00E230D9">
        <w:rPr>
          <w:lang w:val="fr-FR"/>
        </w:rPr>
        <w:t>Objectifs</w:t>
      </w:r>
      <w:bookmarkEnd w:id="5"/>
    </w:p>
    <w:p w14:paraId="41FDCF41" w14:textId="77777777" w:rsidR="0058767F" w:rsidRDefault="008E77E3" w:rsidP="0058767F">
      <w:commentRangeStart w:id="6"/>
      <w:r>
        <w:t>cf</w:t>
      </w:r>
      <w:commentRangeEnd w:id="6"/>
      <w:r>
        <w:rPr>
          <w:rStyle w:val="Marquedecommentaire"/>
          <w:b/>
          <w:bCs/>
          <w:iCs/>
          <w:color w:val="48810F"/>
        </w:rPr>
        <w:commentReference w:id="6"/>
      </w:r>
      <w:r>
        <w:t>.</w:t>
      </w:r>
    </w:p>
    <w:p w14:paraId="4104C8A7" w14:textId="77777777" w:rsidR="002F339B" w:rsidRPr="00E230D9" w:rsidRDefault="002F339B" w:rsidP="00D378AF">
      <w:pPr>
        <w:pStyle w:val="Titre2"/>
        <w:rPr>
          <w:lang w:val="fr-FR"/>
        </w:rPr>
      </w:pPr>
      <w:bookmarkStart w:id="7" w:name="_Toc254870966"/>
      <w:r w:rsidRPr="00E230D9">
        <w:rPr>
          <w:lang w:val="fr-FR"/>
        </w:rPr>
        <w:t>Glossaire</w:t>
      </w:r>
      <w:bookmarkEnd w:id="7"/>
    </w:p>
    <w:p w14:paraId="6F9298EA" w14:textId="77777777" w:rsidR="002F339B" w:rsidRPr="00E230D9" w:rsidRDefault="002F339B" w:rsidP="00BD5C6E">
      <w:pPr>
        <w:pStyle w:val="Commentaires"/>
        <w:rPr>
          <w:lang w:val="fr-FR"/>
        </w:rPr>
      </w:pPr>
      <w:r w:rsidRPr="00E230D9">
        <w:rPr>
          <w:lang w:val="fr-FR"/>
        </w:rPr>
        <w:t>Définir les termes propres au domaine de l'application, les sigles et les abréviations, les termes techniques nécessaires à une bonne compréhension et interprétation du document</w:t>
      </w:r>
    </w:p>
    <w:p w14:paraId="66013893" w14:textId="77777777" w:rsidR="002F339B" w:rsidRPr="00E230D9" w:rsidRDefault="002F339B" w:rsidP="00D378AF">
      <w:pPr>
        <w:pStyle w:val="Titre3"/>
      </w:pPr>
      <w:r w:rsidRPr="00E230D9">
        <w:t>Termes du domaine</w:t>
      </w:r>
    </w:p>
    <w:p w14:paraId="57E44B13" w14:textId="77777777" w:rsidR="00D378AF" w:rsidRPr="0014002E" w:rsidRDefault="0014002E" w:rsidP="00D378AF">
      <w:pPr>
        <w:rPr>
          <w:lang w:val="fr-FR"/>
        </w:rPr>
      </w:pPr>
      <w:r>
        <w:rPr>
          <w:lang w:val="fr-FR"/>
        </w:rPr>
        <w:t>Dépenda</w:t>
      </w:r>
      <w:r w:rsidR="0058767F">
        <w:rPr>
          <w:lang w:val="fr-FR"/>
        </w:rPr>
        <w:t>nce</w:t>
      </w:r>
      <w:r>
        <w:rPr>
          <w:lang w:val="fr-FR"/>
        </w:rPr>
        <w:t xml:space="preserve"> : Intégration d’un package </w:t>
      </w:r>
      <w:r w:rsidRPr="0014002E">
        <w:rPr>
          <w:i/>
          <w:lang w:val="fr-FR"/>
        </w:rPr>
        <w:t>x</w:t>
      </w:r>
      <w:r>
        <w:rPr>
          <w:lang w:val="fr-FR"/>
        </w:rPr>
        <w:t xml:space="preserve"> au sein d’un autre package </w:t>
      </w:r>
      <w:r w:rsidRPr="0014002E">
        <w:rPr>
          <w:i/>
          <w:lang w:val="fr-FR"/>
        </w:rPr>
        <w:t>y</w:t>
      </w:r>
      <w:r>
        <w:rPr>
          <w:lang w:val="fr-FR"/>
        </w:rPr>
        <w:t xml:space="preserve">. On dit que le package </w:t>
      </w:r>
      <w:r w:rsidRPr="0014002E">
        <w:rPr>
          <w:i/>
          <w:lang w:val="fr-FR"/>
        </w:rPr>
        <w:t>y</w:t>
      </w:r>
      <w:r>
        <w:rPr>
          <w:lang w:val="fr-FR"/>
        </w:rPr>
        <w:t xml:space="preserve"> dépend de </w:t>
      </w:r>
      <w:r w:rsidRPr="0014002E">
        <w:rPr>
          <w:i/>
          <w:lang w:val="fr-FR"/>
        </w:rPr>
        <w:t>x</w:t>
      </w:r>
      <w:r>
        <w:rPr>
          <w:lang w:val="fr-FR"/>
        </w:rPr>
        <w:t>.</w:t>
      </w:r>
    </w:p>
    <w:p w14:paraId="6C20F26A" w14:textId="77777777" w:rsidR="0058767F" w:rsidRDefault="0014002E" w:rsidP="00D378AF">
      <w:pPr>
        <w:rPr>
          <w:lang w:val="fr-FR"/>
        </w:rPr>
      </w:pPr>
      <w:r>
        <w:rPr>
          <w:lang w:val="fr-FR"/>
        </w:rPr>
        <w:t>P</w:t>
      </w:r>
      <w:r w:rsidR="0058767F">
        <w:rPr>
          <w:lang w:val="fr-FR"/>
        </w:rPr>
        <w:t>ackage</w:t>
      </w:r>
      <w:r>
        <w:rPr>
          <w:lang w:val="fr-FR"/>
        </w:rPr>
        <w:t> : Archive contenant des fichiers et des informations nécessaires à l’installation d’un logiciel.</w:t>
      </w:r>
    </w:p>
    <w:p w14:paraId="4700B688" w14:textId="77777777" w:rsidR="0058767F" w:rsidRDefault="0014002E" w:rsidP="00D378AF">
      <w:pPr>
        <w:rPr>
          <w:lang w:val="fr-FR"/>
        </w:rPr>
      </w:pPr>
      <w:proofErr w:type="spellStart"/>
      <w:r>
        <w:rPr>
          <w:lang w:val="fr-FR"/>
        </w:rPr>
        <w:t>N</w:t>
      </w:r>
      <w:r w:rsidR="0058767F">
        <w:rPr>
          <w:lang w:val="fr-FR"/>
        </w:rPr>
        <w:t>u</w:t>
      </w:r>
      <w:r>
        <w:rPr>
          <w:lang w:val="fr-FR"/>
        </w:rPr>
        <w:t>G</w:t>
      </w:r>
      <w:r w:rsidR="0058767F">
        <w:rPr>
          <w:lang w:val="fr-FR"/>
        </w:rPr>
        <w:t>et</w:t>
      </w:r>
      <w:proofErr w:type="spellEnd"/>
      <w:r>
        <w:rPr>
          <w:lang w:val="fr-FR"/>
        </w:rPr>
        <w:t> : Gestionnaire de packages en ligne. Il sera celui utilisé sur le site Galt.</w:t>
      </w:r>
    </w:p>
    <w:p w14:paraId="01675A26" w14:textId="77777777" w:rsidR="0058767F" w:rsidRPr="00E230D9" w:rsidRDefault="0014002E" w:rsidP="00D378AF">
      <w:pPr>
        <w:rPr>
          <w:lang w:val="fr-FR"/>
        </w:rPr>
      </w:pPr>
      <w:commentRangeStart w:id="8"/>
      <w:r>
        <w:rPr>
          <w:lang w:val="fr-FR"/>
        </w:rPr>
        <w:t>G</w:t>
      </w:r>
      <w:r w:rsidR="0058767F">
        <w:rPr>
          <w:lang w:val="fr-FR"/>
        </w:rPr>
        <w:t>raphe</w:t>
      </w:r>
      <w:commentRangeEnd w:id="8"/>
      <w:r w:rsidR="008E77E3">
        <w:rPr>
          <w:rStyle w:val="Marquedecommentaire"/>
          <w:b/>
          <w:bCs/>
          <w:iCs/>
          <w:color w:val="48810F"/>
        </w:rPr>
        <w:commentReference w:id="8"/>
      </w:r>
      <w:r>
        <w:rPr>
          <w:lang w:val="fr-FR"/>
        </w:rPr>
        <w:t> : Ensemble de points reliés par des flèches. Nous utiliserons ici des graphes de dépendances qui représentent l’architecture des dépendances d’un package.</w:t>
      </w:r>
    </w:p>
    <w:p w14:paraId="74FA1601" w14:textId="77777777" w:rsidR="002F339B" w:rsidRPr="00E230D9" w:rsidRDefault="002F339B" w:rsidP="00D378AF">
      <w:pPr>
        <w:pStyle w:val="Titre3"/>
      </w:pPr>
      <w:r w:rsidRPr="00E230D9">
        <w:lastRenderedPageBreak/>
        <w:t>Termes techniques</w:t>
      </w:r>
    </w:p>
    <w:p w14:paraId="392B1907" w14:textId="77777777" w:rsidR="002F339B" w:rsidRDefault="0014002E" w:rsidP="002F339B">
      <w:pPr>
        <w:pStyle w:val="Corpsdetexte"/>
        <w:rPr>
          <w:lang w:val="fr-FR"/>
        </w:rPr>
      </w:pPr>
      <w:r>
        <w:rPr>
          <w:lang w:val="fr-FR"/>
        </w:rPr>
        <w:t>C</w:t>
      </w:r>
      <w:r w:rsidR="0058767F">
        <w:rPr>
          <w:lang w:val="fr-FR"/>
        </w:rPr>
        <w:t>ha</w:t>
      </w:r>
      <w:r>
        <w:rPr>
          <w:lang w:val="fr-FR"/>
        </w:rPr>
        <w:t>î</w:t>
      </w:r>
      <w:r w:rsidR="0058767F">
        <w:rPr>
          <w:lang w:val="fr-FR"/>
        </w:rPr>
        <w:t xml:space="preserve">ne de </w:t>
      </w:r>
      <w:commentRangeStart w:id="9"/>
      <w:proofErr w:type="spellStart"/>
      <w:r w:rsidR="0058767F">
        <w:rPr>
          <w:lang w:val="fr-FR"/>
        </w:rPr>
        <w:t>build</w:t>
      </w:r>
      <w:commentRangeEnd w:id="9"/>
      <w:proofErr w:type="spellEnd"/>
      <w:r w:rsidR="008E77E3">
        <w:rPr>
          <w:rStyle w:val="Marquedecommentaire"/>
          <w:b/>
          <w:bCs/>
          <w:iCs/>
          <w:color w:val="48810F"/>
        </w:rPr>
        <w:commentReference w:id="9"/>
      </w:r>
      <w:r>
        <w:rPr>
          <w:lang w:val="fr-FR"/>
        </w:rPr>
        <w:t xml:space="preserve"> : </w:t>
      </w:r>
      <w:r w:rsidR="004D63F9">
        <w:rPr>
          <w:lang w:val="fr-FR"/>
        </w:rPr>
        <w:t>Pratique permettant de vérifier à chaque modification du code source que les modifications ne créent pas une régression dans le logiciel.</w:t>
      </w:r>
    </w:p>
    <w:p w14:paraId="456BFFE1" w14:textId="77777777" w:rsidR="0058767F" w:rsidRDefault="0058767F" w:rsidP="002F339B">
      <w:pPr>
        <w:pStyle w:val="Corpsdetexte"/>
        <w:rPr>
          <w:lang w:val="fr-FR"/>
        </w:rPr>
      </w:pPr>
      <w:r>
        <w:rPr>
          <w:lang w:val="fr-FR"/>
        </w:rPr>
        <w:t>C#</w:t>
      </w:r>
      <w:r w:rsidR="004D63F9">
        <w:rPr>
          <w:lang w:val="fr-FR"/>
        </w:rPr>
        <w:t> : Langage qui permet de réaliser des sites web dynamiques.</w:t>
      </w:r>
    </w:p>
    <w:p w14:paraId="5B442883" w14:textId="77777777" w:rsidR="0058767F" w:rsidRDefault="008E77E3" w:rsidP="002F339B">
      <w:pPr>
        <w:pStyle w:val="Corpsdetexte"/>
        <w:rPr>
          <w:lang w:val="fr-FR"/>
        </w:rPr>
      </w:pPr>
      <w:r>
        <w:rPr>
          <w:lang w:val="fr-FR"/>
        </w:rPr>
        <w:t xml:space="preserve">ASP </w:t>
      </w:r>
      <w:r w:rsidR="0058767F">
        <w:rPr>
          <w:lang w:val="fr-FR"/>
        </w:rPr>
        <w:t>.NET</w:t>
      </w:r>
      <w:r>
        <w:rPr>
          <w:lang w:val="fr-FR"/>
        </w:rPr>
        <w:t xml:space="preserve"> </w:t>
      </w:r>
      <w:proofErr w:type="spellStart"/>
      <w:r>
        <w:rPr>
          <w:lang w:val="fr-FR"/>
        </w:rPr>
        <w:t>Core</w:t>
      </w:r>
      <w:proofErr w:type="spellEnd"/>
      <w:r w:rsidR="004D63F9">
        <w:rPr>
          <w:lang w:val="fr-FR"/>
        </w:rPr>
        <w:t xml:space="preserve"> : </w:t>
      </w:r>
      <w:proofErr w:type="spellStart"/>
      <w:r w:rsidR="004D63F9">
        <w:rPr>
          <w:lang w:val="fr-FR"/>
        </w:rPr>
        <w:t>framework</w:t>
      </w:r>
      <w:proofErr w:type="spellEnd"/>
      <w:r w:rsidR="004D63F9">
        <w:rPr>
          <w:lang w:val="fr-FR"/>
        </w:rPr>
        <w:t xml:space="preserve"> facilitant la conception d’applications web.</w:t>
      </w:r>
    </w:p>
    <w:p w14:paraId="60D31842" w14:textId="77777777" w:rsidR="0058767F" w:rsidRDefault="0058767F" w:rsidP="002F339B">
      <w:pPr>
        <w:pStyle w:val="Corpsdetexte"/>
        <w:rPr>
          <w:lang w:val="fr-FR"/>
        </w:rPr>
      </w:pPr>
      <w:r>
        <w:rPr>
          <w:lang w:val="fr-FR"/>
        </w:rPr>
        <w:t>JS</w:t>
      </w:r>
      <w:r w:rsidR="004D63F9">
        <w:rPr>
          <w:lang w:val="fr-FR"/>
        </w:rPr>
        <w:t> (</w:t>
      </w:r>
      <w:proofErr w:type="spellStart"/>
      <w:r w:rsidR="004D63F9">
        <w:rPr>
          <w:lang w:val="fr-FR"/>
        </w:rPr>
        <w:t>Javascript</w:t>
      </w:r>
      <w:proofErr w:type="spellEnd"/>
      <w:r w:rsidR="004D63F9">
        <w:rPr>
          <w:lang w:val="fr-FR"/>
        </w:rPr>
        <w:t>) :</w:t>
      </w:r>
      <w:r w:rsidR="00B8101C">
        <w:rPr>
          <w:lang w:val="fr-FR"/>
        </w:rPr>
        <w:t xml:space="preserve"> Langage utilisé sur les pages web, s’exécutant côté client.</w:t>
      </w:r>
    </w:p>
    <w:p w14:paraId="1D5680AF" w14:textId="77777777" w:rsidR="0058767F" w:rsidRDefault="0058767F" w:rsidP="002F339B">
      <w:pPr>
        <w:pStyle w:val="Corpsdetexte"/>
        <w:rPr>
          <w:lang w:val="fr-FR"/>
        </w:rPr>
      </w:pPr>
      <w:r>
        <w:rPr>
          <w:lang w:val="fr-FR"/>
        </w:rPr>
        <w:t>Vue.js</w:t>
      </w:r>
      <w:r w:rsidR="00B8101C">
        <w:rPr>
          <w:lang w:val="fr-FR"/>
        </w:rPr>
        <w:t xml:space="preserve"> : </w:t>
      </w:r>
      <w:proofErr w:type="spellStart"/>
      <w:r w:rsidR="00B8101C">
        <w:rPr>
          <w:lang w:val="fr-FR"/>
        </w:rPr>
        <w:t>framework</w:t>
      </w:r>
      <w:proofErr w:type="spellEnd"/>
      <w:r w:rsidR="00B8101C">
        <w:rPr>
          <w:lang w:val="fr-FR"/>
        </w:rPr>
        <w:t xml:space="preserve"> facilitant la conception de SPA.</w:t>
      </w:r>
    </w:p>
    <w:p w14:paraId="1A9371D9" w14:textId="77777777" w:rsidR="00F54E73" w:rsidRDefault="00B8101C" w:rsidP="008E77E3">
      <w:pPr>
        <w:pStyle w:val="Corpsdetexte"/>
        <w:rPr>
          <w:lang w:val="fr-FR"/>
        </w:rPr>
      </w:pPr>
      <w:r>
        <w:rPr>
          <w:lang w:val="fr-FR"/>
        </w:rPr>
        <w:t>D</w:t>
      </w:r>
      <w:r w:rsidR="0058767F">
        <w:rPr>
          <w:lang w:val="fr-FR"/>
        </w:rPr>
        <w:t>3</w:t>
      </w:r>
      <w:r>
        <w:rPr>
          <w:lang w:val="fr-FR"/>
        </w:rPr>
        <w:t xml:space="preserve">.js : </w:t>
      </w:r>
      <w:r w:rsidR="00F54E73">
        <w:rPr>
          <w:lang w:val="fr-FR"/>
        </w:rPr>
        <w:t xml:space="preserve">bibliothèque </w:t>
      </w:r>
      <w:proofErr w:type="spellStart"/>
      <w:r w:rsidR="00F54E73">
        <w:rPr>
          <w:lang w:val="fr-FR"/>
        </w:rPr>
        <w:t>Javascript</w:t>
      </w:r>
      <w:proofErr w:type="spellEnd"/>
      <w:r w:rsidR="00F54E73">
        <w:rPr>
          <w:lang w:val="fr-FR"/>
        </w:rPr>
        <w:t xml:space="preserve"> permettant l’affichage de données graphiques et dynamiques.</w:t>
      </w:r>
      <w:r w:rsidR="008E77E3">
        <w:rPr>
          <w:lang w:val="fr-FR"/>
        </w:rPr>
        <w:t xml:space="preserve"> </w:t>
      </w:r>
    </w:p>
    <w:p w14:paraId="2583551F" w14:textId="77777777" w:rsidR="0058767F" w:rsidRDefault="0058767F" w:rsidP="002F339B">
      <w:pPr>
        <w:pStyle w:val="Corpsdetexte"/>
        <w:rPr>
          <w:lang w:val="fr-FR"/>
        </w:rPr>
      </w:pPr>
      <w:r>
        <w:rPr>
          <w:lang w:val="fr-FR"/>
        </w:rPr>
        <w:t>Azure</w:t>
      </w:r>
      <w:r w:rsidR="00F54E73">
        <w:rPr>
          <w:lang w:val="fr-FR"/>
        </w:rPr>
        <w:t> : Service cloud permettant le stockage de données</w:t>
      </w:r>
    </w:p>
    <w:p w14:paraId="3A653E15" w14:textId="77777777" w:rsidR="0058767F" w:rsidRDefault="0058767F" w:rsidP="002F339B">
      <w:pPr>
        <w:pStyle w:val="Corpsdetexte"/>
        <w:rPr>
          <w:lang w:val="fr-FR"/>
        </w:rPr>
      </w:pPr>
      <w:r>
        <w:rPr>
          <w:lang w:val="fr-FR"/>
        </w:rPr>
        <w:t>SPA</w:t>
      </w:r>
      <w:r w:rsidR="00F54E73">
        <w:rPr>
          <w:lang w:val="fr-FR"/>
        </w:rPr>
        <w:t> (Single Page Application) : application web accessible via une page web unique</w:t>
      </w:r>
    </w:p>
    <w:p w14:paraId="590B91D4" w14:textId="77777777" w:rsidR="0058767F" w:rsidRDefault="0014002E" w:rsidP="002F339B">
      <w:pPr>
        <w:pStyle w:val="Corpsdetexte"/>
        <w:rPr>
          <w:lang w:val="fr-FR"/>
        </w:rPr>
      </w:pPr>
      <w:r>
        <w:rPr>
          <w:lang w:val="fr-FR"/>
        </w:rPr>
        <w:t>Modèle MVC</w:t>
      </w:r>
      <w:r w:rsidR="00F54E73">
        <w:rPr>
          <w:lang w:val="fr-FR"/>
        </w:rPr>
        <w:t xml:space="preserve"> (Model, </w:t>
      </w:r>
      <w:proofErr w:type="spellStart"/>
      <w:r w:rsidR="00F54E73">
        <w:rPr>
          <w:lang w:val="fr-FR"/>
        </w:rPr>
        <w:t>View</w:t>
      </w:r>
      <w:proofErr w:type="spellEnd"/>
      <w:r w:rsidR="00F54E73">
        <w:rPr>
          <w:lang w:val="fr-FR"/>
        </w:rPr>
        <w:t>, Controller) : Manière d’organiser son code de façon à respecter le principe de séparation des responsabilités dans une application.</w:t>
      </w:r>
    </w:p>
    <w:p w14:paraId="2BE668EE" w14:textId="77777777" w:rsidR="00AF2906" w:rsidRPr="00E230D9" w:rsidRDefault="00B8101C" w:rsidP="002F339B">
      <w:pPr>
        <w:pStyle w:val="Corpsdetexte"/>
        <w:rPr>
          <w:lang w:val="fr-FR"/>
        </w:rPr>
      </w:pPr>
      <w:r>
        <w:rPr>
          <w:lang w:val="fr-FR"/>
        </w:rPr>
        <w:t>Côté client / côté serveur</w:t>
      </w:r>
      <w:r w:rsidR="00F54E73">
        <w:rPr>
          <w:lang w:val="fr-FR"/>
        </w:rPr>
        <w:t> : Le côté client correspond aux langages s’exécutant sur la machine de l’Utilisateur ; le côté serveur correspond aux langages s’exécutant sur le Système.</w:t>
      </w:r>
    </w:p>
    <w:p w14:paraId="4154300D" w14:textId="77777777" w:rsidR="00D76824" w:rsidRPr="00E230D9" w:rsidRDefault="00D76824" w:rsidP="00D378AF">
      <w:pPr>
        <w:pStyle w:val="Titre1"/>
        <w:rPr>
          <w:lang w:val="fr-FR"/>
        </w:rPr>
      </w:pPr>
      <w:bookmarkStart w:id="10" w:name="_Toc204692624"/>
      <w:bookmarkStart w:id="11" w:name="_Toc254870968"/>
      <w:r w:rsidRPr="00E230D9">
        <w:rPr>
          <w:lang w:val="fr-FR"/>
        </w:rPr>
        <w:t>Description générale</w:t>
      </w:r>
      <w:bookmarkEnd w:id="10"/>
      <w:bookmarkEnd w:id="11"/>
    </w:p>
    <w:p w14:paraId="55C44866" w14:textId="77777777" w:rsidR="00D27B15" w:rsidRPr="008E77E3" w:rsidRDefault="00665F15" w:rsidP="00BD5C6E">
      <w:pPr>
        <w:pStyle w:val="Titre2"/>
        <w:rPr>
          <w:lang w:val="fr-FR"/>
        </w:rPr>
      </w:pPr>
      <w:bookmarkStart w:id="12" w:name="_Toc254870969"/>
      <w:bookmarkStart w:id="13" w:name="_Toc204692626"/>
      <w:r w:rsidRPr="00E230D9">
        <w:rPr>
          <w:lang w:val="fr-FR"/>
        </w:rPr>
        <w:t>Acteurs</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480"/>
      </w:tblGrid>
      <w:tr w:rsidR="00D27B15" w:rsidRPr="00E230D9" w14:paraId="061C6A74" w14:textId="77777777" w:rsidTr="00D27B15">
        <w:tc>
          <w:tcPr>
            <w:tcW w:w="2628" w:type="dxa"/>
          </w:tcPr>
          <w:p w14:paraId="661A5D8D" w14:textId="77777777" w:rsidR="00D27B15" w:rsidRPr="00E230D9" w:rsidRDefault="00D27B15" w:rsidP="00D27B15">
            <w:pPr>
              <w:jc w:val="both"/>
              <w:rPr>
                <w:lang w:val="fr-FR"/>
              </w:rPr>
            </w:pPr>
            <w:r w:rsidRPr="00E230D9">
              <w:rPr>
                <w:b/>
                <w:bCs/>
                <w:lang w:val="fr-FR"/>
              </w:rPr>
              <w:t>Nom</w:t>
            </w:r>
          </w:p>
        </w:tc>
        <w:tc>
          <w:tcPr>
            <w:tcW w:w="6480" w:type="dxa"/>
          </w:tcPr>
          <w:p w14:paraId="1C83C4AA" w14:textId="77777777" w:rsidR="00D27B15" w:rsidRPr="00E230D9" w:rsidRDefault="00D27B15" w:rsidP="00D27B15">
            <w:pPr>
              <w:jc w:val="both"/>
              <w:rPr>
                <w:lang w:val="fr-FR"/>
              </w:rPr>
            </w:pPr>
            <w:r w:rsidRPr="00E230D9">
              <w:rPr>
                <w:b/>
                <w:bCs/>
                <w:lang w:val="fr-FR"/>
              </w:rPr>
              <w:t>Description</w:t>
            </w:r>
          </w:p>
        </w:tc>
      </w:tr>
      <w:tr w:rsidR="00D27B15" w:rsidRPr="00E230D9" w14:paraId="2AD08AB7" w14:textId="77777777" w:rsidTr="00D27B15">
        <w:tc>
          <w:tcPr>
            <w:tcW w:w="2628" w:type="dxa"/>
          </w:tcPr>
          <w:p w14:paraId="0B2C9C91" w14:textId="77777777" w:rsidR="00D27B15" w:rsidRPr="00E230D9" w:rsidRDefault="009D632F" w:rsidP="00BD5C6E">
            <w:pPr>
              <w:pStyle w:val="Commentaires"/>
              <w:rPr>
                <w:szCs w:val="22"/>
                <w:lang w:val="fr-FR" w:eastAsia="en-US" w:bidi="en-US"/>
              </w:rPr>
            </w:pPr>
            <w:r w:rsidRPr="00E230D9">
              <w:rPr>
                <w:szCs w:val="22"/>
                <w:lang w:val="fr-FR" w:eastAsia="en-US" w:bidi="en-US"/>
              </w:rPr>
              <w:t>Utilisateurs</w:t>
            </w:r>
          </w:p>
        </w:tc>
        <w:tc>
          <w:tcPr>
            <w:tcW w:w="6480" w:type="dxa"/>
          </w:tcPr>
          <w:p w14:paraId="497F1189" w14:textId="77777777" w:rsidR="00D27B15" w:rsidRPr="00E230D9" w:rsidRDefault="009D632F" w:rsidP="00BD5C6E">
            <w:pPr>
              <w:pStyle w:val="Commentaires"/>
              <w:rPr>
                <w:szCs w:val="22"/>
                <w:lang w:val="fr-FR" w:eastAsia="en-US" w:bidi="en-US"/>
              </w:rPr>
            </w:pPr>
            <w:r w:rsidRPr="00E230D9">
              <w:rPr>
                <w:szCs w:val="22"/>
                <w:lang w:val="fr-FR" w:eastAsia="en-US" w:bidi="en-US"/>
              </w:rPr>
              <w:t>Développeurs ayant besoin de connaître l’ensemble des dépendances de leur package ainsi que l’actualité des mises à jour de celles-ci</w:t>
            </w:r>
          </w:p>
        </w:tc>
      </w:tr>
    </w:tbl>
    <w:p w14:paraId="1D664F12" w14:textId="77777777" w:rsidR="00B7064C" w:rsidRPr="00E230D9" w:rsidRDefault="00BD5C6E" w:rsidP="00D378AF">
      <w:pPr>
        <w:pStyle w:val="Titre2"/>
        <w:rPr>
          <w:lang w:val="fr-FR"/>
        </w:rPr>
      </w:pPr>
      <w:bookmarkStart w:id="14" w:name="_Toc254870970"/>
      <w:bookmarkEnd w:id="13"/>
      <w:r w:rsidRPr="00E230D9">
        <w:rPr>
          <w:lang w:val="fr-FR"/>
        </w:rPr>
        <w:t>C</w:t>
      </w:r>
      <w:r w:rsidR="00D27B15" w:rsidRPr="00E230D9">
        <w:rPr>
          <w:lang w:val="fr-FR"/>
        </w:rPr>
        <w:t>as d’utilisations</w:t>
      </w:r>
      <w:bookmarkEnd w:id="14"/>
    </w:p>
    <w:p w14:paraId="78F42F0A" w14:textId="77777777" w:rsidR="00D27B15" w:rsidRPr="00E230D9" w:rsidRDefault="00B7064C" w:rsidP="00BD5C6E">
      <w:pPr>
        <w:pStyle w:val="Commentaires"/>
        <w:rPr>
          <w:lang w:val="fr-FR"/>
        </w:rPr>
      </w:pPr>
      <w:r w:rsidRPr="00E230D9">
        <w:rPr>
          <w:lang w:val="fr-FR"/>
        </w:rPr>
        <w:t xml:space="preserve">Lister les </w:t>
      </w:r>
      <w:r w:rsidR="00D27B15" w:rsidRPr="00E230D9">
        <w:rPr>
          <w:lang w:val="fr-FR"/>
        </w:rPr>
        <w:t>cas d’utilisations</w:t>
      </w:r>
      <w:r w:rsidRPr="00E230D9">
        <w:rPr>
          <w:lang w:val="fr-FR"/>
        </w:rPr>
        <w:t xml:space="preserve"> principales du produit, les détails seront donnés plus bas</w:t>
      </w:r>
    </w:p>
    <w:p w14:paraId="4ABD9A1A" w14:textId="77777777" w:rsidR="00D27B15" w:rsidRPr="00E230D9" w:rsidRDefault="00D27B15" w:rsidP="00493730">
      <w:pPr>
        <w:pStyle w:val="Titre3"/>
        <w:numPr>
          <w:ilvl w:val="0"/>
          <w:numId w:val="16"/>
        </w:numPr>
      </w:pPr>
      <w:commentRangeStart w:id="15"/>
      <w:r w:rsidRPr="00E230D9">
        <w:t>Diagramme de</w:t>
      </w:r>
      <w:r w:rsidR="00BD5C6E" w:rsidRPr="00E230D9">
        <w:t xml:space="preserve"> cas d’utilisation</w:t>
      </w:r>
      <w:commentRangeEnd w:id="15"/>
      <w:r w:rsidR="008E77E3">
        <w:rPr>
          <w:rStyle w:val="Marquedecommentaire"/>
          <w:rFonts w:ascii="Calibri" w:hAnsi="Calibri"/>
          <w:iCs/>
          <w:color w:val="48810F"/>
          <w:lang w:val="en-US" w:eastAsia="en-US" w:bidi="en-US"/>
        </w:rPr>
        <w:commentReference w:id="15"/>
      </w:r>
    </w:p>
    <w:p w14:paraId="66CDC0DE" w14:textId="77777777" w:rsidR="00BD5C6E" w:rsidRPr="00E230D9" w:rsidRDefault="00BD5C6E" w:rsidP="008E77E3">
      <w:pPr>
        <w:pStyle w:val="Commentaires"/>
        <w:rPr>
          <w:lang w:val="fr-FR"/>
        </w:rPr>
      </w:pPr>
      <w:r w:rsidRPr="00E230D9">
        <w:rPr>
          <w:lang w:val="fr-FR"/>
        </w:rPr>
        <w:t>Insérer ici le diagramme de cas d’utilisation représentant les cas d’utilisation (détaillés dans le 3) associé aux acteurs. Structurer éventuellement le diagramme en utilisant des relations d’inclusion, d’extension ou de généralisation.</w:t>
      </w:r>
      <w:bookmarkStart w:id="16" w:name="OLE_LINK2"/>
      <w:bookmarkStart w:id="17" w:name="OLE_LINK3"/>
    </w:p>
    <w:bookmarkEnd w:id="16"/>
    <w:bookmarkEnd w:id="17"/>
    <w:p w14:paraId="7E6CF44A" w14:textId="77777777" w:rsidR="00BD5C6E" w:rsidRPr="008E77E3" w:rsidRDefault="00BD5C6E" w:rsidP="008E77E3">
      <w:pPr>
        <w:pStyle w:val="Titre3"/>
      </w:pPr>
      <w:r w:rsidRPr="00E230D9">
        <w:t>Listes des cas d’utilisations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0"/>
        <w:gridCol w:w="1559"/>
        <w:gridCol w:w="1134"/>
        <w:gridCol w:w="1417"/>
      </w:tblGrid>
      <w:tr w:rsidR="00BD5C6E" w:rsidRPr="00E230D9" w14:paraId="210A18B5" w14:textId="77777777" w:rsidTr="0070333A">
        <w:tc>
          <w:tcPr>
            <w:tcW w:w="5070" w:type="dxa"/>
            <w:vAlign w:val="center"/>
          </w:tcPr>
          <w:p w14:paraId="34E4AD73" w14:textId="77777777" w:rsidR="00BD5C6E" w:rsidRPr="00E230D9" w:rsidRDefault="00BD5C6E" w:rsidP="0070333A">
            <w:pPr>
              <w:spacing w:after="0"/>
              <w:jc w:val="center"/>
              <w:rPr>
                <w:b/>
                <w:lang w:val="fr-FR"/>
              </w:rPr>
            </w:pPr>
            <w:r w:rsidRPr="00E230D9">
              <w:rPr>
                <w:b/>
                <w:lang w:val="fr-FR"/>
              </w:rPr>
              <w:t>Nom du cas d’utilisation</w:t>
            </w:r>
          </w:p>
        </w:tc>
        <w:tc>
          <w:tcPr>
            <w:tcW w:w="1559" w:type="dxa"/>
            <w:vAlign w:val="center"/>
          </w:tcPr>
          <w:p w14:paraId="43DEE447" w14:textId="77777777" w:rsidR="00BD5C6E" w:rsidRPr="00E230D9" w:rsidRDefault="00BD5C6E" w:rsidP="0070333A">
            <w:pPr>
              <w:spacing w:after="0"/>
              <w:jc w:val="center"/>
              <w:rPr>
                <w:b/>
                <w:lang w:val="fr-FR"/>
              </w:rPr>
            </w:pPr>
            <w:r w:rsidRPr="00E230D9">
              <w:rPr>
                <w:b/>
                <w:lang w:val="fr-FR"/>
              </w:rPr>
              <w:t>Acteur(s)</w:t>
            </w:r>
          </w:p>
        </w:tc>
        <w:tc>
          <w:tcPr>
            <w:tcW w:w="1134" w:type="dxa"/>
            <w:vAlign w:val="center"/>
          </w:tcPr>
          <w:p w14:paraId="58E846EB" w14:textId="77777777" w:rsidR="00BD5C6E" w:rsidRPr="00E230D9" w:rsidRDefault="00BD5C6E" w:rsidP="0070333A">
            <w:pPr>
              <w:spacing w:after="0"/>
              <w:jc w:val="center"/>
              <w:rPr>
                <w:b/>
                <w:lang w:val="fr-FR"/>
              </w:rPr>
            </w:pPr>
            <w:r w:rsidRPr="00E230D9">
              <w:rPr>
                <w:b/>
                <w:lang w:val="fr-FR"/>
              </w:rPr>
              <w:t>Priorité</w:t>
            </w:r>
          </w:p>
        </w:tc>
        <w:tc>
          <w:tcPr>
            <w:tcW w:w="1417" w:type="dxa"/>
            <w:vAlign w:val="center"/>
          </w:tcPr>
          <w:p w14:paraId="61F57804" w14:textId="77777777" w:rsidR="00BD5C6E" w:rsidRPr="00E230D9" w:rsidRDefault="00BD5C6E" w:rsidP="0070333A">
            <w:pPr>
              <w:spacing w:after="0"/>
              <w:jc w:val="center"/>
              <w:rPr>
                <w:b/>
                <w:lang w:val="fr-FR"/>
              </w:rPr>
            </w:pPr>
            <w:r w:rsidRPr="00E230D9">
              <w:rPr>
                <w:b/>
                <w:lang w:val="fr-FR"/>
              </w:rPr>
              <w:t>Risques</w:t>
            </w:r>
          </w:p>
        </w:tc>
      </w:tr>
      <w:tr w:rsidR="00BD5C6E" w:rsidRPr="00E230D9" w14:paraId="407A2DF6" w14:textId="77777777" w:rsidTr="0070333A">
        <w:tc>
          <w:tcPr>
            <w:tcW w:w="5070" w:type="dxa"/>
            <w:vAlign w:val="center"/>
          </w:tcPr>
          <w:p w14:paraId="1B6296C5" w14:textId="77777777" w:rsidR="00BD5C6E" w:rsidRPr="00E230D9" w:rsidRDefault="005507D5" w:rsidP="0070333A">
            <w:pPr>
              <w:spacing w:after="0"/>
              <w:jc w:val="center"/>
              <w:rPr>
                <w:lang w:val="fr-FR"/>
              </w:rPr>
            </w:pPr>
            <w:r>
              <w:rPr>
                <w:lang w:val="fr-FR"/>
              </w:rPr>
              <w:t>Se connecter</w:t>
            </w:r>
          </w:p>
        </w:tc>
        <w:tc>
          <w:tcPr>
            <w:tcW w:w="1559" w:type="dxa"/>
            <w:vAlign w:val="center"/>
          </w:tcPr>
          <w:p w14:paraId="303ED431" w14:textId="77777777" w:rsidR="00BD5C6E" w:rsidRPr="00E230D9" w:rsidRDefault="0070333A" w:rsidP="0070333A">
            <w:pPr>
              <w:spacing w:after="0"/>
              <w:jc w:val="center"/>
              <w:rPr>
                <w:lang w:val="fr-FR"/>
              </w:rPr>
            </w:pPr>
            <w:r w:rsidRPr="00E230D9">
              <w:rPr>
                <w:lang w:val="fr-FR"/>
              </w:rPr>
              <w:t>Utilisateur</w:t>
            </w:r>
          </w:p>
          <w:p w14:paraId="755F205B" w14:textId="77777777" w:rsidR="0070333A" w:rsidRPr="00E230D9" w:rsidRDefault="0070333A" w:rsidP="0070333A">
            <w:pPr>
              <w:spacing w:after="0"/>
              <w:jc w:val="center"/>
              <w:rPr>
                <w:lang w:val="fr-FR"/>
              </w:rPr>
            </w:pPr>
            <w:r w:rsidRPr="00E230D9">
              <w:rPr>
                <w:lang w:val="fr-FR"/>
              </w:rPr>
              <w:t>Système</w:t>
            </w:r>
          </w:p>
        </w:tc>
        <w:tc>
          <w:tcPr>
            <w:tcW w:w="1134" w:type="dxa"/>
            <w:vAlign w:val="center"/>
          </w:tcPr>
          <w:p w14:paraId="5D694AFA" w14:textId="77777777" w:rsidR="00BD5C6E" w:rsidRPr="00E230D9" w:rsidRDefault="0070333A" w:rsidP="0070333A">
            <w:pPr>
              <w:spacing w:after="0"/>
              <w:jc w:val="center"/>
              <w:rPr>
                <w:lang w:val="fr-FR"/>
              </w:rPr>
            </w:pPr>
            <w:r w:rsidRPr="00E230D9">
              <w:rPr>
                <w:lang w:val="fr-FR"/>
              </w:rPr>
              <w:t>Haute</w:t>
            </w:r>
          </w:p>
        </w:tc>
        <w:tc>
          <w:tcPr>
            <w:tcW w:w="1417" w:type="dxa"/>
            <w:vAlign w:val="center"/>
          </w:tcPr>
          <w:p w14:paraId="2B6E45D8" w14:textId="77777777" w:rsidR="00BD5C6E" w:rsidRPr="00E230D9" w:rsidRDefault="0070333A" w:rsidP="0070333A">
            <w:pPr>
              <w:spacing w:after="0"/>
              <w:jc w:val="center"/>
              <w:rPr>
                <w:lang w:val="fr-FR"/>
              </w:rPr>
            </w:pPr>
            <w:r w:rsidRPr="00E230D9">
              <w:rPr>
                <w:lang w:val="fr-FR"/>
              </w:rPr>
              <w:t>Faible</w:t>
            </w:r>
          </w:p>
        </w:tc>
      </w:tr>
      <w:tr w:rsidR="0070333A" w:rsidRPr="00E230D9" w14:paraId="60C96895" w14:textId="77777777" w:rsidTr="0070333A">
        <w:tc>
          <w:tcPr>
            <w:tcW w:w="5070" w:type="dxa"/>
            <w:vAlign w:val="center"/>
          </w:tcPr>
          <w:p w14:paraId="2A41FC94" w14:textId="77777777" w:rsidR="0070333A" w:rsidRPr="00E230D9" w:rsidRDefault="003351FF" w:rsidP="003351FF">
            <w:pPr>
              <w:spacing w:after="0"/>
              <w:jc w:val="center"/>
              <w:rPr>
                <w:lang w:val="fr-FR"/>
              </w:rPr>
            </w:pPr>
            <w:r w:rsidRPr="00E230D9">
              <w:rPr>
                <w:lang w:val="fr-FR"/>
              </w:rPr>
              <w:t>Faire une</w:t>
            </w:r>
            <w:r w:rsidR="0070333A" w:rsidRPr="00E230D9">
              <w:rPr>
                <w:lang w:val="fr-FR"/>
              </w:rPr>
              <w:t xml:space="preserve"> recherche</w:t>
            </w:r>
            <w:r w:rsidRPr="00E230D9">
              <w:rPr>
                <w:lang w:val="fr-FR"/>
              </w:rPr>
              <w:t xml:space="preserve"> de package</w:t>
            </w:r>
          </w:p>
        </w:tc>
        <w:tc>
          <w:tcPr>
            <w:tcW w:w="1559" w:type="dxa"/>
            <w:vAlign w:val="center"/>
          </w:tcPr>
          <w:p w14:paraId="408374CF" w14:textId="77777777" w:rsidR="0070333A" w:rsidRPr="00E230D9" w:rsidRDefault="0070333A" w:rsidP="0070333A">
            <w:pPr>
              <w:spacing w:after="0"/>
              <w:jc w:val="center"/>
              <w:rPr>
                <w:lang w:val="fr-FR"/>
              </w:rPr>
            </w:pPr>
            <w:r w:rsidRPr="00E230D9">
              <w:rPr>
                <w:lang w:val="fr-FR"/>
              </w:rPr>
              <w:t>Utilisateur</w:t>
            </w:r>
          </w:p>
          <w:p w14:paraId="0E250823" w14:textId="77777777" w:rsidR="003351FF" w:rsidRPr="00E230D9" w:rsidRDefault="003351FF" w:rsidP="0070333A">
            <w:pPr>
              <w:spacing w:after="0"/>
              <w:jc w:val="center"/>
              <w:rPr>
                <w:lang w:val="fr-FR"/>
              </w:rPr>
            </w:pPr>
            <w:r w:rsidRPr="00E230D9">
              <w:rPr>
                <w:lang w:val="fr-FR"/>
              </w:rPr>
              <w:t>Système</w:t>
            </w:r>
          </w:p>
        </w:tc>
        <w:tc>
          <w:tcPr>
            <w:tcW w:w="1134" w:type="dxa"/>
            <w:vAlign w:val="center"/>
          </w:tcPr>
          <w:p w14:paraId="3DB5DF83" w14:textId="77777777" w:rsidR="0070333A" w:rsidRPr="00E230D9" w:rsidRDefault="003351FF" w:rsidP="0070333A">
            <w:pPr>
              <w:spacing w:after="0"/>
              <w:jc w:val="center"/>
              <w:rPr>
                <w:lang w:val="fr-FR"/>
              </w:rPr>
            </w:pPr>
            <w:r w:rsidRPr="00E230D9">
              <w:rPr>
                <w:lang w:val="fr-FR"/>
              </w:rPr>
              <w:t>Moyenne</w:t>
            </w:r>
          </w:p>
        </w:tc>
        <w:tc>
          <w:tcPr>
            <w:tcW w:w="1417" w:type="dxa"/>
            <w:vAlign w:val="center"/>
          </w:tcPr>
          <w:p w14:paraId="054C724B" w14:textId="77777777" w:rsidR="0070333A" w:rsidRPr="00E230D9" w:rsidRDefault="003351FF" w:rsidP="0070333A">
            <w:pPr>
              <w:spacing w:after="0"/>
              <w:jc w:val="center"/>
              <w:rPr>
                <w:lang w:val="fr-FR"/>
              </w:rPr>
            </w:pPr>
            <w:r w:rsidRPr="00E230D9">
              <w:rPr>
                <w:lang w:val="fr-FR"/>
              </w:rPr>
              <w:t>Haut</w:t>
            </w:r>
          </w:p>
        </w:tc>
      </w:tr>
      <w:tr w:rsidR="003351FF" w:rsidRPr="00E230D9" w14:paraId="27957AC7" w14:textId="77777777" w:rsidTr="0070333A">
        <w:tc>
          <w:tcPr>
            <w:tcW w:w="5070" w:type="dxa"/>
            <w:vAlign w:val="center"/>
          </w:tcPr>
          <w:p w14:paraId="29BE04F5" w14:textId="77777777" w:rsidR="003351FF" w:rsidRPr="00E230D9" w:rsidRDefault="00811114" w:rsidP="0070333A">
            <w:pPr>
              <w:spacing w:after="0"/>
              <w:jc w:val="center"/>
              <w:rPr>
                <w:lang w:val="fr-FR"/>
              </w:rPr>
            </w:pPr>
            <w:r w:rsidRPr="00E230D9">
              <w:rPr>
                <w:lang w:val="fr-FR"/>
              </w:rPr>
              <w:t>Afficher tous les résultats d’une recherche</w:t>
            </w:r>
          </w:p>
        </w:tc>
        <w:tc>
          <w:tcPr>
            <w:tcW w:w="1559" w:type="dxa"/>
            <w:vAlign w:val="center"/>
          </w:tcPr>
          <w:p w14:paraId="79D0E2E6" w14:textId="77777777" w:rsidR="003351FF" w:rsidRPr="00E230D9" w:rsidRDefault="003351FF" w:rsidP="0070333A">
            <w:pPr>
              <w:spacing w:after="0"/>
              <w:jc w:val="center"/>
              <w:rPr>
                <w:lang w:val="fr-FR"/>
              </w:rPr>
            </w:pPr>
            <w:r w:rsidRPr="00E230D9">
              <w:rPr>
                <w:lang w:val="fr-FR"/>
              </w:rPr>
              <w:t>Utilisateur</w:t>
            </w:r>
          </w:p>
          <w:p w14:paraId="5D9D7EB9" w14:textId="77777777" w:rsidR="003351FF" w:rsidRPr="00E230D9" w:rsidRDefault="003351FF" w:rsidP="0070333A">
            <w:pPr>
              <w:spacing w:after="0"/>
              <w:jc w:val="center"/>
              <w:rPr>
                <w:lang w:val="fr-FR"/>
              </w:rPr>
            </w:pPr>
            <w:r w:rsidRPr="00E230D9">
              <w:rPr>
                <w:lang w:val="fr-FR"/>
              </w:rPr>
              <w:t>Système</w:t>
            </w:r>
          </w:p>
        </w:tc>
        <w:tc>
          <w:tcPr>
            <w:tcW w:w="1134" w:type="dxa"/>
            <w:vAlign w:val="center"/>
          </w:tcPr>
          <w:p w14:paraId="7E137212" w14:textId="77777777" w:rsidR="003351FF" w:rsidRPr="00E230D9" w:rsidRDefault="003351FF" w:rsidP="0070333A">
            <w:pPr>
              <w:spacing w:after="0"/>
              <w:jc w:val="center"/>
              <w:rPr>
                <w:lang w:val="fr-FR"/>
              </w:rPr>
            </w:pPr>
            <w:r w:rsidRPr="00E230D9">
              <w:rPr>
                <w:lang w:val="fr-FR"/>
              </w:rPr>
              <w:t>Moyenne</w:t>
            </w:r>
          </w:p>
        </w:tc>
        <w:tc>
          <w:tcPr>
            <w:tcW w:w="1417" w:type="dxa"/>
            <w:vAlign w:val="center"/>
          </w:tcPr>
          <w:p w14:paraId="4B0C07D6" w14:textId="77777777" w:rsidR="003351FF" w:rsidRPr="00E230D9" w:rsidRDefault="003351FF" w:rsidP="0070333A">
            <w:pPr>
              <w:spacing w:after="0"/>
              <w:jc w:val="center"/>
              <w:rPr>
                <w:lang w:val="fr-FR"/>
              </w:rPr>
            </w:pPr>
            <w:r w:rsidRPr="00E230D9">
              <w:rPr>
                <w:lang w:val="fr-FR"/>
              </w:rPr>
              <w:t>Faible</w:t>
            </w:r>
          </w:p>
        </w:tc>
      </w:tr>
      <w:tr w:rsidR="003351FF" w:rsidRPr="00E230D9" w14:paraId="0A74CBB6" w14:textId="77777777" w:rsidTr="0070333A">
        <w:tc>
          <w:tcPr>
            <w:tcW w:w="5070" w:type="dxa"/>
            <w:vAlign w:val="center"/>
          </w:tcPr>
          <w:p w14:paraId="2C93FC8F" w14:textId="77777777" w:rsidR="003351FF" w:rsidRPr="00E230D9" w:rsidRDefault="003351FF" w:rsidP="0070333A">
            <w:pPr>
              <w:spacing w:after="0"/>
              <w:jc w:val="center"/>
              <w:rPr>
                <w:lang w:val="fr-FR"/>
              </w:rPr>
            </w:pPr>
            <w:r w:rsidRPr="00E230D9">
              <w:rPr>
                <w:lang w:val="fr-FR"/>
              </w:rPr>
              <w:lastRenderedPageBreak/>
              <w:t>Afficher un package</w:t>
            </w:r>
          </w:p>
        </w:tc>
        <w:tc>
          <w:tcPr>
            <w:tcW w:w="1559" w:type="dxa"/>
            <w:vAlign w:val="center"/>
          </w:tcPr>
          <w:p w14:paraId="444CD2BD" w14:textId="77777777" w:rsidR="003351FF" w:rsidRPr="00E230D9" w:rsidRDefault="003351FF" w:rsidP="0070333A">
            <w:pPr>
              <w:spacing w:after="0"/>
              <w:jc w:val="center"/>
              <w:rPr>
                <w:lang w:val="fr-FR"/>
              </w:rPr>
            </w:pPr>
            <w:r w:rsidRPr="00E230D9">
              <w:rPr>
                <w:lang w:val="fr-FR"/>
              </w:rPr>
              <w:t>Système</w:t>
            </w:r>
          </w:p>
        </w:tc>
        <w:tc>
          <w:tcPr>
            <w:tcW w:w="1134" w:type="dxa"/>
            <w:vAlign w:val="center"/>
          </w:tcPr>
          <w:p w14:paraId="523D7FDD" w14:textId="77777777" w:rsidR="003351FF" w:rsidRPr="00E230D9" w:rsidRDefault="003351FF" w:rsidP="0070333A">
            <w:pPr>
              <w:spacing w:after="0"/>
              <w:jc w:val="center"/>
              <w:rPr>
                <w:lang w:val="fr-FR"/>
              </w:rPr>
            </w:pPr>
            <w:r w:rsidRPr="00E230D9">
              <w:rPr>
                <w:lang w:val="fr-FR"/>
              </w:rPr>
              <w:t>Haute</w:t>
            </w:r>
          </w:p>
        </w:tc>
        <w:tc>
          <w:tcPr>
            <w:tcW w:w="1417" w:type="dxa"/>
            <w:vAlign w:val="center"/>
          </w:tcPr>
          <w:p w14:paraId="1C5F2E02" w14:textId="77777777" w:rsidR="003351FF" w:rsidRPr="00E230D9" w:rsidRDefault="003351FF" w:rsidP="0070333A">
            <w:pPr>
              <w:spacing w:after="0"/>
              <w:jc w:val="center"/>
              <w:rPr>
                <w:lang w:val="fr-FR"/>
              </w:rPr>
            </w:pPr>
            <w:r w:rsidRPr="00E230D9">
              <w:rPr>
                <w:lang w:val="fr-FR"/>
              </w:rPr>
              <w:t>Haut</w:t>
            </w:r>
          </w:p>
        </w:tc>
      </w:tr>
      <w:tr w:rsidR="003351FF" w:rsidRPr="00E230D9" w14:paraId="1A8A7FA8" w14:textId="77777777" w:rsidTr="0070333A">
        <w:tc>
          <w:tcPr>
            <w:tcW w:w="5070" w:type="dxa"/>
            <w:vAlign w:val="center"/>
          </w:tcPr>
          <w:p w14:paraId="3DB7B572" w14:textId="77777777" w:rsidR="003351FF" w:rsidRPr="00E230D9" w:rsidRDefault="003351FF" w:rsidP="0070333A">
            <w:pPr>
              <w:spacing w:after="0"/>
              <w:jc w:val="center"/>
              <w:rPr>
                <w:lang w:val="fr-FR"/>
              </w:rPr>
            </w:pPr>
            <w:r w:rsidRPr="00E230D9">
              <w:rPr>
                <w:lang w:val="fr-FR"/>
              </w:rPr>
              <w:t>Changer de version du package</w:t>
            </w:r>
          </w:p>
        </w:tc>
        <w:tc>
          <w:tcPr>
            <w:tcW w:w="1559" w:type="dxa"/>
            <w:vAlign w:val="center"/>
          </w:tcPr>
          <w:p w14:paraId="4BB8B652" w14:textId="77777777" w:rsidR="003351FF" w:rsidRPr="00E230D9" w:rsidRDefault="003351FF" w:rsidP="0070333A">
            <w:pPr>
              <w:spacing w:after="0"/>
              <w:jc w:val="center"/>
              <w:rPr>
                <w:lang w:val="fr-FR"/>
              </w:rPr>
            </w:pPr>
            <w:r w:rsidRPr="00E230D9">
              <w:rPr>
                <w:lang w:val="fr-FR"/>
              </w:rPr>
              <w:t>Utilisateur</w:t>
            </w:r>
          </w:p>
          <w:p w14:paraId="083754D0" w14:textId="77777777" w:rsidR="003351FF" w:rsidRPr="00E230D9" w:rsidRDefault="003351FF" w:rsidP="0070333A">
            <w:pPr>
              <w:spacing w:after="0"/>
              <w:jc w:val="center"/>
              <w:rPr>
                <w:lang w:val="fr-FR"/>
              </w:rPr>
            </w:pPr>
            <w:r w:rsidRPr="00E230D9">
              <w:rPr>
                <w:lang w:val="fr-FR"/>
              </w:rPr>
              <w:t>Système</w:t>
            </w:r>
          </w:p>
        </w:tc>
        <w:tc>
          <w:tcPr>
            <w:tcW w:w="1134" w:type="dxa"/>
            <w:vAlign w:val="center"/>
          </w:tcPr>
          <w:p w14:paraId="4DBD6E0D" w14:textId="77777777" w:rsidR="003351FF" w:rsidRPr="00E230D9" w:rsidRDefault="003351FF" w:rsidP="0070333A">
            <w:pPr>
              <w:spacing w:after="0"/>
              <w:jc w:val="center"/>
              <w:rPr>
                <w:lang w:val="fr-FR"/>
              </w:rPr>
            </w:pPr>
            <w:r w:rsidRPr="00E230D9">
              <w:rPr>
                <w:lang w:val="fr-FR"/>
              </w:rPr>
              <w:t>Faible</w:t>
            </w:r>
          </w:p>
        </w:tc>
        <w:tc>
          <w:tcPr>
            <w:tcW w:w="1417" w:type="dxa"/>
            <w:vAlign w:val="center"/>
          </w:tcPr>
          <w:p w14:paraId="7733D54A" w14:textId="77777777" w:rsidR="003351FF" w:rsidRPr="00E230D9" w:rsidRDefault="008724AA" w:rsidP="0070333A">
            <w:pPr>
              <w:spacing w:after="0"/>
              <w:jc w:val="center"/>
              <w:rPr>
                <w:lang w:val="fr-FR"/>
              </w:rPr>
            </w:pPr>
            <w:r w:rsidRPr="00E230D9">
              <w:rPr>
                <w:lang w:val="fr-FR"/>
              </w:rPr>
              <w:t>Faible</w:t>
            </w:r>
          </w:p>
        </w:tc>
      </w:tr>
    </w:tbl>
    <w:p w14:paraId="4E50089A" w14:textId="77777777" w:rsidR="005B44CF" w:rsidRPr="00E230D9" w:rsidRDefault="00BC23CA" w:rsidP="005B44CF">
      <w:pPr>
        <w:pStyle w:val="Titre1"/>
        <w:rPr>
          <w:lang w:val="fr-FR"/>
        </w:rPr>
      </w:pPr>
      <w:bookmarkStart w:id="18" w:name="_Toc254870971"/>
      <w:r w:rsidRPr="00E230D9">
        <w:rPr>
          <w:lang w:val="fr-FR"/>
        </w:rPr>
        <w:t>Spécifications fonctionnelles</w:t>
      </w:r>
      <w:bookmarkEnd w:id="18"/>
    </w:p>
    <w:p w14:paraId="6F66DB1A" w14:textId="77777777" w:rsidR="003D724A" w:rsidRPr="008E77E3" w:rsidRDefault="00FF6990" w:rsidP="00312D2A">
      <w:pPr>
        <w:pStyle w:val="Titre2"/>
        <w:rPr>
          <w:lang w:val="fr-FR"/>
        </w:rPr>
      </w:pPr>
      <w:bookmarkStart w:id="19" w:name="_Toc194313278"/>
      <w:bookmarkStart w:id="20" w:name="_Toc254870972"/>
      <w:r w:rsidRPr="00E230D9">
        <w:rPr>
          <w:lang w:val="fr-FR"/>
        </w:rPr>
        <w:t>Carte de navigation</w:t>
      </w:r>
      <w:bookmarkEnd w:id="19"/>
      <w:bookmarkEnd w:id="20"/>
    </w:p>
    <w:p w14:paraId="57F06882" w14:textId="77777777" w:rsidR="003D724A" w:rsidRPr="00E230D9" w:rsidRDefault="003D724A" w:rsidP="00312D2A">
      <w:pPr>
        <w:pStyle w:val="Commentaires"/>
        <w:rPr>
          <w:color w:val="auto"/>
          <w:lang w:val="fr-FR"/>
        </w:rPr>
      </w:pPr>
      <w:r w:rsidRPr="00E230D9">
        <w:rPr>
          <w:color w:val="auto"/>
          <w:lang w:val="fr-FR"/>
        </w:rPr>
        <w:t xml:space="preserve">Nous avons réalisé notre diagramme de navigation sur le site </w:t>
      </w:r>
      <w:proofErr w:type="spellStart"/>
      <w:r w:rsidRPr="00E230D9">
        <w:rPr>
          <w:color w:val="auto"/>
          <w:lang w:val="fr-FR"/>
        </w:rPr>
        <w:t>Lucidchart</w:t>
      </w:r>
      <w:proofErr w:type="spellEnd"/>
      <w:r w:rsidRPr="00E230D9">
        <w:rPr>
          <w:color w:val="auto"/>
          <w:lang w:val="fr-FR"/>
        </w:rPr>
        <w:t> :</w:t>
      </w:r>
    </w:p>
    <w:p w14:paraId="3CE62B01" w14:textId="77777777" w:rsidR="003D724A" w:rsidRPr="00E230D9" w:rsidRDefault="00B2566B" w:rsidP="00312D2A">
      <w:pPr>
        <w:pStyle w:val="Commentaires"/>
        <w:rPr>
          <w:color w:val="auto"/>
          <w:lang w:val="fr-FR"/>
        </w:rPr>
      </w:pPr>
      <w:hyperlink r:id="rId11" w:history="1">
        <w:r w:rsidR="003D724A" w:rsidRPr="00E230D9">
          <w:rPr>
            <w:rStyle w:val="Lienhypertexte"/>
            <w:lang w:val="fr-FR"/>
          </w:rPr>
          <w:t>https://www.lucidchart.com/invitations/accept/1e09256e-a96f-477b-a76a-8832e0678b13</w:t>
        </w:r>
      </w:hyperlink>
    </w:p>
    <w:p w14:paraId="650C8ECB" w14:textId="77777777" w:rsidR="00901A2D" w:rsidRPr="00E230D9" w:rsidRDefault="00901A2D" w:rsidP="00312D2A">
      <w:pPr>
        <w:pStyle w:val="Commentaires"/>
        <w:rPr>
          <w:color w:val="auto"/>
          <w:lang w:val="fr-FR"/>
        </w:rPr>
      </w:pPr>
    </w:p>
    <w:p w14:paraId="2DCEDBE3" w14:textId="77777777" w:rsidR="00901A2D" w:rsidRPr="00E230D9" w:rsidRDefault="00901A2D" w:rsidP="00312D2A">
      <w:pPr>
        <w:pStyle w:val="Commentaires"/>
        <w:rPr>
          <w:color w:val="auto"/>
          <w:lang w:val="fr-FR"/>
        </w:rPr>
      </w:pPr>
      <w:r w:rsidRPr="00E230D9">
        <w:rPr>
          <w:color w:val="auto"/>
          <w:lang w:val="fr-FR"/>
        </w:rPr>
        <w:t>Nous avons également réalisé des maquettes de nos vues :</w:t>
      </w:r>
    </w:p>
    <w:p w14:paraId="73D65AA5" w14:textId="77777777" w:rsidR="00901A2D" w:rsidRPr="00E230D9" w:rsidRDefault="00B2566B" w:rsidP="00312D2A">
      <w:pPr>
        <w:pStyle w:val="Commentaires"/>
        <w:rPr>
          <w:color w:val="auto"/>
          <w:lang w:val="fr-FR"/>
        </w:rPr>
      </w:pPr>
      <w:hyperlink r:id="rId12" w:history="1">
        <w:r w:rsidR="00901A2D" w:rsidRPr="00E230D9">
          <w:rPr>
            <w:rStyle w:val="Lienhypertexte"/>
            <w:lang w:val="fr-FR"/>
          </w:rPr>
          <w:t>https://classic.moqups.com/acharrier@intech</w:t>
        </w:r>
        <w:r w:rsidR="00901A2D" w:rsidRPr="00E230D9">
          <w:rPr>
            <w:rStyle w:val="Lienhypertexte"/>
            <w:lang w:val="fr-FR"/>
          </w:rPr>
          <w:t>i</w:t>
        </w:r>
        <w:r w:rsidR="00901A2D" w:rsidRPr="00E230D9">
          <w:rPr>
            <w:rStyle w:val="Lienhypertexte"/>
            <w:lang w:val="fr-FR"/>
          </w:rPr>
          <w:t>nfo.fr/W1B9DKyP</w:t>
        </w:r>
      </w:hyperlink>
    </w:p>
    <w:p w14:paraId="01605B37" w14:textId="77777777" w:rsidR="00FF6990" w:rsidRPr="005507D5" w:rsidRDefault="00FF6990" w:rsidP="00FF6990">
      <w:pPr>
        <w:pStyle w:val="Titre2"/>
        <w:rPr>
          <w:lang w:val="fr-FR"/>
        </w:rPr>
      </w:pPr>
      <w:bookmarkStart w:id="21" w:name="_Toc254870973"/>
      <w:r w:rsidRPr="00E230D9">
        <w:rPr>
          <w:lang w:val="fr-FR"/>
        </w:rPr>
        <w:t>Détails des cas d’utilisations</w:t>
      </w:r>
      <w:bookmarkEnd w:id="21"/>
    </w:p>
    <w:p w14:paraId="6897F66A" w14:textId="77777777" w:rsidR="003351FF" w:rsidRPr="00E230D9" w:rsidRDefault="003351FF" w:rsidP="00493730">
      <w:pPr>
        <w:pStyle w:val="Titre3"/>
        <w:numPr>
          <w:ilvl w:val="0"/>
          <w:numId w:val="17"/>
        </w:numPr>
      </w:pPr>
      <w:r w:rsidRPr="00E230D9">
        <w:t>Nom du cas</w:t>
      </w:r>
    </w:p>
    <w:p w14:paraId="28D52B82" w14:textId="77777777" w:rsidR="003351FF" w:rsidRPr="00E230D9" w:rsidRDefault="005507D5" w:rsidP="003351FF">
      <w:pPr>
        <w:pStyle w:val="Corpsdetexte"/>
        <w:rPr>
          <w:lang w:val="fr-FR" w:eastAsia="x-none" w:bidi="ar-SA"/>
        </w:rPr>
      </w:pPr>
      <w:r>
        <w:rPr>
          <w:lang w:val="fr-FR" w:eastAsia="x-none" w:bidi="ar-SA"/>
        </w:rPr>
        <w:t>Se connecter</w:t>
      </w:r>
    </w:p>
    <w:p w14:paraId="14F2E7DB" w14:textId="77777777" w:rsidR="003351FF" w:rsidRPr="00E230D9" w:rsidRDefault="003351FF" w:rsidP="003351FF">
      <w:pPr>
        <w:pStyle w:val="Titre4"/>
        <w:rPr>
          <w:lang w:val="fr-FR"/>
        </w:rPr>
      </w:pPr>
      <w:r w:rsidRPr="00E230D9">
        <w:rPr>
          <w:lang w:val="fr-FR"/>
        </w:rPr>
        <w:t xml:space="preserve">Description : </w:t>
      </w:r>
    </w:p>
    <w:p w14:paraId="45B576ED" w14:textId="77777777" w:rsidR="003351FF" w:rsidRPr="00E230D9" w:rsidRDefault="003351FF" w:rsidP="003351FF">
      <w:pPr>
        <w:pStyle w:val="Corpsdetexte"/>
        <w:rPr>
          <w:lang w:val="fr-FR"/>
        </w:rPr>
      </w:pPr>
      <w:r w:rsidRPr="00E230D9">
        <w:rPr>
          <w:lang w:val="fr-FR"/>
        </w:rPr>
        <w:t xml:space="preserve">L’utilisateur </w:t>
      </w:r>
      <w:r w:rsidR="005507D5">
        <w:rPr>
          <w:lang w:val="fr-FR"/>
        </w:rPr>
        <w:t>se connecte au site Galt grâce à son compte GitHub.</w:t>
      </w:r>
    </w:p>
    <w:p w14:paraId="5DA04F0B" w14:textId="77777777" w:rsidR="003351FF" w:rsidRPr="00E230D9" w:rsidRDefault="003351FF" w:rsidP="003351FF">
      <w:pPr>
        <w:pStyle w:val="Titre4"/>
        <w:rPr>
          <w:lang w:val="fr-FR"/>
        </w:rPr>
      </w:pPr>
      <w:r w:rsidRPr="00E230D9">
        <w:rPr>
          <w:lang w:val="fr-FR"/>
        </w:rPr>
        <w:t xml:space="preserve">Acteur principal : </w:t>
      </w:r>
    </w:p>
    <w:p w14:paraId="6A0536E1" w14:textId="77777777" w:rsidR="003351FF" w:rsidRPr="00E230D9" w:rsidRDefault="005507D5" w:rsidP="003351FF">
      <w:pPr>
        <w:pStyle w:val="Corpsdetexte"/>
        <w:rPr>
          <w:lang w:val="fr-FR"/>
        </w:rPr>
      </w:pPr>
      <w:r>
        <w:rPr>
          <w:lang w:val="fr-FR"/>
        </w:rPr>
        <w:t>L’Utilisateur qui se connecte.</w:t>
      </w:r>
    </w:p>
    <w:p w14:paraId="6517466E" w14:textId="77777777" w:rsidR="003351FF" w:rsidRPr="00E230D9" w:rsidRDefault="003351FF" w:rsidP="003351FF">
      <w:pPr>
        <w:pStyle w:val="Titre4"/>
        <w:rPr>
          <w:lang w:val="fr-FR"/>
        </w:rPr>
      </w:pPr>
      <w:r w:rsidRPr="00E230D9">
        <w:rPr>
          <w:lang w:val="fr-FR"/>
        </w:rPr>
        <w:t xml:space="preserve">Acteurs secondaires : </w:t>
      </w:r>
    </w:p>
    <w:p w14:paraId="48F5CAFE" w14:textId="77777777" w:rsidR="003351FF" w:rsidRPr="00E230D9" w:rsidRDefault="005507D5" w:rsidP="003351FF">
      <w:pPr>
        <w:pStyle w:val="Corpsdetexte"/>
        <w:rPr>
          <w:lang w:val="fr-FR" w:eastAsia="x-none" w:bidi="ar-SA"/>
        </w:rPr>
      </w:pPr>
      <w:r>
        <w:rPr>
          <w:lang w:val="fr-FR" w:eastAsia="x-none" w:bidi="ar-SA"/>
        </w:rPr>
        <w:t>L</w:t>
      </w:r>
      <w:r>
        <w:rPr>
          <w:lang w:val="fr-FR" w:eastAsia="x-none" w:bidi="ar-SA"/>
        </w:rPr>
        <w:t>’API GitHub qui connecte l’Utilisateur</w:t>
      </w:r>
      <w:r>
        <w:rPr>
          <w:lang w:val="fr-FR" w:eastAsia="x-none" w:bidi="ar-SA"/>
        </w:rPr>
        <w:t>, l</w:t>
      </w:r>
      <w:r w:rsidR="003351FF" w:rsidRPr="00E230D9">
        <w:rPr>
          <w:lang w:val="fr-FR" w:eastAsia="x-none" w:bidi="ar-SA"/>
        </w:rPr>
        <w:t xml:space="preserve">e </w:t>
      </w:r>
      <w:r>
        <w:rPr>
          <w:lang w:val="fr-FR" w:eastAsia="x-none" w:bidi="ar-SA"/>
        </w:rPr>
        <w:t>Système qui redirige l’Utilisateur vers l’API GitHub.</w:t>
      </w:r>
    </w:p>
    <w:p w14:paraId="187954BB" w14:textId="77777777" w:rsidR="003351FF" w:rsidRPr="00E230D9" w:rsidRDefault="003351FF" w:rsidP="003351FF">
      <w:pPr>
        <w:pStyle w:val="Titre4"/>
        <w:rPr>
          <w:lang w:val="fr-FR"/>
        </w:rPr>
      </w:pPr>
      <w:r w:rsidRPr="00E230D9">
        <w:rPr>
          <w:lang w:val="fr-FR"/>
        </w:rPr>
        <w:t xml:space="preserve">Préconditions : </w:t>
      </w:r>
    </w:p>
    <w:p w14:paraId="01B45757" w14:textId="77777777" w:rsidR="003351FF" w:rsidRPr="00E230D9" w:rsidRDefault="005507D5" w:rsidP="003351FF">
      <w:pPr>
        <w:pStyle w:val="Corpsdetexte"/>
        <w:rPr>
          <w:lang w:val="fr-FR"/>
        </w:rPr>
      </w:pPr>
      <w:r>
        <w:rPr>
          <w:lang w:val="fr-FR"/>
        </w:rPr>
        <w:t>L’Utilisateur est sur n’importe quelle page du site.</w:t>
      </w:r>
    </w:p>
    <w:p w14:paraId="7E874A11" w14:textId="77777777" w:rsidR="003351FF" w:rsidRPr="00E230D9" w:rsidRDefault="003351FF" w:rsidP="003351FF">
      <w:pPr>
        <w:pStyle w:val="Titre4"/>
        <w:rPr>
          <w:lang w:val="fr-FR"/>
        </w:rPr>
      </w:pPr>
      <w:proofErr w:type="spellStart"/>
      <w:r w:rsidRPr="00E230D9">
        <w:rPr>
          <w:lang w:val="fr-FR"/>
        </w:rPr>
        <w:t>Postconditions</w:t>
      </w:r>
      <w:proofErr w:type="spellEnd"/>
      <w:r w:rsidRPr="00E230D9">
        <w:rPr>
          <w:lang w:val="fr-FR"/>
        </w:rPr>
        <w:t xml:space="preserve"> (garantie en cas de succès) : </w:t>
      </w:r>
    </w:p>
    <w:p w14:paraId="2731677D" w14:textId="77777777" w:rsidR="003351FF" w:rsidRPr="00E230D9" w:rsidRDefault="005507D5" w:rsidP="003351FF">
      <w:pPr>
        <w:pStyle w:val="Corpsdetexte"/>
        <w:rPr>
          <w:lang w:val="fr-FR"/>
        </w:rPr>
      </w:pPr>
      <w:r>
        <w:rPr>
          <w:lang w:val="fr-FR"/>
        </w:rPr>
        <w:t>Le Système a connecté l’Utilisateur.</w:t>
      </w:r>
    </w:p>
    <w:p w14:paraId="2D5BF3D0" w14:textId="77777777" w:rsidR="003351FF" w:rsidRPr="00E230D9" w:rsidRDefault="003351FF" w:rsidP="003351FF">
      <w:pPr>
        <w:pStyle w:val="Titre4"/>
        <w:rPr>
          <w:lang w:val="fr-FR"/>
        </w:rPr>
      </w:pPr>
      <w:r w:rsidRPr="00E230D9">
        <w:rPr>
          <w:lang w:val="fr-FR"/>
        </w:rPr>
        <w:t xml:space="preserve">Scénario nominal : </w:t>
      </w:r>
    </w:p>
    <w:p w14:paraId="3BA53E64" w14:textId="77777777" w:rsidR="003351FF" w:rsidRPr="00E230D9" w:rsidRDefault="003351FF" w:rsidP="00493730">
      <w:pPr>
        <w:pStyle w:val="casdutilisation-tape1"/>
        <w:numPr>
          <w:ilvl w:val="0"/>
          <w:numId w:val="19"/>
        </w:numPr>
        <w:tabs>
          <w:tab w:val="clear" w:pos="1068"/>
          <w:tab w:val="num" w:pos="720"/>
        </w:tabs>
        <w:ind w:left="567"/>
        <w:rPr>
          <w:lang w:eastAsia="x-none"/>
        </w:rPr>
      </w:pPr>
      <w:r w:rsidRPr="00E230D9">
        <w:t xml:space="preserve">Le cas débute lorsque </w:t>
      </w:r>
      <w:r w:rsidR="005507D5">
        <w:t>l’U</w:t>
      </w:r>
      <w:r w:rsidR="00396F21" w:rsidRPr="00E230D9">
        <w:rPr>
          <w:lang w:eastAsia="x-none"/>
        </w:rPr>
        <w:t xml:space="preserve">tilisateur </w:t>
      </w:r>
      <w:r w:rsidR="005507D5">
        <w:rPr>
          <w:lang w:eastAsia="x-none"/>
        </w:rPr>
        <w:t>clique sur « </w:t>
      </w:r>
      <w:proofErr w:type="spellStart"/>
      <w:r w:rsidR="005507D5">
        <w:rPr>
          <w:lang w:eastAsia="x-none"/>
        </w:rPr>
        <w:t>Co</w:t>
      </w:r>
      <w:bookmarkStart w:id="22" w:name="_GoBack"/>
      <w:bookmarkEnd w:id="22"/>
      <w:r w:rsidR="005507D5">
        <w:rPr>
          <w:lang w:eastAsia="x-none"/>
        </w:rPr>
        <w:t>nnect</w:t>
      </w:r>
      <w:proofErr w:type="spellEnd"/>
      <w:r w:rsidR="005507D5">
        <w:rPr>
          <w:lang w:eastAsia="x-none"/>
        </w:rPr>
        <w:t xml:space="preserve"> </w:t>
      </w:r>
      <w:proofErr w:type="spellStart"/>
      <w:r w:rsidR="005507D5">
        <w:rPr>
          <w:lang w:eastAsia="x-none"/>
        </w:rPr>
        <w:t>with</w:t>
      </w:r>
      <w:proofErr w:type="spellEnd"/>
      <w:r w:rsidR="005507D5">
        <w:rPr>
          <w:lang w:eastAsia="x-none"/>
        </w:rPr>
        <w:t xml:space="preserve"> GitHub ».</w:t>
      </w:r>
    </w:p>
    <w:p w14:paraId="4D575546" w14:textId="77777777" w:rsidR="003351FF" w:rsidRPr="00E230D9" w:rsidRDefault="005507D5" w:rsidP="003351FF">
      <w:pPr>
        <w:pStyle w:val="casdutilisation-tape1"/>
        <w:tabs>
          <w:tab w:val="clear" w:pos="1068"/>
          <w:tab w:val="num" w:pos="720"/>
        </w:tabs>
        <w:ind w:hanging="888"/>
      </w:pPr>
      <w:r>
        <w:t>Le Système redirige vers la connexion vers l’API GitHub.</w:t>
      </w:r>
    </w:p>
    <w:p w14:paraId="2A6F3B31" w14:textId="77777777" w:rsidR="003351FF" w:rsidRPr="00E230D9" w:rsidRDefault="005507D5" w:rsidP="003351FF">
      <w:pPr>
        <w:pStyle w:val="casdutilisation-tape1"/>
        <w:tabs>
          <w:tab w:val="clear" w:pos="1068"/>
          <w:tab w:val="num" w:pos="720"/>
        </w:tabs>
        <w:ind w:hanging="888"/>
      </w:pPr>
      <w:r>
        <w:t xml:space="preserve">L’API </w:t>
      </w:r>
      <w:proofErr w:type="spellStart"/>
      <w:r>
        <w:t>GitHUB</w:t>
      </w:r>
      <w:proofErr w:type="spellEnd"/>
    </w:p>
    <w:p w14:paraId="083E9BB3" w14:textId="77777777" w:rsidR="003351FF" w:rsidRPr="00E230D9" w:rsidRDefault="00AB7858" w:rsidP="00AB7858">
      <w:pPr>
        <w:pStyle w:val="casdutilisation-tape1"/>
        <w:tabs>
          <w:tab w:val="clear" w:pos="1068"/>
          <w:tab w:val="num" w:pos="720"/>
        </w:tabs>
        <w:ind w:hanging="888"/>
      </w:pPr>
      <w:r w:rsidRPr="00E230D9">
        <w:t>L’utilisateur clique sur un des résultats ou modifie sa recherche</w:t>
      </w:r>
    </w:p>
    <w:p w14:paraId="64E7CDC9" w14:textId="77777777" w:rsidR="00DD6DBF" w:rsidRPr="00E230D9" w:rsidRDefault="00DD6DBF" w:rsidP="00DD6DBF">
      <w:pPr>
        <w:pStyle w:val="casdutilisation-tape1"/>
        <w:tabs>
          <w:tab w:val="clear" w:pos="1068"/>
          <w:tab w:val="num" w:pos="360"/>
        </w:tabs>
        <w:ind w:left="360" w:hanging="180"/>
      </w:pPr>
      <w:r w:rsidRPr="00E230D9">
        <w:t>Tant que l’utilisateur ne tape pas de mots-clefs</w:t>
      </w:r>
      <w:r w:rsidR="005507D5">
        <w:t> :</w:t>
      </w:r>
    </w:p>
    <w:p w14:paraId="2BCE74DB" w14:textId="77777777" w:rsidR="00DD6DBF" w:rsidRPr="00E230D9" w:rsidRDefault="00DD6DBF" w:rsidP="00493730">
      <w:pPr>
        <w:pStyle w:val="casdutilisation-tape2"/>
        <w:numPr>
          <w:ilvl w:val="0"/>
          <w:numId w:val="26"/>
        </w:numPr>
      </w:pPr>
      <w:r w:rsidRPr="00E230D9">
        <w:t>Le Système n’affiche rien</w:t>
      </w:r>
    </w:p>
    <w:p w14:paraId="2A65D16C" w14:textId="77777777" w:rsidR="003351FF" w:rsidRPr="00E230D9" w:rsidRDefault="003351FF" w:rsidP="003351FF">
      <w:pPr>
        <w:pStyle w:val="Titre4"/>
        <w:rPr>
          <w:lang w:val="fr-FR"/>
        </w:rPr>
      </w:pPr>
      <w:r w:rsidRPr="00E230D9">
        <w:rPr>
          <w:lang w:val="fr-FR"/>
        </w:rPr>
        <w:lastRenderedPageBreak/>
        <w:t xml:space="preserve">Extensions: </w:t>
      </w:r>
    </w:p>
    <w:p w14:paraId="1F1FEA3D" w14:textId="77777777" w:rsidR="003351FF" w:rsidRPr="00E230D9" w:rsidRDefault="003351FF" w:rsidP="003351FF">
      <w:pPr>
        <w:pStyle w:val="casdutilisation-tape1"/>
        <w:numPr>
          <w:ilvl w:val="0"/>
          <w:numId w:val="0"/>
        </w:numPr>
        <w:ind w:left="360" w:hanging="180"/>
      </w:pPr>
      <w:proofErr w:type="gramStart"/>
      <w:r w:rsidRPr="00E230D9">
        <w:t>3a .</w:t>
      </w:r>
      <w:proofErr w:type="gramEnd"/>
      <w:r w:rsidRPr="00E230D9">
        <w:t xml:space="preserve"> </w:t>
      </w:r>
      <w:r w:rsidR="00AB7858" w:rsidRPr="00E230D9">
        <w:t>Si l’utilisateur clique sur un des résultats</w:t>
      </w:r>
      <w:r w:rsidRPr="00E230D9">
        <w:t xml:space="preserve"> alors:</w:t>
      </w:r>
    </w:p>
    <w:p w14:paraId="2669DD02" w14:textId="77777777" w:rsidR="00AB7858" w:rsidRPr="00E230D9" w:rsidRDefault="00AB7858" w:rsidP="00493730">
      <w:pPr>
        <w:pStyle w:val="casdutilisation-tape2"/>
        <w:numPr>
          <w:ilvl w:val="0"/>
          <w:numId w:val="20"/>
        </w:numPr>
      </w:pPr>
      <w:r w:rsidRPr="00E230D9">
        <w:t>Le Système enlève les résultats</w:t>
      </w:r>
    </w:p>
    <w:p w14:paraId="46506E11" w14:textId="77777777" w:rsidR="003351FF" w:rsidRPr="00E230D9" w:rsidRDefault="00AB7858" w:rsidP="00493730">
      <w:pPr>
        <w:pStyle w:val="casdutilisation-tape2"/>
        <w:numPr>
          <w:ilvl w:val="0"/>
          <w:numId w:val="20"/>
        </w:numPr>
      </w:pPr>
      <w:r w:rsidRPr="00E230D9">
        <w:t>Le Système affiche la page du package correspondant au résultat choisi par l’Utilisateur</w:t>
      </w:r>
    </w:p>
    <w:p w14:paraId="169B61F0" w14:textId="77777777" w:rsidR="003351FF" w:rsidRPr="00E230D9" w:rsidRDefault="00AB7858" w:rsidP="00AB7858">
      <w:pPr>
        <w:pStyle w:val="casdutilisation-tape1"/>
        <w:numPr>
          <w:ilvl w:val="0"/>
          <w:numId w:val="0"/>
        </w:numPr>
        <w:ind w:left="360" w:hanging="180"/>
      </w:pPr>
      <w:proofErr w:type="gramStart"/>
      <w:r w:rsidRPr="00E230D9">
        <w:t>3b .</w:t>
      </w:r>
      <w:proofErr w:type="gramEnd"/>
      <w:r w:rsidRPr="00E230D9">
        <w:t xml:space="preserve"> Si l’utilisateur clique sur « More </w:t>
      </w:r>
      <w:proofErr w:type="spellStart"/>
      <w:r w:rsidRPr="00E230D9">
        <w:t>results</w:t>
      </w:r>
      <w:proofErr w:type="spellEnd"/>
      <w:r w:rsidRPr="00E230D9">
        <w:t xml:space="preserve">… » </w:t>
      </w:r>
      <w:proofErr w:type="gramStart"/>
      <w:r w:rsidRPr="00E230D9">
        <w:t>alors</w:t>
      </w:r>
      <w:proofErr w:type="gramEnd"/>
      <w:r w:rsidRPr="00E230D9">
        <w:t> :</w:t>
      </w:r>
    </w:p>
    <w:p w14:paraId="6208ECE8" w14:textId="77777777" w:rsidR="00AB7858" w:rsidRPr="00E230D9" w:rsidRDefault="00AB7858" w:rsidP="00493730">
      <w:pPr>
        <w:pStyle w:val="casdutilisation-tape2"/>
        <w:numPr>
          <w:ilvl w:val="0"/>
          <w:numId w:val="21"/>
        </w:numPr>
      </w:pPr>
      <w:r w:rsidRPr="00E230D9">
        <w:t>Le Système enlève les résultats</w:t>
      </w:r>
    </w:p>
    <w:p w14:paraId="0B756D61" w14:textId="77777777" w:rsidR="00AB7858" w:rsidRPr="00E230D9" w:rsidRDefault="00AB7858" w:rsidP="00493730">
      <w:pPr>
        <w:pStyle w:val="casdutilisation-tape2"/>
        <w:numPr>
          <w:ilvl w:val="0"/>
          <w:numId w:val="21"/>
        </w:numPr>
      </w:pPr>
      <w:r w:rsidRPr="00E230D9">
        <w:t>Le Système affiche la page de tous les résultats de la recherche</w:t>
      </w:r>
    </w:p>
    <w:p w14:paraId="32F1E7B3" w14:textId="77777777" w:rsidR="00AB7858" w:rsidRPr="00E230D9" w:rsidRDefault="00AB7858" w:rsidP="00AB7858">
      <w:pPr>
        <w:pStyle w:val="casdutilisation-tape1"/>
        <w:numPr>
          <w:ilvl w:val="0"/>
          <w:numId w:val="0"/>
        </w:numPr>
        <w:ind w:left="360" w:hanging="180"/>
      </w:pPr>
      <w:proofErr w:type="gramStart"/>
      <w:r w:rsidRPr="00E230D9">
        <w:t>3c .</w:t>
      </w:r>
      <w:proofErr w:type="gramEnd"/>
      <w:r w:rsidRPr="00E230D9">
        <w:t xml:space="preserve"> Si l’utilisateur modifie sa recherche alors :</w:t>
      </w:r>
    </w:p>
    <w:p w14:paraId="0552801E" w14:textId="77777777" w:rsidR="00AB7858" w:rsidRPr="00E230D9" w:rsidRDefault="00AB7858" w:rsidP="00493730">
      <w:pPr>
        <w:pStyle w:val="casdutilisation-tape2"/>
        <w:numPr>
          <w:ilvl w:val="0"/>
          <w:numId w:val="22"/>
        </w:numPr>
      </w:pPr>
      <w:r w:rsidRPr="00E230D9">
        <w:t xml:space="preserve">Le Système affiche les nouveaux résultats de la recherche sous la barre de recherche ainsi que « More </w:t>
      </w:r>
      <w:proofErr w:type="spellStart"/>
      <w:r w:rsidRPr="00E230D9">
        <w:t>results</w:t>
      </w:r>
      <w:proofErr w:type="spellEnd"/>
      <w:r w:rsidRPr="00E230D9">
        <w:t>… »</w:t>
      </w:r>
    </w:p>
    <w:p w14:paraId="4909BA51" w14:textId="77777777" w:rsidR="00AB7858" w:rsidRPr="00E230D9" w:rsidRDefault="00AB7858" w:rsidP="00AB7858">
      <w:pPr>
        <w:pStyle w:val="casdutilisation-tape1"/>
        <w:numPr>
          <w:ilvl w:val="0"/>
          <w:numId w:val="0"/>
        </w:numPr>
        <w:ind w:left="360" w:hanging="180"/>
      </w:pPr>
      <w:proofErr w:type="gramStart"/>
      <w:r w:rsidRPr="00E230D9">
        <w:t>3d .</w:t>
      </w:r>
      <w:proofErr w:type="gramEnd"/>
      <w:r w:rsidRPr="00E230D9">
        <w:t xml:space="preserve"> Si le Système ne trouve aucun résultat lors de la recherche alors :</w:t>
      </w:r>
    </w:p>
    <w:p w14:paraId="153D90D7" w14:textId="77777777" w:rsidR="00AB7858" w:rsidRPr="00E230D9" w:rsidRDefault="00AB7858" w:rsidP="00493730">
      <w:pPr>
        <w:pStyle w:val="casdutilisation-tape2"/>
        <w:numPr>
          <w:ilvl w:val="0"/>
          <w:numId w:val="23"/>
        </w:numPr>
      </w:pPr>
      <w:r w:rsidRPr="00E230D9">
        <w:t xml:space="preserve">Le Système affiche seulement « More </w:t>
      </w:r>
      <w:proofErr w:type="spellStart"/>
      <w:r w:rsidRPr="00E230D9">
        <w:t>results</w:t>
      </w:r>
      <w:proofErr w:type="spellEnd"/>
      <w:r w:rsidRPr="00E230D9">
        <w:t>… »</w:t>
      </w:r>
    </w:p>
    <w:p w14:paraId="75EA52A8" w14:textId="77777777" w:rsidR="00AB7858" w:rsidRPr="00E230D9" w:rsidRDefault="00AB7858" w:rsidP="00493730">
      <w:pPr>
        <w:pStyle w:val="casdutilisation-tape2"/>
        <w:numPr>
          <w:ilvl w:val="0"/>
          <w:numId w:val="23"/>
        </w:numPr>
      </w:pPr>
      <w:r w:rsidRPr="00E230D9">
        <w:t xml:space="preserve">Si l’Utilisateur clique sur « More </w:t>
      </w:r>
      <w:proofErr w:type="spellStart"/>
      <w:r w:rsidRPr="00E230D9">
        <w:t>results</w:t>
      </w:r>
      <w:proofErr w:type="spellEnd"/>
      <w:r w:rsidRPr="00E230D9">
        <w:t>… », le Système affiche une page de résultats vide avec un message</w:t>
      </w:r>
      <w:r w:rsidR="00DD6DBF" w:rsidRPr="00E230D9">
        <w:t xml:space="preserve"> expliquant qu’aucun résultat n’a été trouvé</w:t>
      </w:r>
    </w:p>
    <w:p w14:paraId="3971ECF8" w14:textId="77777777" w:rsidR="00DD6DBF" w:rsidRPr="00E230D9" w:rsidRDefault="00DD6DBF" w:rsidP="00DD6DBF">
      <w:pPr>
        <w:pStyle w:val="casdutilisation-tape1"/>
        <w:numPr>
          <w:ilvl w:val="0"/>
          <w:numId w:val="0"/>
        </w:numPr>
        <w:ind w:left="360" w:hanging="180"/>
      </w:pPr>
      <w:proofErr w:type="gramStart"/>
      <w:r w:rsidRPr="00E230D9">
        <w:t>3e .</w:t>
      </w:r>
      <w:proofErr w:type="gramEnd"/>
      <w:r w:rsidRPr="00E230D9">
        <w:t xml:space="preserve"> Si l’utilisateur clique sur « More </w:t>
      </w:r>
      <w:proofErr w:type="spellStart"/>
      <w:r w:rsidRPr="00E230D9">
        <w:t>results</w:t>
      </w:r>
      <w:proofErr w:type="spellEnd"/>
      <w:r w:rsidRPr="00E230D9">
        <w:t>…» alors :</w:t>
      </w:r>
    </w:p>
    <w:p w14:paraId="629CBC56" w14:textId="77777777" w:rsidR="00DD6DBF" w:rsidRPr="00E230D9" w:rsidRDefault="00DD6DBF" w:rsidP="00493730">
      <w:pPr>
        <w:pStyle w:val="casdutilisation-tape2"/>
        <w:numPr>
          <w:ilvl w:val="0"/>
          <w:numId w:val="24"/>
        </w:numPr>
      </w:pPr>
      <w:r w:rsidRPr="00E230D9">
        <w:t>Le Système enlève les résultats</w:t>
      </w:r>
    </w:p>
    <w:p w14:paraId="31F20BB4" w14:textId="77777777" w:rsidR="00DD6DBF" w:rsidRPr="00E230D9" w:rsidRDefault="00DD6DBF" w:rsidP="00493730">
      <w:pPr>
        <w:pStyle w:val="casdutilisation-tape2"/>
        <w:numPr>
          <w:ilvl w:val="0"/>
          <w:numId w:val="13"/>
        </w:numPr>
      </w:pPr>
      <w:r w:rsidRPr="00E230D9">
        <w:t>Le Système affiche la page de tous les résultats de la recherche*</w:t>
      </w:r>
    </w:p>
    <w:p w14:paraId="2DB7D7C7" w14:textId="77777777" w:rsidR="00DD6DBF" w:rsidRPr="00E230D9" w:rsidRDefault="00DD6DBF" w:rsidP="00DD6DBF">
      <w:pPr>
        <w:pStyle w:val="casdutilisation-tape1"/>
        <w:numPr>
          <w:ilvl w:val="0"/>
          <w:numId w:val="0"/>
        </w:numPr>
        <w:ind w:left="360" w:hanging="180"/>
      </w:pPr>
      <w:proofErr w:type="gramStart"/>
      <w:r w:rsidRPr="00E230D9">
        <w:t>3f .</w:t>
      </w:r>
      <w:proofErr w:type="gramEnd"/>
      <w:r w:rsidRPr="00E230D9">
        <w:t xml:space="preserve"> Si l’utilisateur supprime les mots-clefs dans la barre de recherche alors :</w:t>
      </w:r>
    </w:p>
    <w:p w14:paraId="00DDA98A" w14:textId="77777777" w:rsidR="00DD6DBF" w:rsidRPr="00E230D9" w:rsidRDefault="00DD6DBF" w:rsidP="00493730">
      <w:pPr>
        <w:pStyle w:val="casdutilisation-tape2"/>
        <w:numPr>
          <w:ilvl w:val="0"/>
          <w:numId w:val="25"/>
        </w:numPr>
      </w:pPr>
      <w:r w:rsidRPr="00E230D9">
        <w:t>Le Système enlève le menu des résultats de la recherche</w:t>
      </w:r>
    </w:p>
    <w:p w14:paraId="52BDC81B" w14:textId="77777777" w:rsidR="003351FF" w:rsidRPr="00E230D9" w:rsidRDefault="003351FF" w:rsidP="003351FF">
      <w:pPr>
        <w:pStyle w:val="Titre4"/>
        <w:rPr>
          <w:lang w:val="fr-FR"/>
        </w:rPr>
      </w:pPr>
      <w:r w:rsidRPr="00E230D9">
        <w:rPr>
          <w:lang w:val="fr-FR"/>
        </w:rPr>
        <w:lastRenderedPageBreak/>
        <w:t>Interface utilisateur:</w:t>
      </w:r>
    </w:p>
    <w:p w14:paraId="55B29DC2" w14:textId="77777777" w:rsidR="003351FF" w:rsidRPr="00E230D9" w:rsidRDefault="008E77E3" w:rsidP="003351FF">
      <w:pPr>
        <w:pStyle w:val="InfoBlue"/>
        <w:rPr>
          <w:lang w:val="fr-FR"/>
        </w:rPr>
      </w:pPr>
      <w:r>
        <w:rPr>
          <w:lang w:val="fr-FR"/>
        </w:rPr>
        <w:pict w14:anchorId="2F431699">
          <v:shape id="_x0000_i1026" type="#_x0000_t75" style="width:453.75pt;height:293.25pt;mso-position-horizontal-relative:margin;mso-position-vertical-relative:margin">
            <v:imagedata r:id="rId13" o:title="Home_typing"/>
          </v:shape>
        </w:pict>
      </w:r>
    </w:p>
    <w:p w14:paraId="405AFAA3" w14:textId="77777777" w:rsidR="003351FF" w:rsidRPr="00E230D9" w:rsidRDefault="004E13F6" w:rsidP="003351FF">
      <w:pPr>
        <w:pStyle w:val="Corpsdetexte"/>
        <w:rPr>
          <w:lang w:val="fr-FR"/>
        </w:rPr>
      </w:pPr>
      <w:r w:rsidRPr="00E230D9">
        <w:rPr>
          <w:lang w:val="fr-FR"/>
        </w:rPr>
        <w:t>Page d’accueil lors d’une recherche</w:t>
      </w:r>
    </w:p>
    <w:p w14:paraId="7D4E0CE9" w14:textId="77777777" w:rsidR="004E13F6" w:rsidRPr="00E230D9" w:rsidRDefault="008E77E3" w:rsidP="003351FF">
      <w:pPr>
        <w:pStyle w:val="Corpsdetexte"/>
        <w:rPr>
          <w:lang w:val="fr-FR"/>
        </w:rPr>
      </w:pPr>
      <w:r>
        <w:rPr>
          <w:lang w:val="fr-FR"/>
        </w:rPr>
        <w:lastRenderedPageBreak/>
        <w:pict w14:anchorId="3BC6C220">
          <v:shape id="_x0000_i1027" type="#_x0000_t75" style="width:453pt;height:298.5pt;mso-position-horizontal-relative:margin;mso-position-vertical-relative:margin">
            <v:imagedata r:id="rId14" o:title="Home_noresult"/>
          </v:shape>
        </w:pict>
      </w:r>
      <w:r w:rsidR="004E13F6" w:rsidRPr="00E230D9">
        <w:rPr>
          <w:lang w:val="fr-FR"/>
        </w:rPr>
        <w:t>Page d’accueil lors d’une recherche sans résultats</w:t>
      </w:r>
    </w:p>
    <w:p w14:paraId="365254B6" w14:textId="77777777" w:rsidR="003351FF" w:rsidRPr="00E230D9" w:rsidRDefault="003351FF" w:rsidP="003351FF">
      <w:pPr>
        <w:pStyle w:val="Titre4"/>
        <w:rPr>
          <w:lang w:val="fr-FR"/>
        </w:rPr>
      </w:pPr>
      <w:r w:rsidRPr="00E230D9">
        <w:rPr>
          <w:lang w:val="fr-FR"/>
        </w:rPr>
        <w:t xml:space="preserve">Fréquence : </w:t>
      </w:r>
    </w:p>
    <w:p w14:paraId="0F888C95" w14:textId="77777777" w:rsidR="007F266B" w:rsidRPr="00E230D9" w:rsidRDefault="004E13F6" w:rsidP="007F266B">
      <w:pPr>
        <w:pStyle w:val="Corpsdetexte"/>
        <w:rPr>
          <w:lang w:val="fr-FR"/>
        </w:rPr>
      </w:pPr>
      <w:r w:rsidRPr="00E230D9">
        <w:rPr>
          <w:lang w:val="fr-FR"/>
        </w:rPr>
        <w:t>Régulière</w:t>
      </w:r>
    </w:p>
    <w:p w14:paraId="0485E808" w14:textId="77777777" w:rsidR="005507D5" w:rsidRPr="00E230D9" w:rsidRDefault="005507D5" w:rsidP="005507D5">
      <w:pPr>
        <w:pStyle w:val="Titre3"/>
        <w:numPr>
          <w:ilvl w:val="0"/>
          <w:numId w:val="17"/>
        </w:numPr>
      </w:pPr>
      <w:r w:rsidRPr="00E230D9">
        <w:t>Nom du cas</w:t>
      </w:r>
    </w:p>
    <w:p w14:paraId="20231B5A" w14:textId="77777777" w:rsidR="005507D5" w:rsidRPr="00E230D9" w:rsidRDefault="005507D5" w:rsidP="005507D5">
      <w:pPr>
        <w:pStyle w:val="Corpsdetexte"/>
        <w:rPr>
          <w:lang w:val="fr-FR" w:eastAsia="x-none" w:bidi="ar-SA"/>
        </w:rPr>
      </w:pPr>
      <w:r w:rsidRPr="00E230D9">
        <w:rPr>
          <w:lang w:val="fr-FR" w:eastAsia="x-none" w:bidi="ar-SA"/>
        </w:rPr>
        <w:t>Faire une recherche de package</w:t>
      </w:r>
    </w:p>
    <w:p w14:paraId="7DDD181E" w14:textId="77777777" w:rsidR="005507D5" w:rsidRPr="00E230D9" w:rsidRDefault="005507D5" w:rsidP="005507D5">
      <w:pPr>
        <w:pStyle w:val="Titre4"/>
        <w:rPr>
          <w:lang w:val="fr-FR"/>
        </w:rPr>
      </w:pPr>
      <w:r w:rsidRPr="00E230D9">
        <w:rPr>
          <w:lang w:val="fr-FR"/>
        </w:rPr>
        <w:t xml:space="preserve">Description : </w:t>
      </w:r>
    </w:p>
    <w:p w14:paraId="25F34198" w14:textId="77777777" w:rsidR="005507D5" w:rsidRPr="00E230D9" w:rsidRDefault="005507D5" w:rsidP="005507D5">
      <w:pPr>
        <w:pStyle w:val="Corpsdetexte"/>
        <w:rPr>
          <w:lang w:val="fr-FR"/>
        </w:rPr>
      </w:pPr>
      <w:r w:rsidRPr="00E230D9">
        <w:rPr>
          <w:lang w:val="fr-FR"/>
        </w:rPr>
        <w:t>L’utilisateur tape des mots-clefs dans la barre de recherche. Le système lui renvoie des propositions de package.</w:t>
      </w:r>
    </w:p>
    <w:p w14:paraId="00282017" w14:textId="77777777" w:rsidR="005507D5" w:rsidRPr="00E230D9" w:rsidRDefault="005507D5" w:rsidP="005507D5">
      <w:pPr>
        <w:pStyle w:val="Titre4"/>
        <w:rPr>
          <w:lang w:val="fr-FR"/>
        </w:rPr>
      </w:pPr>
      <w:r w:rsidRPr="00E230D9">
        <w:rPr>
          <w:lang w:val="fr-FR"/>
        </w:rPr>
        <w:t xml:space="preserve">Acteur principal : </w:t>
      </w:r>
    </w:p>
    <w:p w14:paraId="1E63CADB" w14:textId="77777777" w:rsidR="005507D5" w:rsidRPr="00E230D9" w:rsidRDefault="005507D5" w:rsidP="005507D5">
      <w:pPr>
        <w:pStyle w:val="Corpsdetexte"/>
        <w:rPr>
          <w:lang w:val="fr-FR"/>
        </w:rPr>
      </w:pPr>
      <w:r w:rsidRPr="00E230D9">
        <w:rPr>
          <w:lang w:val="fr-FR"/>
        </w:rPr>
        <w:t>L’utilisateur qui effectue la recherche.</w:t>
      </w:r>
    </w:p>
    <w:p w14:paraId="7569E562" w14:textId="77777777" w:rsidR="005507D5" w:rsidRPr="00E230D9" w:rsidRDefault="005507D5" w:rsidP="005507D5">
      <w:pPr>
        <w:pStyle w:val="Titre4"/>
        <w:rPr>
          <w:lang w:val="fr-FR"/>
        </w:rPr>
      </w:pPr>
      <w:r w:rsidRPr="00E230D9">
        <w:rPr>
          <w:lang w:val="fr-FR"/>
        </w:rPr>
        <w:t xml:space="preserve">Acteurs secondaires : </w:t>
      </w:r>
    </w:p>
    <w:p w14:paraId="7A91E72B" w14:textId="77777777" w:rsidR="005507D5" w:rsidRPr="00E230D9" w:rsidRDefault="005507D5" w:rsidP="005507D5">
      <w:pPr>
        <w:pStyle w:val="Corpsdetexte"/>
        <w:rPr>
          <w:lang w:val="fr-FR" w:eastAsia="x-none" w:bidi="ar-SA"/>
        </w:rPr>
      </w:pPr>
      <w:r w:rsidRPr="00E230D9">
        <w:rPr>
          <w:lang w:val="fr-FR" w:eastAsia="x-none" w:bidi="ar-SA"/>
        </w:rPr>
        <w:t>Le système qui renvoie les propositions de package.</w:t>
      </w:r>
    </w:p>
    <w:p w14:paraId="4A5E6584" w14:textId="77777777" w:rsidR="005507D5" w:rsidRPr="00E230D9" w:rsidRDefault="005507D5" w:rsidP="005507D5">
      <w:pPr>
        <w:pStyle w:val="Titre4"/>
        <w:rPr>
          <w:lang w:val="fr-FR"/>
        </w:rPr>
      </w:pPr>
      <w:r w:rsidRPr="00E230D9">
        <w:rPr>
          <w:lang w:val="fr-FR"/>
        </w:rPr>
        <w:t xml:space="preserve">Préconditions : </w:t>
      </w:r>
    </w:p>
    <w:p w14:paraId="22694D66" w14:textId="77777777" w:rsidR="005507D5" w:rsidRPr="00E230D9" w:rsidRDefault="005507D5" w:rsidP="005507D5">
      <w:pPr>
        <w:pStyle w:val="Corpsdetexte"/>
        <w:rPr>
          <w:lang w:val="fr-FR"/>
        </w:rPr>
      </w:pPr>
      <w:r w:rsidRPr="00E230D9">
        <w:rPr>
          <w:lang w:val="fr-FR"/>
        </w:rPr>
        <w:t>La page d’accueil s’est affichée (ou n’importe quelle autre page car la recherche est disponible depuis chaque page du site)</w:t>
      </w:r>
    </w:p>
    <w:p w14:paraId="3CCB10BB" w14:textId="77777777" w:rsidR="005507D5" w:rsidRPr="00E230D9" w:rsidRDefault="005507D5" w:rsidP="005507D5">
      <w:pPr>
        <w:pStyle w:val="Titre4"/>
        <w:rPr>
          <w:lang w:val="fr-FR"/>
        </w:rPr>
      </w:pPr>
      <w:proofErr w:type="spellStart"/>
      <w:r w:rsidRPr="00E230D9">
        <w:rPr>
          <w:lang w:val="fr-FR"/>
        </w:rPr>
        <w:lastRenderedPageBreak/>
        <w:t>Postconditions</w:t>
      </w:r>
      <w:proofErr w:type="spellEnd"/>
      <w:r w:rsidRPr="00E230D9">
        <w:rPr>
          <w:lang w:val="fr-FR"/>
        </w:rPr>
        <w:t xml:space="preserve"> (garantie en cas de succès) : </w:t>
      </w:r>
    </w:p>
    <w:p w14:paraId="554DA522" w14:textId="77777777" w:rsidR="005507D5" w:rsidRPr="00E230D9" w:rsidRDefault="005507D5" w:rsidP="005507D5">
      <w:pPr>
        <w:pStyle w:val="Corpsdetexte"/>
        <w:rPr>
          <w:lang w:val="fr-FR"/>
        </w:rPr>
      </w:pPr>
      <w:r w:rsidRPr="00E230D9">
        <w:rPr>
          <w:lang w:val="fr-FR"/>
        </w:rPr>
        <w:t xml:space="preserve">Le système a soit affiché la page d’un package, soit affiché la page « More </w:t>
      </w:r>
      <w:proofErr w:type="spellStart"/>
      <w:r w:rsidRPr="00E230D9">
        <w:rPr>
          <w:lang w:val="fr-FR"/>
        </w:rPr>
        <w:t>results</w:t>
      </w:r>
      <w:proofErr w:type="spellEnd"/>
      <w:r w:rsidRPr="00E230D9">
        <w:rPr>
          <w:lang w:val="fr-FR"/>
        </w:rPr>
        <w:t>… »</w:t>
      </w:r>
    </w:p>
    <w:p w14:paraId="1EC4E2F8" w14:textId="77777777" w:rsidR="005507D5" w:rsidRPr="00E230D9" w:rsidRDefault="005507D5" w:rsidP="005507D5">
      <w:pPr>
        <w:pStyle w:val="Titre4"/>
        <w:rPr>
          <w:lang w:val="fr-FR"/>
        </w:rPr>
      </w:pPr>
      <w:r w:rsidRPr="00E230D9">
        <w:rPr>
          <w:lang w:val="fr-FR"/>
        </w:rPr>
        <w:t xml:space="preserve">Scénario nominal : </w:t>
      </w:r>
    </w:p>
    <w:p w14:paraId="024400DD" w14:textId="77777777" w:rsidR="005507D5" w:rsidRPr="00E230D9" w:rsidRDefault="005507D5" w:rsidP="005507D5">
      <w:pPr>
        <w:pStyle w:val="casdutilisation-tape1"/>
        <w:numPr>
          <w:ilvl w:val="0"/>
          <w:numId w:val="19"/>
        </w:numPr>
        <w:tabs>
          <w:tab w:val="clear" w:pos="1068"/>
          <w:tab w:val="num" w:pos="720"/>
        </w:tabs>
        <w:ind w:left="567"/>
        <w:rPr>
          <w:lang w:eastAsia="x-none"/>
        </w:rPr>
      </w:pPr>
      <w:r w:rsidRPr="00E230D9">
        <w:t xml:space="preserve">Le cas débute lorsque </w:t>
      </w:r>
      <w:r>
        <w:t>l’U</w:t>
      </w:r>
      <w:r w:rsidRPr="00E230D9">
        <w:rPr>
          <w:lang w:eastAsia="x-none"/>
        </w:rPr>
        <w:t>tilisateur clique dans la barre de recherche</w:t>
      </w:r>
    </w:p>
    <w:p w14:paraId="05E1DDAE" w14:textId="77777777" w:rsidR="005507D5" w:rsidRPr="00E230D9" w:rsidRDefault="005507D5" w:rsidP="005507D5">
      <w:pPr>
        <w:pStyle w:val="casdutilisation-tape1"/>
        <w:tabs>
          <w:tab w:val="clear" w:pos="1068"/>
          <w:tab w:val="num" w:pos="720"/>
        </w:tabs>
        <w:ind w:hanging="888"/>
      </w:pPr>
      <w:r w:rsidRPr="00E230D9">
        <w:t>L’Utilisateur tape des mots-clefs</w:t>
      </w:r>
    </w:p>
    <w:p w14:paraId="450202F4" w14:textId="77777777" w:rsidR="005507D5" w:rsidRPr="00E230D9" w:rsidRDefault="005507D5" w:rsidP="005507D5">
      <w:pPr>
        <w:pStyle w:val="casdutilisation-tape1"/>
        <w:tabs>
          <w:tab w:val="clear" w:pos="1068"/>
          <w:tab w:val="num" w:pos="720"/>
        </w:tabs>
        <w:ind w:hanging="888"/>
      </w:pPr>
      <w:r>
        <w:t>Le Système</w:t>
      </w:r>
      <w:r w:rsidRPr="00E230D9">
        <w:t xml:space="preserve"> affiche sous la barre de recherche les différents résultats en rapport avec les mots-clefs ainsi qu’une option « More </w:t>
      </w:r>
      <w:proofErr w:type="spellStart"/>
      <w:r w:rsidRPr="00E230D9">
        <w:t>results</w:t>
      </w:r>
      <w:proofErr w:type="spellEnd"/>
      <w:r w:rsidRPr="00E230D9">
        <w:t>… »</w:t>
      </w:r>
    </w:p>
    <w:p w14:paraId="79381196" w14:textId="77777777" w:rsidR="005507D5" w:rsidRPr="00E230D9" w:rsidRDefault="005507D5" w:rsidP="005507D5">
      <w:pPr>
        <w:pStyle w:val="casdutilisation-tape1"/>
        <w:tabs>
          <w:tab w:val="clear" w:pos="1068"/>
          <w:tab w:val="num" w:pos="720"/>
        </w:tabs>
        <w:ind w:hanging="888"/>
      </w:pPr>
      <w:r w:rsidRPr="00E230D9">
        <w:t>L’utilisateur clique sur un des résultats ou modifie sa recherche</w:t>
      </w:r>
    </w:p>
    <w:p w14:paraId="770798EE" w14:textId="77777777" w:rsidR="005507D5" w:rsidRPr="00E230D9" w:rsidRDefault="005507D5" w:rsidP="005507D5">
      <w:pPr>
        <w:pStyle w:val="casdutilisation-tape1"/>
        <w:tabs>
          <w:tab w:val="clear" w:pos="1068"/>
          <w:tab w:val="num" w:pos="360"/>
        </w:tabs>
        <w:ind w:left="360" w:hanging="180"/>
      </w:pPr>
      <w:r w:rsidRPr="00E230D9">
        <w:t>Tant que l’utilisateur ne tape pas de mots-clefs</w:t>
      </w:r>
      <w:r>
        <w:t> :</w:t>
      </w:r>
    </w:p>
    <w:p w14:paraId="7982E2F6" w14:textId="77777777" w:rsidR="005507D5" w:rsidRPr="00E230D9" w:rsidRDefault="005507D5" w:rsidP="005507D5">
      <w:pPr>
        <w:pStyle w:val="casdutilisation-tape2"/>
        <w:numPr>
          <w:ilvl w:val="0"/>
          <w:numId w:val="26"/>
        </w:numPr>
      </w:pPr>
      <w:r w:rsidRPr="00E230D9">
        <w:t>Le Système n’affiche rien</w:t>
      </w:r>
    </w:p>
    <w:p w14:paraId="2D49E4FD" w14:textId="77777777" w:rsidR="005507D5" w:rsidRPr="00E230D9" w:rsidRDefault="005507D5" w:rsidP="005507D5">
      <w:pPr>
        <w:pStyle w:val="Titre4"/>
        <w:rPr>
          <w:lang w:val="fr-FR"/>
        </w:rPr>
      </w:pPr>
      <w:r w:rsidRPr="00E230D9">
        <w:rPr>
          <w:lang w:val="fr-FR"/>
        </w:rPr>
        <w:t xml:space="preserve">Extensions: </w:t>
      </w:r>
    </w:p>
    <w:p w14:paraId="06E28DDD" w14:textId="77777777" w:rsidR="005507D5" w:rsidRPr="00E230D9" w:rsidRDefault="005507D5" w:rsidP="005507D5">
      <w:pPr>
        <w:pStyle w:val="casdutilisation-tape1"/>
        <w:numPr>
          <w:ilvl w:val="0"/>
          <w:numId w:val="0"/>
        </w:numPr>
        <w:ind w:left="360" w:hanging="180"/>
      </w:pPr>
      <w:proofErr w:type="gramStart"/>
      <w:r w:rsidRPr="00E230D9">
        <w:t>3a .</w:t>
      </w:r>
      <w:proofErr w:type="gramEnd"/>
      <w:r w:rsidRPr="00E230D9">
        <w:t xml:space="preserve"> Si l’utilisateur clique sur un des résultats alors:</w:t>
      </w:r>
    </w:p>
    <w:p w14:paraId="3C69037E" w14:textId="77777777" w:rsidR="005507D5" w:rsidRPr="00E230D9" w:rsidRDefault="005507D5" w:rsidP="005507D5">
      <w:pPr>
        <w:pStyle w:val="casdutilisation-tape2"/>
        <w:numPr>
          <w:ilvl w:val="0"/>
          <w:numId w:val="20"/>
        </w:numPr>
      </w:pPr>
      <w:r w:rsidRPr="00E230D9">
        <w:t>Le Système enlève les résultats</w:t>
      </w:r>
    </w:p>
    <w:p w14:paraId="23B7D90F" w14:textId="77777777" w:rsidR="005507D5" w:rsidRPr="00E230D9" w:rsidRDefault="005507D5" w:rsidP="005507D5">
      <w:pPr>
        <w:pStyle w:val="casdutilisation-tape2"/>
        <w:numPr>
          <w:ilvl w:val="0"/>
          <w:numId w:val="20"/>
        </w:numPr>
      </w:pPr>
      <w:r w:rsidRPr="00E230D9">
        <w:t>Le Système affiche la page du package correspondant au résultat choisi par l’Utilisateur</w:t>
      </w:r>
    </w:p>
    <w:p w14:paraId="5F0ED795" w14:textId="77777777" w:rsidR="005507D5" w:rsidRPr="00E230D9" w:rsidRDefault="005507D5" w:rsidP="005507D5">
      <w:pPr>
        <w:pStyle w:val="casdutilisation-tape1"/>
        <w:numPr>
          <w:ilvl w:val="0"/>
          <w:numId w:val="0"/>
        </w:numPr>
        <w:ind w:left="360" w:hanging="180"/>
      </w:pPr>
      <w:proofErr w:type="gramStart"/>
      <w:r w:rsidRPr="00E230D9">
        <w:t>3b .</w:t>
      </w:r>
      <w:proofErr w:type="gramEnd"/>
      <w:r w:rsidRPr="00E230D9">
        <w:t xml:space="preserve"> Si l’utilisateur clique sur « More </w:t>
      </w:r>
      <w:proofErr w:type="spellStart"/>
      <w:r w:rsidRPr="00E230D9">
        <w:t>results</w:t>
      </w:r>
      <w:proofErr w:type="spellEnd"/>
      <w:r w:rsidRPr="00E230D9">
        <w:t xml:space="preserve">… » </w:t>
      </w:r>
      <w:proofErr w:type="gramStart"/>
      <w:r w:rsidRPr="00E230D9">
        <w:t>alors</w:t>
      </w:r>
      <w:proofErr w:type="gramEnd"/>
      <w:r w:rsidRPr="00E230D9">
        <w:t> :</w:t>
      </w:r>
    </w:p>
    <w:p w14:paraId="577165BD" w14:textId="77777777" w:rsidR="005507D5" w:rsidRPr="00E230D9" w:rsidRDefault="005507D5" w:rsidP="005507D5">
      <w:pPr>
        <w:pStyle w:val="casdutilisation-tape2"/>
        <w:numPr>
          <w:ilvl w:val="0"/>
          <w:numId w:val="21"/>
        </w:numPr>
      </w:pPr>
      <w:r w:rsidRPr="00E230D9">
        <w:t>Le Système enlève les résultats</w:t>
      </w:r>
    </w:p>
    <w:p w14:paraId="3458F21B" w14:textId="77777777" w:rsidR="005507D5" w:rsidRPr="00E230D9" w:rsidRDefault="005507D5" w:rsidP="005507D5">
      <w:pPr>
        <w:pStyle w:val="casdutilisation-tape2"/>
        <w:numPr>
          <w:ilvl w:val="0"/>
          <w:numId w:val="21"/>
        </w:numPr>
      </w:pPr>
      <w:r w:rsidRPr="00E230D9">
        <w:t>Le Système affiche la page de tous les résultats de la recherche</w:t>
      </w:r>
    </w:p>
    <w:p w14:paraId="534CC59B" w14:textId="77777777" w:rsidR="005507D5" w:rsidRPr="00E230D9" w:rsidRDefault="005507D5" w:rsidP="005507D5">
      <w:pPr>
        <w:pStyle w:val="casdutilisation-tape1"/>
        <w:numPr>
          <w:ilvl w:val="0"/>
          <w:numId w:val="0"/>
        </w:numPr>
        <w:ind w:left="360" w:hanging="180"/>
      </w:pPr>
      <w:proofErr w:type="gramStart"/>
      <w:r w:rsidRPr="00E230D9">
        <w:t>3c .</w:t>
      </w:r>
      <w:proofErr w:type="gramEnd"/>
      <w:r w:rsidRPr="00E230D9">
        <w:t xml:space="preserve"> Si l’utilisateur modifie sa recherche alors :</w:t>
      </w:r>
    </w:p>
    <w:p w14:paraId="4345B64E" w14:textId="77777777" w:rsidR="005507D5" w:rsidRPr="00E230D9" w:rsidRDefault="005507D5" w:rsidP="005507D5">
      <w:pPr>
        <w:pStyle w:val="casdutilisation-tape2"/>
        <w:numPr>
          <w:ilvl w:val="0"/>
          <w:numId w:val="22"/>
        </w:numPr>
      </w:pPr>
      <w:r w:rsidRPr="00E230D9">
        <w:t xml:space="preserve">Le Système affiche les nouveaux résultats de la recherche sous la barre de recherche ainsi que « More </w:t>
      </w:r>
      <w:proofErr w:type="spellStart"/>
      <w:r w:rsidRPr="00E230D9">
        <w:t>results</w:t>
      </w:r>
      <w:proofErr w:type="spellEnd"/>
      <w:r w:rsidRPr="00E230D9">
        <w:t>… »</w:t>
      </w:r>
    </w:p>
    <w:p w14:paraId="646FB6DC" w14:textId="77777777" w:rsidR="005507D5" w:rsidRPr="00E230D9" w:rsidRDefault="005507D5" w:rsidP="005507D5">
      <w:pPr>
        <w:pStyle w:val="casdutilisation-tape1"/>
        <w:numPr>
          <w:ilvl w:val="0"/>
          <w:numId w:val="0"/>
        </w:numPr>
        <w:ind w:left="360" w:hanging="180"/>
      </w:pPr>
      <w:proofErr w:type="gramStart"/>
      <w:r w:rsidRPr="00E230D9">
        <w:t>3d .</w:t>
      </w:r>
      <w:proofErr w:type="gramEnd"/>
      <w:r w:rsidRPr="00E230D9">
        <w:t xml:space="preserve"> Si le Système ne trouve aucun résultat lors de la recherche alors :</w:t>
      </w:r>
    </w:p>
    <w:p w14:paraId="2CC6FEAC" w14:textId="77777777" w:rsidR="005507D5" w:rsidRPr="00E230D9" w:rsidRDefault="005507D5" w:rsidP="005507D5">
      <w:pPr>
        <w:pStyle w:val="casdutilisation-tape2"/>
        <w:numPr>
          <w:ilvl w:val="0"/>
          <w:numId w:val="23"/>
        </w:numPr>
      </w:pPr>
      <w:r w:rsidRPr="00E230D9">
        <w:t xml:space="preserve">Le Système affiche seulement « More </w:t>
      </w:r>
      <w:proofErr w:type="spellStart"/>
      <w:r w:rsidRPr="00E230D9">
        <w:t>results</w:t>
      </w:r>
      <w:proofErr w:type="spellEnd"/>
      <w:r w:rsidRPr="00E230D9">
        <w:t>… »</w:t>
      </w:r>
    </w:p>
    <w:p w14:paraId="6924E3C6" w14:textId="77777777" w:rsidR="005507D5" w:rsidRPr="00E230D9" w:rsidRDefault="005507D5" w:rsidP="005507D5">
      <w:pPr>
        <w:pStyle w:val="casdutilisation-tape2"/>
        <w:numPr>
          <w:ilvl w:val="0"/>
          <w:numId w:val="23"/>
        </w:numPr>
      </w:pPr>
      <w:r w:rsidRPr="00E230D9">
        <w:t xml:space="preserve">Si l’Utilisateur clique sur « More </w:t>
      </w:r>
      <w:proofErr w:type="spellStart"/>
      <w:r w:rsidRPr="00E230D9">
        <w:t>results</w:t>
      </w:r>
      <w:proofErr w:type="spellEnd"/>
      <w:r w:rsidRPr="00E230D9">
        <w:t>… », le Système affiche une page de résultats vide avec un message expliquant qu’aucun résultat n’a été trouvé</w:t>
      </w:r>
    </w:p>
    <w:p w14:paraId="47431439" w14:textId="77777777" w:rsidR="005507D5" w:rsidRPr="00E230D9" w:rsidRDefault="005507D5" w:rsidP="005507D5">
      <w:pPr>
        <w:pStyle w:val="casdutilisation-tape1"/>
        <w:numPr>
          <w:ilvl w:val="0"/>
          <w:numId w:val="0"/>
        </w:numPr>
        <w:ind w:left="360" w:hanging="180"/>
      </w:pPr>
      <w:proofErr w:type="gramStart"/>
      <w:r w:rsidRPr="00E230D9">
        <w:t>3e .</w:t>
      </w:r>
      <w:proofErr w:type="gramEnd"/>
      <w:r w:rsidRPr="00E230D9">
        <w:t xml:space="preserve"> Si l’utilisateur clique sur « More </w:t>
      </w:r>
      <w:proofErr w:type="spellStart"/>
      <w:r w:rsidRPr="00E230D9">
        <w:t>results</w:t>
      </w:r>
      <w:proofErr w:type="spellEnd"/>
      <w:r w:rsidRPr="00E230D9">
        <w:t>…» alors :</w:t>
      </w:r>
    </w:p>
    <w:p w14:paraId="736B9AC2" w14:textId="77777777" w:rsidR="005507D5" w:rsidRPr="00E230D9" w:rsidRDefault="005507D5" w:rsidP="005507D5">
      <w:pPr>
        <w:pStyle w:val="casdutilisation-tape2"/>
        <w:numPr>
          <w:ilvl w:val="0"/>
          <w:numId w:val="24"/>
        </w:numPr>
      </w:pPr>
      <w:r w:rsidRPr="00E230D9">
        <w:t>Le Système enlève les résultats</w:t>
      </w:r>
    </w:p>
    <w:p w14:paraId="021CEC55" w14:textId="77777777" w:rsidR="005507D5" w:rsidRPr="00E230D9" w:rsidRDefault="005507D5" w:rsidP="005507D5">
      <w:pPr>
        <w:pStyle w:val="casdutilisation-tape2"/>
        <w:numPr>
          <w:ilvl w:val="0"/>
          <w:numId w:val="13"/>
        </w:numPr>
      </w:pPr>
      <w:r w:rsidRPr="00E230D9">
        <w:t>Le Système affiche la page de tous les résultats de la recherche*</w:t>
      </w:r>
    </w:p>
    <w:p w14:paraId="2AA32311" w14:textId="77777777" w:rsidR="005507D5" w:rsidRPr="00E230D9" w:rsidRDefault="005507D5" w:rsidP="005507D5">
      <w:pPr>
        <w:pStyle w:val="casdutilisation-tape1"/>
        <w:numPr>
          <w:ilvl w:val="0"/>
          <w:numId w:val="0"/>
        </w:numPr>
        <w:ind w:left="360" w:hanging="180"/>
      </w:pPr>
      <w:proofErr w:type="gramStart"/>
      <w:r w:rsidRPr="00E230D9">
        <w:t>3f .</w:t>
      </w:r>
      <w:proofErr w:type="gramEnd"/>
      <w:r w:rsidRPr="00E230D9">
        <w:t xml:space="preserve"> Si l’utilisateur supprime les mots-clefs dans la barre de recherche alors :</w:t>
      </w:r>
    </w:p>
    <w:p w14:paraId="4F8500C5" w14:textId="77777777" w:rsidR="005507D5" w:rsidRPr="00E230D9" w:rsidRDefault="005507D5" w:rsidP="005507D5">
      <w:pPr>
        <w:pStyle w:val="casdutilisation-tape2"/>
        <w:numPr>
          <w:ilvl w:val="0"/>
          <w:numId w:val="25"/>
        </w:numPr>
      </w:pPr>
      <w:r w:rsidRPr="00E230D9">
        <w:t>Le Système enlève le menu des résultats de la recherche</w:t>
      </w:r>
    </w:p>
    <w:p w14:paraId="3C7B5BE2" w14:textId="77777777" w:rsidR="005507D5" w:rsidRPr="00E230D9" w:rsidRDefault="005507D5" w:rsidP="005507D5">
      <w:pPr>
        <w:pStyle w:val="Titre4"/>
        <w:rPr>
          <w:lang w:val="fr-FR"/>
        </w:rPr>
      </w:pPr>
      <w:r w:rsidRPr="00E230D9">
        <w:rPr>
          <w:lang w:val="fr-FR"/>
        </w:rPr>
        <w:lastRenderedPageBreak/>
        <w:t>Interface utilisateur:</w:t>
      </w:r>
    </w:p>
    <w:p w14:paraId="6380D088" w14:textId="77777777" w:rsidR="005507D5" w:rsidRPr="00E230D9" w:rsidRDefault="005507D5" w:rsidP="005507D5">
      <w:pPr>
        <w:pStyle w:val="InfoBlue"/>
        <w:rPr>
          <w:lang w:val="fr-FR"/>
        </w:rPr>
      </w:pPr>
      <w:r>
        <w:rPr>
          <w:lang w:val="fr-FR"/>
        </w:rPr>
        <w:pict w14:anchorId="53121799">
          <v:shape id="_x0000_i1033" type="#_x0000_t75" style="width:453.75pt;height:293.25pt;mso-position-horizontal-relative:margin;mso-position-vertical-relative:margin">
            <v:imagedata r:id="rId13" o:title="Home_typing"/>
          </v:shape>
        </w:pict>
      </w:r>
    </w:p>
    <w:p w14:paraId="5FCCCCAB" w14:textId="77777777" w:rsidR="005507D5" w:rsidRPr="00E230D9" w:rsidRDefault="005507D5" w:rsidP="005507D5">
      <w:pPr>
        <w:pStyle w:val="Corpsdetexte"/>
        <w:rPr>
          <w:lang w:val="fr-FR"/>
        </w:rPr>
      </w:pPr>
      <w:r w:rsidRPr="00E230D9">
        <w:rPr>
          <w:lang w:val="fr-FR"/>
        </w:rPr>
        <w:t>Page d’accueil lors d’une recherche</w:t>
      </w:r>
    </w:p>
    <w:p w14:paraId="4ED49F1A" w14:textId="77777777" w:rsidR="005507D5" w:rsidRPr="00E230D9" w:rsidRDefault="005507D5" w:rsidP="005507D5">
      <w:pPr>
        <w:pStyle w:val="Corpsdetexte"/>
        <w:rPr>
          <w:lang w:val="fr-FR"/>
        </w:rPr>
      </w:pPr>
      <w:r>
        <w:rPr>
          <w:lang w:val="fr-FR"/>
        </w:rPr>
        <w:lastRenderedPageBreak/>
        <w:pict w14:anchorId="7820177A">
          <v:shape id="_x0000_i1034" type="#_x0000_t75" style="width:453pt;height:298.5pt;mso-position-horizontal-relative:margin;mso-position-vertical-relative:margin">
            <v:imagedata r:id="rId14" o:title="Home_noresult"/>
          </v:shape>
        </w:pict>
      </w:r>
      <w:r w:rsidRPr="00E230D9">
        <w:rPr>
          <w:lang w:val="fr-FR"/>
        </w:rPr>
        <w:t>Page d’accueil lors d’une recherche sans résultats</w:t>
      </w:r>
    </w:p>
    <w:p w14:paraId="4DE88043" w14:textId="77777777" w:rsidR="005507D5" w:rsidRPr="00E230D9" w:rsidRDefault="005507D5" w:rsidP="005507D5">
      <w:pPr>
        <w:pStyle w:val="Titre4"/>
        <w:rPr>
          <w:lang w:val="fr-FR"/>
        </w:rPr>
      </w:pPr>
      <w:r w:rsidRPr="00E230D9">
        <w:rPr>
          <w:lang w:val="fr-FR"/>
        </w:rPr>
        <w:t xml:space="preserve">Fréquence : </w:t>
      </w:r>
    </w:p>
    <w:p w14:paraId="6B8D5FAE" w14:textId="77777777" w:rsidR="005507D5" w:rsidRPr="00E230D9" w:rsidRDefault="005507D5" w:rsidP="005507D5">
      <w:pPr>
        <w:pStyle w:val="Corpsdetexte"/>
        <w:rPr>
          <w:lang w:val="fr-FR"/>
        </w:rPr>
      </w:pPr>
      <w:r w:rsidRPr="00E230D9">
        <w:rPr>
          <w:lang w:val="fr-FR"/>
        </w:rPr>
        <w:t>Régulière</w:t>
      </w:r>
    </w:p>
    <w:p w14:paraId="299C9225" w14:textId="77777777" w:rsidR="007F266B" w:rsidRPr="00E230D9" w:rsidRDefault="007F266B" w:rsidP="007F266B">
      <w:pPr>
        <w:pStyle w:val="Corpsdetexte"/>
        <w:rPr>
          <w:lang w:val="fr-FR"/>
        </w:rPr>
      </w:pPr>
    </w:p>
    <w:p w14:paraId="769F59B3" w14:textId="77777777" w:rsidR="007F266B" w:rsidRPr="00E230D9" w:rsidRDefault="007F266B" w:rsidP="007F266B">
      <w:pPr>
        <w:pStyle w:val="Corpsdetexte"/>
        <w:rPr>
          <w:lang w:val="fr-FR"/>
        </w:rPr>
      </w:pPr>
    </w:p>
    <w:p w14:paraId="5A411413" w14:textId="77777777" w:rsidR="007F266B" w:rsidRPr="00E230D9" w:rsidRDefault="007F266B" w:rsidP="007F266B">
      <w:pPr>
        <w:pStyle w:val="Corpsdetexte"/>
        <w:rPr>
          <w:lang w:val="fr-FR"/>
        </w:rPr>
      </w:pPr>
    </w:p>
    <w:p w14:paraId="0DABF40C" w14:textId="77777777" w:rsidR="007F266B" w:rsidRPr="00E230D9" w:rsidRDefault="007F266B" w:rsidP="00493730">
      <w:pPr>
        <w:pStyle w:val="Titre3"/>
        <w:numPr>
          <w:ilvl w:val="0"/>
          <w:numId w:val="17"/>
        </w:numPr>
      </w:pPr>
      <w:r w:rsidRPr="00E230D9">
        <w:t>Nom du cas</w:t>
      </w:r>
    </w:p>
    <w:p w14:paraId="18BE2D5B" w14:textId="77777777" w:rsidR="00811114" w:rsidRPr="00E230D9" w:rsidRDefault="00811114" w:rsidP="00811114">
      <w:pPr>
        <w:pStyle w:val="Corpsdetexte"/>
        <w:rPr>
          <w:lang w:val="fr-FR"/>
        </w:rPr>
      </w:pPr>
      <w:r w:rsidRPr="00E230D9">
        <w:rPr>
          <w:lang w:val="fr-FR"/>
        </w:rPr>
        <w:t>Afficher tous les résultats d’une recherche</w:t>
      </w:r>
    </w:p>
    <w:p w14:paraId="52DEA9FD" w14:textId="77777777" w:rsidR="007F266B" w:rsidRPr="00E230D9" w:rsidRDefault="007F266B" w:rsidP="007F266B">
      <w:pPr>
        <w:pStyle w:val="Titre4"/>
        <w:rPr>
          <w:lang w:val="fr-FR"/>
        </w:rPr>
      </w:pPr>
      <w:r w:rsidRPr="00E230D9">
        <w:rPr>
          <w:lang w:val="fr-FR"/>
        </w:rPr>
        <w:t xml:space="preserve">Description : </w:t>
      </w:r>
    </w:p>
    <w:p w14:paraId="432C3603" w14:textId="77777777" w:rsidR="007F266B" w:rsidRPr="00E230D9" w:rsidRDefault="007F266B" w:rsidP="007F266B">
      <w:pPr>
        <w:pStyle w:val="Corpsdetexte"/>
        <w:rPr>
          <w:lang w:val="fr-FR"/>
        </w:rPr>
      </w:pPr>
      <w:r w:rsidRPr="00E230D9">
        <w:rPr>
          <w:lang w:val="fr-FR"/>
        </w:rPr>
        <w:t xml:space="preserve">L’utilisateur </w:t>
      </w:r>
      <w:r w:rsidR="00811114" w:rsidRPr="00E230D9">
        <w:rPr>
          <w:lang w:val="fr-FR"/>
        </w:rPr>
        <w:t>cherche plus de résultats lors de sa recherche</w:t>
      </w:r>
    </w:p>
    <w:p w14:paraId="1220E889" w14:textId="77777777" w:rsidR="007F266B" w:rsidRPr="00E230D9" w:rsidRDefault="007F266B" w:rsidP="007F266B">
      <w:pPr>
        <w:pStyle w:val="Titre4"/>
        <w:rPr>
          <w:lang w:val="fr-FR"/>
        </w:rPr>
      </w:pPr>
      <w:r w:rsidRPr="00E230D9">
        <w:rPr>
          <w:lang w:val="fr-FR"/>
        </w:rPr>
        <w:t xml:space="preserve">Acteur principal : </w:t>
      </w:r>
    </w:p>
    <w:p w14:paraId="13858246" w14:textId="77777777" w:rsidR="007F266B" w:rsidRPr="00E230D9" w:rsidRDefault="007F266B" w:rsidP="007F266B">
      <w:pPr>
        <w:pStyle w:val="Corpsdetexte"/>
        <w:rPr>
          <w:lang w:val="fr-FR"/>
        </w:rPr>
      </w:pPr>
      <w:r w:rsidRPr="00E230D9">
        <w:rPr>
          <w:lang w:val="fr-FR"/>
        </w:rPr>
        <w:t xml:space="preserve">L’utilisateur </w:t>
      </w:r>
      <w:r w:rsidR="00811114" w:rsidRPr="00E230D9">
        <w:rPr>
          <w:lang w:val="fr-FR"/>
        </w:rPr>
        <w:t xml:space="preserve">qui clique sur « More </w:t>
      </w:r>
      <w:proofErr w:type="spellStart"/>
      <w:r w:rsidR="00811114" w:rsidRPr="00E230D9">
        <w:rPr>
          <w:lang w:val="fr-FR"/>
        </w:rPr>
        <w:t>results</w:t>
      </w:r>
      <w:proofErr w:type="spellEnd"/>
      <w:r w:rsidR="00811114" w:rsidRPr="00E230D9">
        <w:rPr>
          <w:lang w:val="fr-FR"/>
        </w:rPr>
        <w:t>… »</w:t>
      </w:r>
      <w:r w:rsidRPr="00E230D9">
        <w:rPr>
          <w:lang w:val="fr-FR"/>
        </w:rPr>
        <w:t>.</w:t>
      </w:r>
    </w:p>
    <w:p w14:paraId="03E37B3E" w14:textId="77777777" w:rsidR="007F266B" w:rsidRPr="00E230D9" w:rsidRDefault="007F266B" w:rsidP="007F266B">
      <w:pPr>
        <w:pStyle w:val="Titre4"/>
        <w:rPr>
          <w:lang w:val="fr-FR"/>
        </w:rPr>
      </w:pPr>
      <w:r w:rsidRPr="00E230D9">
        <w:rPr>
          <w:lang w:val="fr-FR"/>
        </w:rPr>
        <w:t xml:space="preserve">Acteurs secondaires : </w:t>
      </w:r>
    </w:p>
    <w:p w14:paraId="48FBBBC3" w14:textId="77777777" w:rsidR="007F266B" w:rsidRPr="00E230D9" w:rsidRDefault="007F266B" w:rsidP="007F266B">
      <w:pPr>
        <w:pStyle w:val="Corpsdetexte"/>
        <w:rPr>
          <w:lang w:val="fr-FR" w:eastAsia="x-none" w:bidi="ar-SA"/>
        </w:rPr>
      </w:pPr>
      <w:r w:rsidRPr="00E230D9">
        <w:rPr>
          <w:lang w:val="fr-FR" w:eastAsia="x-none" w:bidi="ar-SA"/>
        </w:rPr>
        <w:t xml:space="preserve">Le système qui renvoie la page </w:t>
      </w:r>
      <w:r w:rsidR="00811114" w:rsidRPr="00E230D9">
        <w:rPr>
          <w:lang w:val="fr-FR" w:eastAsia="x-none" w:bidi="ar-SA"/>
        </w:rPr>
        <w:t>des résultats</w:t>
      </w:r>
    </w:p>
    <w:p w14:paraId="7C5EF131" w14:textId="77777777" w:rsidR="007F266B" w:rsidRPr="00E230D9" w:rsidRDefault="007F266B" w:rsidP="007F266B">
      <w:pPr>
        <w:pStyle w:val="Titre4"/>
        <w:rPr>
          <w:lang w:val="fr-FR"/>
        </w:rPr>
      </w:pPr>
      <w:r w:rsidRPr="00E230D9">
        <w:rPr>
          <w:lang w:val="fr-FR"/>
        </w:rPr>
        <w:lastRenderedPageBreak/>
        <w:t xml:space="preserve">Préconditions : </w:t>
      </w:r>
    </w:p>
    <w:p w14:paraId="6157DE55" w14:textId="77777777" w:rsidR="007F266B" w:rsidRPr="00E230D9" w:rsidRDefault="007F266B" w:rsidP="007F266B">
      <w:pPr>
        <w:pStyle w:val="Corpsdetexte"/>
        <w:rPr>
          <w:lang w:val="fr-FR"/>
        </w:rPr>
      </w:pPr>
      <w:r w:rsidRPr="00E230D9">
        <w:rPr>
          <w:lang w:val="fr-FR"/>
        </w:rPr>
        <w:t xml:space="preserve">L’utilisateur a effectué une recherche et a cliqué sur « More </w:t>
      </w:r>
      <w:proofErr w:type="spellStart"/>
      <w:r w:rsidRPr="00E230D9">
        <w:rPr>
          <w:lang w:val="fr-FR"/>
        </w:rPr>
        <w:t>results</w:t>
      </w:r>
      <w:proofErr w:type="spellEnd"/>
      <w:r w:rsidRPr="00E230D9">
        <w:rPr>
          <w:lang w:val="fr-FR"/>
        </w:rPr>
        <w:t>… »</w:t>
      </w:r>
    </w:p>
    <w:p w14:paraId="02F954B3" w14:textId="77777777" w:rsidR="007F266B" w:rsidRPr="00E230D9" w:rsidRDefault="007F266B" w:rsidP="007F266B">
      <w:pPr>
        <w:pStyle w:val="Titre4"/>
        <w:rPr>
          <w:lang w:val="fr-FR"/>
        </w:rPr>
      </w:pPr>
      <w:proofErr w:type="spellStart"/>
      <w:r w:rsidRPr="00E230D9">
        <w:rPr>
          <w:lang w:val="fr-FR"/>
        </w:rPr>
        <w:t>Postconditions</w:t>
      </w:r>
      <w:proofErr w:type="spellEnd"/>
      <w:r w:rsidRPr="00E230D9">
        <w:rPr>
          <w:lang w:val="fr-FR"/>
        </w:rPr>
        <w:t xml:space="preserve"> (garantie en cas de succès) : </w:t>
      </w:r>
    </w:p>
    <w:p w14:paraId="32330722" w14:textId="77777777" w:rsidR="00EE632E" w:rsidRPr="00E230D9" w:rsidRDefault="007F266B" w:rsidP="007F266B">
      <w:pPr>
        <w:pStyle w:val="Corpsdetexte"/>
        <w:rPr>
          <w:lang w:val="fr-FR"/>
        </w:rPr>
      </w:pPr>
      <w:r w:rsidRPr="00E230D9">
        <w:rPr>
          <w:lang w:val="fr-FR"/>
        </w:rPr>
        <w:t>Le système a affiché</w:t>
      </w:r>
      <w:r w:rsidR="00EE632E" w:rsidRPr="00E230D9">
        <w:rPr>
          <w:lang w:val="fr-FR"/>
        </w:rPr>
        <w:t xml:space="preserve"> la page du package choisi par l’utilisateur</w:t>
      </w:r>
    </w:p>
    <w:p w14:paraId="6AA56E5B" w14:textId="77777777" w:rsidR="007F266B" w:rsidRPr="00E230D9" w:rsidRDefault="007F266B" w:rsidP="007F266B">
      <w:pPr>
        <w:pStyle w:val="Titre4"/>
        <w:rPr>
          <w:lang w:val="fr-FR"/>
        </w:rPr>
      </w:pPr>
      <w:r w:rsidRPr="00E230D9">
        <w:rPr>
          <w:lang w:val="fr-FR"/>
        </w:rPr>
        <w:t xml:space="preserve">Scénario nominal : </w:t>
      </w:r>
    </w:p>
    <w:p w14:paraId="67878314" w14:textId="77777777" w:rsidR="007F266B" w:rsidRPr="00E230D9" w:rsidRDefault="00C67F19" w:rsidP="00493730">
      <w:pPr>
        <w:pStyle w:val="casdutilisation-tape1"/>
        <w:numPr>
          <w:ilvl w:val="0"/>
          <w:numId w:val="19"/>
        </w:numPr>
        <w:tabs>
          <w:tab w:val="clear" w:pos="1068"/>
          <w:tab w:val="num" w:pos="720"/>
        </w:tabs>
        <w:ind w:left="567"/>
        <w:rPr>
          <w:lang w:eastAsia="x-none"/>
        </w:rPr>
      </w:pPr>
      <w:r w:rsidRPr="00E230D9">
        <w:t xml:space="preserve">Le cas débute lorsque l’Utilisateur clique sur « More </w:t>
      </w:r>
      <w:proofErr w:type="spellStart"/>
      <w:r w:rsidRPr="00E230D9">
        <w:t>results</w:t>
      </w:r>
      <w:proofErr w:type="spellEnd"/>
      <w:r w:rsidRPr="00E230D9">
        <w:t>… » après avoir effectué une recherche</w:t>
      </w:r>
    </w:p>
    <w:p w14:paraId="54BC974B" w14:textId="77777777" w:rsidR="007F266B" w:rsidRPr="00E230D9" w:rsidRDefault="00C67F19" w:rsidP="007F266B">
      <w:pPr>
        <w:pStyle w:val="casdutilisation-tape1"/>
        <w:tabs>
          <w:tab w:val="clear" w:pos="1068"/>
          <w:tab w:val="num" w:pos="720"/>
        </w:tabs>
        <w:ind w:hanging="888"/>
      </w:pPr>
      <w:r w:rsidRPr="00E230D9">
        <w:t xml:space="preserve">Le Système </w:t>
      </w:r>
      <w:r w:rsidR="007F266B" w:rsidRPr="00E230D9">
        <w:t xml:space="preserve">{verbe d’action} … </w:t>
      </w:r>
      <w:r w:rsidRPr="00E230D9">
        <w:t>renvoie la page des résultats de la recherche</w:t>
      </w:r>
    </w:p>
    <w:p w14:paraId="6204E9D7" w14:textId="77777777" w:rsidR="00811114" w:rsidRPr="00E230D9" w:rsidRDefault="00811114" w:rsidP="007F266B">
      <w:pPr>
        <w:pStyle w:val="casdutilisation-tape1"/>
        <w:tabs>
          <w:tab w:val="clear" w:pos="1068"/>
          <w:tab w:val="num" w:pos="720"/>
        </w:tabs>
        <w:ind w:hanging="888"/>
      </w:pPr>
      <w:r w:rsidRPr="00E230D9">
        <w:t>L’Utilisateur clique sur le package désiré</w:t>
      </w:r>
    </w:p>
    <w:p w14:paraId="718BD5E3" w14:textId="77777777" w:rsidR="007F266B" w:rsidRPr="00E230D9" w:rsidRDefault="007F266B" w:rsidP="007F266B">
      <w:pPr>
        <w:pStyle w:val="Titre4"/>
        <w:rPr>
          <w:lang w:val="fr-FR"/>
        </w:rPr>
      </w:pPr>
      <w:r w:rsidRPr="00E230D9">
        <w:rPr>
          <w:lang w:val="fr-FR"/>
        </w:rPr>
        <w:t xml:space="preserve">Extensions: </w:t>
      </w:r>
    </w:p>
    <w:p w14:paraId="1C995E2D" w14:textId="77777777" w:rsidR="007F266B" w:rsidRPr="00E230D9" w:rsidRDefault="007F266B" w:rsidP="007F266B">
      <w:pPr>
        <w:pStyle w:val="casdutilisation-tape1"/>
        <w:numPr>
          <w:ilvl w:val="0"/>
          <w:numId w:val="0"/>
        </w:numPr>
        <w:ind w:left="360" w:hanging="180"/>
      </w:pPr>
      <w:proofErr w:type="gramStart"/>
      <w:r w:rsidRPr="00E230D9">
        <w:t>3a .</w:t>
      </w:r>
      <w:proofErr w:type="gramEnd"/>
      <w:r w:rsidRPr="00E230D9">
        <w:t xml:space="preserve"> Si l’utilisateur </w:t>
      </w:r>
      <w:r w:rsidR="00C67F19" w:rsidRPr="00E230D9">
        <w:t>a effectué une recherche qui conduit à aucun résultat :</w:t>
      </w:r>
    </w:p>
    <w:p w14:paraId="42BEAFCD" w14:textId="77777777" w:rsidR="007F266B" w:rsidRPr="00E230D9" w:rsidRDefault="007F266B" w:rsidP="00C67F19">
      <w:pPr>
        <w:pStyle w:val="casdutilisation-tape2"/>
        <w:numPr>
          <w:ilvl w:val="0"/>
          <w:numId w:val="20"/>
        </w:numPr>
      </w:pPr>
      <w:r w:rsidRPr="00E230D9">
        <w:t xml:space="preserve">Le Système </w:t>
      </w:r>
      <w:r w:rsidR="00C67F19" w:rsidRPr="00E230D9">
        <w:t>renvoie la page des résultats avec un message indiquant qu’aucun résultat n’a été trouvé</w:t>
      </w:r>
    </w:p>
    <w:p w14:paraId="286B21F1" w14:textId="77777777" w:rsidR="007F266B" w:rsidRPr="00E230D9" w:rsidRDefault="007F266B" w:rsidP="00C67F19">
      <w:pPr>
        <w:pStyle w:val="Titre4"/>
        <w:rPr>
          <w:lang w:val="fr-FR"/>
        </w:rPr>
      </w:pPr>
      <w:r w:rsidRPr="00E230D9">
        <w:rPr>
          <w:lang w:val="fr-FR"/>
        </w:rPr>
        <w:t>Interface utilisateur:</w:t>
      </w:r>
    </w:p>
    <w:p w14:paraId="3101E58E" w14:textId="77777777" w:rsidR="007F266B" w:rsidRPr="00E230D9" w:rsidRDefault="008E77E3" w:rsidP="007F266B">
      <w:pPr>
        <w:pStyle w:val="InfoBlue"/>
        <w:rPr>
          <w:lang w:val="fr-FR"/>
        </w:rPr>
      </w:pPr>
      <w:r>
        <w:rPr>
          <w:lang w:val="fr-FR"/>
        </w:rPr>
        <w:pict w14:anchorId="0231ADCB">
          <v:shape id="_x0000_i1028" type="#_x0000_t75" style="width:453pt;height:295.5pt">
            <v:imagedata r:id="rId15" o:title="Results"/>
          </v:shape>
        </w:pict>
      </w:r>
    </w:p>
    <w:p w14:paraId="30D04B9C" w14:textId="77777777" w:rsidR="007F266B" w:rsidRPr="00E230D9" w:rsidRDefault="007F266B" w:rsidP="007F266B">
      <w:pPr>
        <w:pStyle w:val="Corpsdetexte"/>
        <w:rPr>
          <w:lang w:val="fr-FR"/>
        </w:rPr>
      </w:pPr>
      <w:r w:rsidRPr="00E230D9">
        <w:rPr>
          <w:lang w:val="fr-FR"/>
        </w:rPr>
        <w:t xml:space="preserve">Page </w:t>
      </w:r>
      <w:r w:rsidR="00C67F19" w:rsidRPr="00E230D9">
        <w:rPr>
          <w:lang w:val="fr-FR"/>
        </w:rPr>
        <w:t>des résultats d’une recherche</w:t>
      </w:r>
    </w:p>
    <w:p w14:paraId="41F15D0A" w14:textId="77777777" w:rsidR="00C67F19" w:rsidRPr="00E230D9" w:rsidRDefault="008E77E3" w:rsidP="007F266B">
      <w:pPr>
        <w:pStyle w:val="Corpsdetexte"/>
        <w:rPr>
          <w:lang w:val="fr-FR"/>
        </w:rPr>
      </w:pPr>
      <w:r>
        <w:rPr>
          <w:lang w:val="fr-FR"/>
        </w:rPr>
        <w:lastRenderedPageBreak/>
        <w:pict w14:anchorId="46E4EBA2">
          <v:shape id="_x0000_i1029" type="#_x0000_t75" style="width:453pt;height:303pt">
            <v:imagedata r:id="rId16" o:title="Results_noresult"/>
          </v:shape>
        </w:pict>
      </w:r>
    </w:p>
    <w:p w14:paraId="638B1967" w14:textId="77777777" w:rsidR="007F266B" w:rsidRPr="00E230D9" w:rsidRDefault="007F266B" w:rsidP="007F266B">
      <w:pPr>
        <w:pStyle w:val="Corpsdetexte"/>
        <w:rPr>
          <w:lang w:val="fr-FR"/>
        </w:rPr>
      </w:pPr>
      <w:r w:rsidRPr="00E230D9">
        <w:rPr>
          <w:lang w:val="fr-FR"/>
        </w:rPr>
        <w:t xml:space="preserve">Page </w:t>
      </w:r>
      <w:r w:rsidR="00C67F19" w:rsidRPr="00E230D9">
        <w:rPr>
          <w:lang w:val="fr-FR"/>
        </w:rPr>
        <w:t>des résultats d’une recherche sans aucun résultat</w:t>
      </w:r>
    </w:p>
    <w:p w14:paraId="6A5A7D46" w14:textId="77777777" w:rsidR="007F266B" w:rsidRPr="00E230D9" w:rsidRDefault="007F266B" w:rsidP="007F266B">
      <w:pPr>
        <w:pStyle w:val="Titre4"/>
        <w:rPr>
          <w:lang w:val="fr-FR"/>
        </w:rPr>
      </w:pPr>
      <w:r w:rsidRPr="00E230D9">
        <w:rPr>
          <w:lang w:val="fr-FR"/>
        </w:rPr>
        <w:t xml:space="preserve">Fréquence : </w:t>
      </w:r>
    </w:p>
    <w:p w14:paraId="2C84E61C" w14:textId="77777777" w:rsidR="007F266B" w:rsidRPr="00E230D9" w:rsidRDefault="00811114" w:rsidP="007F266B">
      <w:pPr>
        <w:pStyle w:val="Corpsdetexte"/>
        <w:rPr>
          <w:lang w:val="fr-FR"/>
        </w:rPr>
      </w:pPr>
      <w:r w:rsidRPr="00E230D9">
        <w:rPr>
          <w:lang w:val="fr-FR"/>
        </w:rPr>
        <w:t>Moyenne</w:t>
      </w:r>
    </w:p>
    <w:p w14:paraId="017C876F" w14:textId="77777777" w:rsidR="00811114" w:rsidRPr="00E230D9" w:rsidRDefault="00811114" w:rsidP="007F266B">
      <w:pPr>
        <w:pStyle w:val="Corpsdetexte"/>
        <w:rPr>
          <w:lang w:val="fr-FR"/>
        </w:rPr>
      </w:pPr>
    </w:p>
    <w:p w14:paraId="216456D6" w14:textId="77777777" w:rsidR="00811114" w:rsidRPr="00E230D9" w:rsidRDefault="00811114" w:rsidP="00811114">
      <w:pPr>
        <w:pStyle w:val="Corpsdetexte"/>
        <w:rPr>
          <w:lang w:val="fr-FR"/>
        </w:rPr>
      </w:pPr>
    </w:p>
    <w:p w14:paraId="21641B59" w14:textId="77777777" w:rsidR="00811114" w:rsidRPr="00E230D9" w:rsidRDefault="00811114" w:rsidP="00811114">
      <w:pPr>
        <w:pStyle w:val="Titre3"/>
        <w:numPr>
          <w:ilvl w:val="0"/>
          <w:numId w:val="17"/>
        </w:numPr>
      </w:pPr>
      <w:r w:rsidRPr="00E230D9">
        <w:t>Nom du cas</w:t>
      </w:r>
    </w:p>
    <w:p w14:paraId="1879EEE0" w14:textId="77777777" w:rsidR="00811114" w:rsidRPr="00E230D9" w:rsidRDefault="00811114" w:rsidP="00811114">
      <w:pPr>
        <w:pStyle w:val="Corpsdetexte"/>
        <w:rPr>
          <w:lang w:val="fr-FR" w:eastAsia="x-none" w:bidi="ar-SA"/>
        </w:rPr>
      </w:pPr>
      <w:r w:rsidRPr="00E230D9">
        <w:rPr>
          <w:lang w:val="fr-FR" w:eastAsia="x-none" w:bidi="ar-SA"/>
        </w:rPr>
        <w:t>Afficher un package</w:t>
      </w:r>
    </w:p>
    <w:p w14:paraId="18CDD8CA" w14:textId="77777777" w:rsidR="00811114" w:rsidRPr="00E230D9" w:rsidRDefault="00811114" w:rsidP="00811114">
      <w:pPr>
        <w:pStyle w:val="Titre4"/>
        <w:rPr>
          <w:lang w:val="fr-FR"/>
        </w:rPr>
      </w:pPr>
      <w:r w:rsidRPr="00E230D9">
        <w:rPr>
          <w:lang w:val="fr-FR"/>
        </w:rPr>
        <w:t xml:space="preserve">Description : </w:t>
      </w:r>
    </w:p>
    <w:p w14:paraId="2C026B34" w14:textId="77777777" w:rsidR="00811114" w:rsidRPr="00E230D9" w:rsidRDefault="00811114" w:rsidP="00811114">
      <w:pPr>
        <w:pStyle w:val="Corpsdetexte"/>
        <w:rPr>
          <w:lang w:val="fr-FR"/>
        </w:rPr>
      </w:pPr>
      <w:r w:rsidRPr="00E230D9">
        <w:rPr>
          <w:lang w:val="fr-FR"/>
        </w:rPr>
        <w:t>L’utilisateur a effectué une recherche et a cliqué sur un résultat</w:t>
      </w:r>
    </w:p>
    <w:p w14:paraId="73D7735B" w14:textId="77777777" w:rsidR="00811114" w:rsidRPr="00E230D9" w:rsidRDefault="00811114" w:rsidP="00811114">
      <w:pPr>
        <w:pStyle w:val="Titre4"/>
        <w:rPr>
          <w:lang w:val="fr-FR"/>
        </w:rPr>
      </w:pPr>
      <w:r w:rsidRPr="00E230D9">
        <w:rPr>
          <w:lang w:val="fr-FR"/>
        </w:rPr>
        <w:t xml:space="preserve">Acteur principal : </w:t>
      </w:r>
    </w:p>
    <w:p w14:paraId="2B715ADD" w14:textId="77777777" w:rsidR="00811114" w:rsidRPr="00E230D9" w:rsidRDefault="00811114" w:rsidP="00811114">
      <w:pPr>
        <w:pStyle w:val="Corpsdetexte"/>
        <w:rPr>
          <w:lang w:val="fr-FR"/>
        </w:rPr>
      </w:pPr>
      <w:r w:rsidRPr="00E230D9">
        <w:rPr>
          <w:lang w:val="fr-FR"/>
        </w:rPr>
        <w:t>Le Système qui affiche le package</w:t>
      </w:r>
    </w:p>
    <w:p w14:paraId="36B7A8A0" w14:textId="77777777" w:rsidR="00811114" w:rsidRPr="00E230D9" w:rsidRDefault="00811114" w:rsidP="00811114">
      <w:pPr>
        <w:pStyle w:val="Titre4"/>
        <w:rPr>
          <w:lang w:val="fr-FR"/>
        </w:rPr>
      </w:pPr>
      <w:r w:rsidRPr="00E230D9">
        <w:rPr>
          <w:lang w:val="fr-FR"/>
        </w:rPr>
        <w:t xml:space="preserve">Préconditions : </w:t>
      </w:r>
    </w:p>
    <w:p w14:paraId="3ECCE1E2" w14:textId="77777777" w:rsidR="00811114" w:rsidRPr="00E230D9" w:rsidRDefault="00811114" w:rsidP="00811114">
      <w:pPr>
        <w:pStyle w:val="Corpsdetexte"/>
        <w:rPr>
          <w:lang w:val="fr-FR"/>
        </w:rPr>
      </w:pPr>
      <w:r w:rsidRPr="00E230D9">
        <w:rPr>
          <w:lang w:val="fr-FR"/>
        </w:rPr>
        <w:t>L’utilisateur a cliqué sur un package</w:t>
      </w:r>
    </w:p>
    <w:p w14:paraId="55027A2F" w14:textId="77777777" w:rsidR="00811114" w:rsidRPr="00E230D9" w:rsidRDefault="00811114" w:rsidP="00811114">
      <w:pPr>
        <w:pStyle w:val="Titre4"/>
        <w:rPr>
          <w:lang w:val="fr-FR"/>
        </w:rPr>
      </w:pPr>
      <w:proofErr w:type="spellStart"/>
      <w:r w:rsidRPr="00E230D9">
        <w:rPr>
          <w:lang w:val="fr-FR"/>
        </w:rPr>
        <w:t>Postconditions</w:t>
      </w:r>
      <w:proofErr w:type="spellEnd"/>
      <w:r w:rsidRPr="00E230D9">
        <w:rPr>
          <w:lang w:val="fr-FR"/>
        </w:rPr>
        <w:t xml:space="preserve"> (garantie en cas de succès) : </w:t>
      </w:r>
    </w:p>
    <w:p w14:paraId="5B164A2B" w14:textId="77777777" w:rsidR="00811114" w:rsidRPr="00E230D9" w:rsidRDefault="00811114" w:rsidP="00811114">
      <w:pPr>
        <w:pStyle w:val="Corpsdetexte"/>
        <w:rPr>
          <w:lang w:val="fr-FR"/>
        </w:rPr>
      </w:pPr>
      <w:r w:rsidRPr="00E230D9">
        <w:rPr>
          <w:lang w:val="fr-FR"/>
        </w:rPr>
        <w:t>Le système a affiché la page du package choisi par l’utilisateur</w:t>
      </w:r>
    </w:p>
    <w:p w14:paraId="01283F72" w14:textId="77777777" w:rsidR="00811114" w:rsidRPr="00E230D9" w:rsidRDefault="00811114" w:rsidP="00811114">
      <w:pPr>
        <w:pStyle w:val="Titre4"/>
        <w:rPr>
          <w:lang w:val="fr-FR"/>
        </w:rPr>
      </w:pPr>
      <w:r w:rsidRPr="00E230D9">
        <w:rPr>
          <w:lang w:val="fr-FR"/>
        </w:rPr>
        <w:lastRenderedPageBreak/>
        <w:t xml:space="preserve">Scénario nominal : </w:t>
      </w:r>
    </w:p>
    <w:p w14:paraId="0016BA81" w14:textId="77777777" w:rsidR="00811114" w:rsidRPr="00E230D9" w:rsidRDefault="00811114" w:rsidP="00811114">
      <w:pPr>
        <w:pStyle w:val="casdutilisation-tape1"/>
        <w:numPr>
          <w:ilvl w:val="0"/>
          <w:numId w:val="19"/>
        </w:numPr>
        <w:tabs>
          <w:tab w:val="clear" w:pos="1068"/>
          <w:tab w:val="num" w:pos="720"/>
        </w:tabs>
        <w:ind w:left="567"/>
        <w:rPr>
          <w:lang w:eastAsia="x-none"/>
        </w:rPr>
      </w:pPr>
      <w:r w:rsidRPr="00E230D9">
        <w:t>Le cas débute lorsque l’Utilisateur clique sur un package dans une rec</w:t>
      </w:r>
      <w:r w:rsidR="00F7482A" w:rsidRPr="00E230D9">
        <w:t>herche</w:t>
      </w:r>
    </w:p>
    <w:p w14:paraId="02FDA249" w14:textId="77777777" w:rsidR="00F7482A" w:rsidRPr="00E230D9" w:rsidRDefault="00811114" w:rsidP="00F7482A">
      <w:pPr>
        <w:pStyle w:val="casdutilisation-tape1"/>
        <w:tabs>
          <w:tab w:val="clear" w:pos="1068"/>
          <w:tab w:val="num" w:pos="720"/>
        </w:tabs>
        <w:ind w:hanging="888"/>
      </w:pPr>
      <w:r w:rsidRPr="00E230D9">
        <w:t>Le Système {verbe d’action} … renvoie la</w:t>
      </w:r>
      <w:r w:rsidR="00F7482A" w:rsidRPr="00E230D9">
        <w:t xml:space="preserve"> page du package</w:t>
      </w:r>
    </w:p>
    <w:p w14:paraId="57478B11" w14:textId="77777777" w:rsidR="00811114" w:rsidRPr="00E230D9" w:rsidRDefault="00811114" w:rsidP="00811114">
      <w:pPr>
        <w:pStyle w:val="Titre4"/>
        <w:rPr>
          <w:lang w:val="fr-FR"/>
        </w:rPr>
      </w:pPr>
      <w:r w:rsidRPr="00E230D9">
        <w:rPr>
          <w:lang w:val="fr-FR"/>
        </w:rPr>
        <w:t>Interface utilisateur:</w:t>
      </w:r>
    </w:p>
    <w:p w14:paraId="6EAEF5E7" w14:textId="77777777" w:rsidR="00811114" w:rsidRPr="00E230D9" w:rsidRDefault="008E77E3" w:rsidP="00811114">
      <w:pPr>
        <w:pStyle w:val="InfoBlue"/>
        <w:rPr>
          <w:lang w:val="fr-FR"/>
        </w:rPr>
      </w:pPr>
      <w:r>
        <w:rPr>
          <w:lang w:val="fr-FR"/>
        </w:rPr>
        <w:pict w14:anchorId="57308A1B">
          <v:shape id="_x0000_i1030" type="#_x0000_t75" style="width:453pt;height:330.75pt">
            <v:imagedata r:id="rId17" o:title="Package"/>
          </v:shape>
        </w:pict>
      </w:r>
    </w:p>
    <w:p w14:paraId="491C89FE" w14:textId="77777777" w:rsidR="00811114" w:rsidRPr="00E230D9" w:rsidRDefault="00811114" w:rsidP="00811114">
      <w:pPr>
        <w:pStyle w:val="Corpsdetexte"/>
        <w:rPr>
          <w:lang w:val="fr-FR"/>
        </w:rPr>
      </w:pPr>
      <w:r w:rsidRPr="00E230D9">
        <w:rPr>
          <w:lang w:val="fr-FR"/>
        </w:rPr>
        <w:t xml:space="preserve">Page </w:t>
      </w:r>
      <w:r w:rsidR="00F7482A" w:rsidRPr="00E230D9">
        <w:rPr>
          <w:lang w:val="fr-FR"/>
        </w:rPr>
        <w:t>de package</w:t>
      </w:r>
    </w:p>
    <w:p w14:paraId="66E69E7A" w14:textId="77777777" w:rsidR="00F7482A" w:rsidRPr="00E230D9" w:rsidRDefault="008E77E3" w:rsidP="00811114">
      <w:pPr>
        <w:pStyle w:val="Corpsdetexte"/>
        <w:rPr>
          <w:lang w:val="fr-FR"/>
        </w:rPr>
      </w:pPr>
      <w:r>
        <w:rPr>
          <w:lang w:val="fr-FR"/>
        </w:rPr>
        <w:lastRenderedPageBreak/>
        <w:pict w14:anchorId="7C2F1FFF">
          <v:shape id="_x0000_i1031" type="#_x0000_t75" style="width:453pt;height:354.75pt">
            <v:imagedata r:id="rId18" o:title="Package_more"/>
          </v:shape>
        </w:pict>
      </w:r>
    </w:p>
    <w:p w14:paraId="385A99EB" w14:textId="77777777" w:rsidR="00F7482A" w:rsidRPr="00E230D9" w:rsidRDefault="00F7482A" w:rsidP="00811114">
      <w:pPr>
        <w:pStyle w:val="Corpsdetexte"/>
        <w:rPr>
          <w:lang w:val="fr-FR"/>
        </w:rPr>
      </w:pPr>
      <w:r w:rsidRPr="00E230D9">
        <w:rPr>
          <w:lang w:val="fr-FR"/>
        </w:rPr>
        <w:t>Page du package après avoir cliqué sur « More » (description étendue)</w:t>
      </w:r>
    </w:p>
    <w:p w14:paraId="06CF9FEC" w14:textId="77777777" w:rsidR="00811114" w:rsidRPr="00E230D9" w:rsidRDefault="00811114" w:rsidP="00811114">
      <w:pPr>
        <w:pStyle w:val="Titre4"/>
        <w:rPr>
          <w:lang w:val="fr-FR"/>
        </w:rPr>
      </w:pPr>
      <w:r w:rsidRPr="00E230D9">
        <w:rPr>
          <w:lang w:val="fr-FR"/>
        </w:rPr>
        <w:t xml:space="preserve">Fréquence : </w:t>
      </w:r>
    </w:p>
    <w:p w14:paraId="6636C227" w14:textId="77777777" w:rsidR="00811114" w:rsidRPr="00E230D9" w:rsidRDefault="00F7482A" w:rsidP="00811114">
      <w:pPr>
        <w:pStyle w:val="Corpsdetexte"/>
        <w:rPr>
          <w:lang w:val="fr-FR"/>
        </w:rPr>
      </w:pPr>
      <w:r w:rsidRPr="00E230D9">
        <w:rPr>
          <w:lang w:val="fr-FR"/>
        </w:rPr>
        <w:t>Fréquente</w:t>
      </w:r>
    </w:p>
    <w:p w14:paraId="5DC32C74" w14:textId="77777777" w:rsidR="00F7482A" w:rsidRPr="00E230D9" w:rsidRDefault="00F7482A" w:rsidP="00811114">
      <w:pPr>
        <w:pStyle w:val="Corpsdetexte"/>
        <w:rPr>
          <w:lang w:val="fr-FR"/>
        </w:rPr>
      </w:pPr>
    </w:p>
    <w:p w14:paraId="238D59A0" w14:textId="77777777" w:rsidR="00F7482A" w:rsidRPr="00E230D9" w:rsidRDefault="00F7482A" w:rsidP="00F7482A">
      <w:pPr>
        <w:pStyle w:val="Titre3"/>
        <w:numPr>
          <w:ilvl w:val="0"/>
          <w:numId w:val="17"/>
        </w:numPr>
      </w:pPr>
      <w:r w:rsidRPr="00E230D9">
        <w:t>Nom du cas</w:t>
      </w:r>
    </w:p>
    <w:p w14:paraId="00B40FCB" w14:textId="77777777" w:rsidR="00F7482A" w:rsidRPr="00E230D9" w:rsidRDefault="00F7482A" w:rsidP="00F7482A">
      <w:pPr>
        <w:pStyle w:val="Corpsdetexte"/>
        <w:rPr>
          <w:lang w:val="fr-FR" w:eastAsia="x-none" w:bidi="ar-SA"/>
        </w:rPr>
      </w:pPr>
      <w:r w:rsidRPr="00E230D9">
        <w:rPr>
          <w:lang w:val="fr-FR" w:eastAsia="x-none" w:bidi="ar-SA"/>
        </w:rPr>
        <w:t>Changer de version du package</w:t>
      </w:r>
    </w:p>
    <w:p w14:paraId="16CE88DC" w14:textId="77777777" w:rsidR="00F7482A" w:rsidRPr="00E230D9" w:rsidRDefault="00F7482A" w:rsidP="00F7482A">
      <w:pPr>
        <w:pStyle w:val="Titre4"/>
        <w:rPr>
          <w:lang w:val="fr-FR"/>
        </w:rPr>
      </w:pPr>
      <w:r w:rsidRPr="00E230D9">
        <w:rPr>
          <w:lang w:val="fr-FR"/>
        </w:rPr>
        <w:t xml:space="preserve">Description : </w:t>
      </w:r>
    </w:p>
    <w:p w14:paraId="0C65168D" w14:textId="77777777" w:rsidR="00F7482A" w:rsidRPr="00E230D9" w:rsidRDefault="001640C4" w:rsidP="00F7482A">
      <w:pPr>
        <w:pStyle w:val="Corpsdetexte"/>
        <w:rPr>
          <w:lang w:val="fr-FR"/>
        </w:rPr>
      </w:pPr>
      <w:r w:rsidRPr="00E230D9">
        <w:rPr>
          <w:lang w:val="fr-FR"/>
        </w:rPr>
        <w:t>L’utilisateur souhaite changer la version du package</w:t>
      </w:r>
    </w:p>
    <w:p w14:paraId="1D1EC7CC" w14:textId="77777777" w:rsidR="00F7482A" w:rsidRPr="00E230D9" w:rsidRDefault="00F7482A" w:rsidP="00F7482A">
      <w:pPr>
        <w:pStyle w:val="Titre4"/>
        <w:rPr>
          <w:lang w:val="fr-FR"/>
        </w:rPr>
      </w:pPr>
      <w:r w:rsidRPr="00E230D9">
        <w:rPr>
          <w:lang w:val="fr-FR"/>
        </w:rPr>
        <w:t xml:space="preserve">Acteur principal : </w:t>
      </w:r>
    </w:p>
    <w:p w14:paraId="40E3B184" w14:textId="77777777" w:rsidR="00F7482A" w:rsidRPr="00E230D9" w:rsidRDefault="001640C4" w:rsidP="00F7482A">
      <w:pPr>
        <w:pStyle w:val="Corpsdetexte"/>
        <w:rPr>
          <w:lang w:val="fr-FR"/>
        </w:rPr>
      </w:pPr>
      <w:r w:rsidRPr="00E230D9">
        <w:rPr>
          <w:lang w:val="fr-FR"/>
        </w:rPr>
        <w:t>L’Utilisateur qui change la version du package</w:t>
      </w:r>
    </w:p>
    <w:p w14:paraId="7A1DF352" w14:textId="77777777" w:rsidR="001640C4" w:rsidRPr="00E230D9" w:rsidRDefault="001640C4" w:rsidP="001640C4">
      <w:pPr>
        <w:pStyle w:val="Titre4"/>
        <w:rPr>
          <w:lang w:val="fr-FR"/>
        </w:rPr>
      </w:pPr>
      <w:r w:rsidRPr="00E230D9">
        <w:rPr>
          <w:lang w:val="fr-FR"/>
        </w:rPr>
        <w:t xml:space="preserve">Acteurs secondaires : </w:t>
      </w:r>
    </w:p>
    <w:p w14:paraId="6A0C9B8E" w14:textId="77777777" w:rsidR="001640C4" w:rsidRPr="00E230D9" w:rsidRDefault="001640C4" w:rsidP="001640C4">
      <w:pPr>
        <w:pStyle w:val="Corpsdetexte"/>
        <w:rPr>
          <w:lang w:val="fr-FR" w:eastAsia="x-none" w:bidi="ar-SA"/>
        </w:rPr>
      </w:pPr>
      <w:r w:rsidRPr="00E230D9">
        <w:rPr>
          <w:lang w:val="fr-FR" w:eastAsia="x-none" w:bidi="ar-SA"/>
        </w:rPr>
        <w:t>Le Système qui affiche la nouvelle version du package</w:t>
      </w:r>
    </w:p>
    <w:p w14:paraId="00B87FB7" w14:textId="77777777" w:rsidR="00F7482A" w:rsidRPr="00E230D9" w:rsidRDefault="00F7482A" w:rsidP="00F7482A">
      <w:pPr>
        <w:pStyle w:val="Titre4"/>
        <w:rPr>
          <w:lang w:val="fr-FR"/>
        </w:rPr>
      </w:pPr>
      <w:r w:rsidRPr="00E230D9">
        <w:rPr>
          <w:lang w:val="fr-FR"/>
        </w:rPr>
        <w:lastRenderedPageBreak/>
        <w:t xml:space="preserve">Préconditions : </w:t>
      </w:r>
    </w:p>
    <w:p w14:paraId="41083CE3" w14:textId="77777777" w:rsidR="00F7482A" w:rsidRPr="00E230D9" w:rsidRDefault="001640C4" w:rsidP="00F7482A">
      <w:pPr>
        <w:pStyle w:val="Corpsdetexte"/>
        <w:rPr>
          <w:lang w:val="fr-FR"/>
        </w:rPr>
      </w:pPr>
      <w:r w:rsidRPr="00E230D9">
        <w:rPr>
          <w:lang w:val="fr-FR"/>
        </w:rPr>
        <w:t xml:space="preserve">L’Utilisateur est sur la page d’un package en version </w:t>
      </w:r>
      <w:r w:rsidRPr="00E230D9">
        <w:rPr>
          <w:i/>
          <w:lang w:val="fr-FR"/>
        </w:rPr>
        <w:t>x</w:t>
      </w:r>
    </w:p>
    <w:p w14:paraId="7414AD26" w14:textId="77777777" w:rsidR="00F7482A" w:rsidRPr="00E230D9" w:rsidRDefault="00F7482A" w:rsidP="00F7482A">
      <w:pPr>
        <w:pStyle w:val="Titre4"/>
        <w:rPr>
          <w:lang w:val="fr-FR"/>
        </w:rPr>
      </w:pPr>
      <w:proofErr w:type="spellStart"/>
      <w:r w:rsidRPr="00E230D9">
        <w:rPr>
          <w:lang w:val="fr-FR"/>
        </w:rPr>
        <w:t>Postconditions</w:t>
      </w:r>
      <w:proofErr w:type="spellEnd"/>
      <w:r w:rsidRPr="00E230D9">
        <w:rPr>
          <w:lang w:val="fr-FR"/>
        </w:rPr>
        <w:t xml:space="preserve"> (garantie en cas de succès) : </w:t>
      </w:r>
    </w:p>
    <w:p w14:paraId="58438A8E" w14:textId="77777777" w:rsidR="00F7482A" w:rsidRPr="00E230D9" w:rsidRDefault="001640C4" w:rsidP="00F7482A">
      <w:pPr>
        <w:pStyle w:val="Corpsdetexte"/>
        <w:rPr>
          <w:lang w:val="fr-FR"/>
        </w:rPr>
      </w:pPr>
      <w:r w:rsidRPr="00E230D9">
        <w:rPr>
          <w:lang w:val="fr-FR"/>
        </w:rPr>
        <w:t xml:space="preserve">L’Utilisateur est sur la page du même package en version </w:t>
      </w:r>
      <w:r w:rsidRPr="00E230D9">
        <w:rPr>
          <w:i/>
          <w:lang w:val="fr-FR"/>
        </w:rPr>
        <w:t>y</w:t>
      </w:r>
    </w:p>
    <w:p w14:paraId="32275E40" w14:textId="77777777" w:rsidR="00F7482A" w:rsidRPr="00E230D9" w:rsidRDefault="00F7482A" w:rsidP="00F7482A">
      <w:pPr>
        <w:pStyle w:val="Titre4"/>
        <w:rPr>
          <w:lang w:val="fr-FR"/>
        </w:rPr>
      </w:pPr>
      <w:r w:rsidRPr="00E230D9">
        <w:rPr>
          <w:lang w:val="fr-FR"/>
        </w:rPr>
        <w:t xml:space="preserve">Scénario nominal : </w:t>
      </w:r>
    </w:p>
    <w:p w14:paraId="2B578FF9" w14:textId="77777777" w:rsidR="00F7482A" w:rsidRPr="00E230D9" w:rsidRDefault="00F7482A" w:rsidP="00F7482A">
      <w:pPr>
        <w:pStyle w:val="casdutilisation-tape1"/>
        <w:numPr>
          <w:ilvl w:val="0"/>
          <w:numId w:val="19"/>
        </w:numPr>
        <w:tabs>
          <w:tab w:val="clear" w:pos="1068"/>
          <w:tab w:val="num" w:pos="720"/>
        </w:tabs>
        <w:ind w:left="567"/>
        <w:rPr>
          <w:lang w:eastAsia="x-none"/>
        </w:rPr>
      </w:pPr>
      <w:r w:rsidRPr="00E230D9">
        <w:t xml:space="preserve">Le cas débute lorsque l’Utilisateur </w:t>
      </w:r>
      <w:r w:rsidR="001640C4" w:rsidRPr="00E230D9">
        <w:t>clique sur le menu déroulant des versions</w:t>
      </w:r>
    </w:p>
    <w:p w14:paraId="593B0B50" w14:textId="77777777" w:rsidR="001640C4" w:rsidRPr="00E230D9" w:rsidRDefault="001640C4" w:rsidP="00F7482A">
      <w:pPr>
        <w:pStyle w:val="casdutilisation-tape1"/>
        <w:numPr>
          <w:ilvl w:val="0"/>
          <w:numId w:val="19"/>
        </w:numPr>
        <w:tabs>
          <w:tab w:val="clear" w:pos="1068"/>
          <w:tab w:val="num" w:pos="720"/>
        </w:tabs>
        <w:ind w:left="567"/>
        <w:rPr>
          <w:lang w:eastAsia="x-none"/>
        </w:rPr>
      </w:pPr>
      <w:r w:rsidRPr="00E230D9">
        <w:t>L’Utilisateur clique sur la version souhaitée dans le menu déroulant</w:t>
      </w:r>
    </w:p>
    <w:p w14:paraId="492DDD52" w14:textId="77777777" w:rsidR="00F7482A" w:rsidRPr="00E230D9" w:rsidRDefault="00F7482A" w:rsidP="00F7482A">
      <w:pPr>
        <w:pStyle w:val="casdutilisation-tape1"/>
        <w:tabs>
          <w:tab w:val="clear" w:pos="1068"/>
          <w:tab w:val="num" w:pos="720"/>
        </w:tabs>
        <w:ind w:hanging="888"/>
      </w:pPr>
      <w:r w:rsidRPr="00E230D9">
        <w:t xml:space="preserve">Le Système </w:t>
      </w:r>
      <w:r w:rsidR="001640C4" w:rsidRPr="00E230D9">
        <w:t>affiche la nouvelle page avec la version demandée par l’Utilisateur</w:t>
      </w:r>
    </w:p>
    <w:p w14:paraId="7F9063C8" w14:textId="77777777" w:rsidR="00F7482A" w:rsidRPr="00E230D9" w:rsidRDefault="00F7482A" w:rsidP="00F7482A">
      <w:pPr>
        <w:pStyle w:val="Titre4"/>
        <w:rPr>
          <w:lang w:val="fr-FR"/>
        </w:rPr>
      </w:pPr>
      <w:r w:rsidRPr="00E230D9">
        <w:rPr>
          <w:lang w:val="fr-FR"/>
        </w:rPr>
        <w:t>Interface utilisateur:</w:t>
      </w:r>
    </w:p>
    <w:p w14:paraId="6150FD6B" w14:textId="77777777" w:rsidR="00F7482A" w:rsidRPr="00E230D9" w:rsidRDefault="008E77E3" w:rsidP="00F7482A">
      <w:pPr>
        <w:pStyle w:val="InfoBlue"/>
        <w:rPr>
          <w:lang w:val="fr-FR"/>
        </w:rPr>
      </w:pPr>
      <w:r>
        <w:rPr>
          <w:lang w:val="fr-FR"/>
        </w:rPr>
        <w:pict w14:anchorId="36EB72F2">
          <v:shape id="_x0000_i1032" type="#_x0000_t75" style="width:453pt;height:332.25pt">
            <v:imagedata r:id="rId19" o:title="Package_version"/>
          </v:shape>
        </w:pict>
      </w:r>
    </w:p>
    <w:p w14:paraId="7B16E52F" w14:textId="77777777" w:rsidR="00F7482A" w:rsidRPr="00E230D9" w:rsidRDefault="00F7482A" w:rsidP="00F7482A">
      <w:pPr>
        <w:pStyle w:val="Corpsdetexte"/>
        <w:rPr>
          <w:lang w:val="fr-FR"/>
        </w:rPr>
      </w:pPr>
      <w:r w:rsidRPr="00E230D9">
        <w:rPr>
          <w:lang w:val="fr-FR"/>
        </w:rPr>
        <w:t>Page de package</w:t>
      </w:r>
      <w:r w:rsidR="001640C4" w:rsidRPr="00E230D9">
        <w:rPr>
          <w:lang w:val="fr-FR"/>
        </w:rPr>
        <w:t xml:space="preserve"> lors d’un changement de version</w:t>
      </w:r>
    </w:p>
    <w:p w14:paraId="38632AD2" w14:textId="77777777" w:rsidR="00F7482A" w:rsidRPr="00E230D9" w:rsidRDefault="00F7482A" w:rsidP="00F7482A">
      <w:pPr>
        <w:pStyle w:val="Titre4"/>
        <w:rPr>
          <w:lang w:val="fr-FR"/>
        </w:rPr>
      </w:pPr>
      <w:r w:rsidRPr="00E230D9">
        <w:rPr>
          <w:lang w:val="fr-FR"/>
        </w:rPr>
        <w:t xml:space="preserve">Fréquence : </w:t>
      </w:r>
    </w:p>
    <w:p w14:paraId="4F6E7FBF" w14:textId="77777777" w:rsidR="00F7482A" w:rsidRPr="00E230D9" w:rsidRDefault="00F7482A" w:rsidP="00F7482A">
      <w:pPr>
        <w:pStyle w:val="Corpsdetexte"/>
        <w:rPr>
          <w:lang w:val="fr-FR"/>
        </w:rPr>
      </w:pPr>
      <w:r w:rsidRPr="00E230D9">
        <w:rPr>
          <w:lang w:val="fr-FR"/>
        </w:rPr>
        <w:t>Fréquente</w:t>
      </w:r>
    </w:p>
    <w:p w14:paraId="5D27AAD6" w14:textId="77777777" w:rsidR="00F7482A" w:rsidRPr="00E230D9" w:rsidRDefault="00F7482A" w:rsidP="00811114">
      <w:pPr>
        <w:pStyle w:val="Corpsdetexte"/>
        <w:rPr>
          <w:lang w:val="fr-FR"/>
        </w:rPr>
      </w:pPr>
    </w:p>
    <w:p w14:paraId="55D1B586" w14:textId="77777777" w:rsidR="00811114" w:rsidRPr="00E230D9" w:rsidRDefault="00811114" w:rsidP="007F266B">
      <w:pPr>
        <w:pStyle w:val="Corpsdetexte"/>
        <w:rPr>
          <w:lang w:val="fr-FR"/>
        </w:rPr>
      </w:pPr>
    </w:p>
    <w:p w14:paraId="692DB117" w14:textId="77777777" w:rsidR="00BC23CA" w:rsidRPr="00E230D9" w:rsidRDefault="00FF6990" w:rsidP="009D6DE6">
      <w:pPr>
        <w:pStyle w:val="Titre1"/>
      </w:pPr>
      <w:r w:rsidRPr="00E230D9">
        <w:br w:type="page"/>
      </w:r>
      <w:bookmarkStart w:id="23" w:name="_Toc254870974"/>
      <w:r w:rsidR="00BC23CA" w:rsidRPr="009D6DE6">
        <w:lastRenderedPageBreak/>
        <w:t>Spécifications</w:t>
      </w:r>
      <w:r w:rsidR="00BC23CA" w:rsidRPr="00E230D9">
        <w:t xml:space="preserve"> non fonctionnelles</w:t>
      </w:r>
      <w:bookmarkEnd w:id="23"/>
    </w:p>
    <w:p w14:paraId="18EFB046" w14:textId="77777777" w:rsidR="00AA3C2F" w:rsidRPr="00E230D9" w:rsidRDefault="00AA3C2F" w:rsidP="00AA3C2F">
      <w:pPr>
        <w:pStyle w:val="Titre2"/>
        <w:rPr>
          <w:lang w:val="fr-FR"/>
        </w:rPr>
      </w:pPr>
      <w:bookmarkStart w:id="24" w:name="_Toc204692628"/>
      <w:bookmarkStart w:id="25" w:name="_Toc254870975"/>
      <w:r w:rsidRPr="00E230D9">
        <w:rPr>
          <w:lang w:val="fr-FR"/>
        </w:rPr>
        <w:t>Environnement opérationnel</w:t>
      </w:r>
      <w:bookmarkEnd w:id="24"/>
      <w:bookmarkEnd w:id="25"/>
    </w:p>
    <w:p w14:paraId="3E4A3D01" w14:textId="77777777" w:rsidR="00AA3C2F" w:rsidRPr="00E230D9" w:rsidRDefault="00AA3C2F" w:rsidP="00AA3C2F">
      <w:pPr>
        <w:pStyle w:val="Commentaires"/>
        <w:rPr>
          <w:lang w:val="fr-FR"/>
        </w:rPr>
      </w:pPr>
      <w:r w:rsidRPr="00E230D9">
        <w:rPr>
          <w:lang w:val="fr-FR"/>
        </w:rPr>
        <w:t>Décrire l’environnement dans lequ</w:t>
      </w:r>
      <w:r w:rsidR="00312D2A" w:rsidRPr="00E230D9">
        <w:rPr>
          <w:lang w:val="fr-FR"/>
        </w:rPr>
        <w:t>el</w:t>
      </w:r>
      <w:r w:rsidRPr="00E230D9">
        <w:rPr>
          <w:lang w:val="fr-FR"/>
        </w:rPr>
        <w:t xml:space="preserve"> le produit devra fonctionner</w:t>
      </w:r>
      <w:r w:rsidR="00312D2A" w:rsidRPr="00E230D9">
        <w:rPr>
          <w:lang w:val="fr-FR"/>
        </w:rPr>
        <w:t>.</w:t>
      </w:r>
    </w:p>
    <w:p w14:paraId="41132575" w14:textId="77777777" w:rsidR="00AA3C2F" w:rsidRPr="00E230D9" w:rsidRDefault="00AA3C2F" w:rsidP="00AA3C2F">
      <w:pPr>
        <w:pStyle w:val="Commentaires"/>
        <w:rPr>
          <w:lang w:val="fr-FR"/>
        </w:rPr>
      </w:pPr>
      <w:r w:rsidRPr="00E230D9">
        <w:rPr>
          <w:lang w:val="fr-FR"/>
        </w:rPr>
        <w:t>Pour une application informatique par exemple : le matériel, le système d’exploitation et sa version, la localisation géographique des utilisateurs, les serveurs, les bases de données, etc.</w:t>
      </w:r>
    </w:p>
    <w:p w14:paraId="1690C808" w14:textId="77777777" w:rsidR="00AA3C2F" w:rsidRPr="00E230D9" w:rsidRDefault="00AA3C2F" w:rsidP="00AA3C2F">
      <w:pPr>
        <w:pStyle w:val="Commentaires"/>
        <w:rPr>
          <w:lang w:val="fr-FR"/>
        </w:rPr>
      </w:pPr>
      <w:r w:rsidRPr="00E230D9">
        <w:rPr>
          <w:lang w:val="fr-FR"/>
        </w:rPr>
        <w:t>Lister les autres produits, systèmes, applications informatiques, avec lesquels le produit devra coexister pacifiquement</w:t>
      </w:r>
    </w:p>
    <w:p w14:paraId="4B569C2B" w14:textId="77777777" w:rsidR="007D4650" w:rsidRPr="00E230D9" w:rsidRDefault="007D4650" w:rsidP="00AA3C2F">
      <w:pPr>
        <w:pStyle w:val="Commentaires"/>
        <w:rPr>
          <w:lang w:val="fr-FR"/>
        </w:rPr>
      </w:pPr>
    </w:p>
    <w:p w14:paraId="54B1FF7A" w14:textId="77777777" w:rsidR="007D4650" w:rsidRPr="00E230D9" w:rsidRDefault="007D4650" w:rsidP="00AA3C2F">
      <w:pPr>
        <w:pStyle w:val="Commentaires"/>
        <w:rPr>
          <w:color w:val="auto"/>
          <w:lang w:val="fr-FR"/>
        </w:rPr>
      </w:pPr>
      <w:r w:rsidRPr="00E230D9">
        <w:rPr>
          <w:color w:val="auto"/>
          <w:lang w:val="fr-FR"/>
        </w:rPr>
        <w:t>L’équipe utilisera le logiciel Microsoft Visual Studio comme environnement de travail et Windows comme système d’exploitation (versions 7, 8.1 et 10). Le site sera accessible pour des utilisateurs du monde entier.</w:t>
      </w:r>
      <w:r w:rsidR="009D6DE6">
        <w:rPr>
          <w:color w:val="auto"/>
          <w:lang w:val="fr-FR"/>
        </w:rPr>
        <w:t xml:space="preserve"> Nous utiliserons le service Microsoft Azure pour notre base de données.</w:t>
      </w:r>
      <w:r w:rsidR="002B04C9">
        <w:rPr>
          <w:color w:val="auto"/>
          <w:lang w:val="fr-FR"/>
        </w:rPr>
        <w:t xml:space="preserve"> L’application devra coexister pacifiquement avec </w:t>
      </w:r>
      <w:proofErr w:type="spellStart"/>
      <w:r w:rsidR="002B04C9">
        <w:rPr>
          <w:color w:val="auto"/>
          <w:lang w:val="fr-FR"/>
        </w:rPr>
        <w:t>NuGet</w:t>
      </w:r>
      <w:proofErr w:type="spellEnd"/>
      <w:r w:rsidR="002B04C9">
        <w:rPr>
          <w:color w:val="auto"/>
          <w:lang w:val="fr-FR"/>
        </w:rPr>
        <w:t>.</w:t>
      </w:r>
    </w:p>
    <w:p w14:paraId="4BA2CDB3" w14:textId="77777777" w:rsidR="00AA3C2F" w:rsidRPr="00E230D9" w:rsidRDefault="00AA3C2F" w:rsidP="00AA3C2F">
      <w:pPr>
        <w:rPr>
          <w:lang w:val="fr-FR"/>
        </w:rPr>
      </w:pPr>
    </w:p>
    <w:p w14:paraId="3FBA38D3" w14:textId="77777777" w:rsidR="00AA3C2F" w:rsidRPr="00E230D9" w:rsidRDefault="00AA3C2F" w:rsidP="00AA3C2F">
      <w:pPr>
        <w:pStyle w:val="Titre2"/>
        <w:rPr>
          <w:lang w:val="fr-FR"/>
        </w:rPr>
      </w:pPr>
      <w:bookmarkStart w:id="26" w:name="_Toc204692629"/>
      <w:bookmarkStart w:id="27" w:name="_Toc254870976"/>
      <w:r w:rsidRPr="00E230D9">
        <w:rPr>
          <w:lang w:val="fr-FR"/>
        </w:rPr>
        <w:t>Contraintes de conception et d’implémentation</w:t>
      </w:r>
      <w:bookmarkEnd w:id="26"/>
      <w:bookmarkEnd w:id="27"/>
    </w:p>
    <w:p w14:paraId="6622C699" w14:textId="77777777" w:rsidR="00AA3C2F" w:rsidRPr="00E230D9" w:rsidRDefault="00AA3C2F" w:rsidP="00AA3C2F">
      <w:pPr>
        <w:pStyle w:val="Commentaires"/>
        <w:rPr>
          <w:lang w:val="fr-FR"/>
        </w:rPr>
      </w:pPr>
      <w:r w:rsidRPr="00E230D9">
        <w:rPr>
          <w:lang w:val="fr-FR"/>
        </w:rPr>
        <w:t>Décrire tous les facteurs qui vont restreindre la liberté des concepteurs, donner la raison de chaque contrainte</w:t>
      </w:r>
    </w:p>
    <w:p w14:paraId="5F29D484" w14:textId="77777777" w:rsidR="00AA3C2F" w:rsidRPr="00E230D9" w:rsidRDefault="00AA3C2F" w:rsidP="00AA3C2F">
      <w:pPr>
        <w:pStyle w:val="Commentaires"/>
        <w:rPr>
          <w:lang w:val="fr-FR"/>
        </w:rPr>
      </w:pPr>
      <w:r w:rsidRPr="00E230D9">
        <w:rPr>
          <w:lang w:val="fr-FR"/>
        </w:rPr>
        <w:t xml:space="preserve">Types de contraintes : </w:t>
      </w:r>
    </w:p>
    <w:p w14:paraId="62CAAC3C" w14:textId="77777777" w:rsidR="00AA3C2F" w:rsidRPr="00E230D9" w:rsidRDefault="00AA3C2F" w:rsidP="00493730">
      <w:pPr>
        <w:pStyle w:val="Commentaires"/>
        <w:numPr>
          <w:ilvl w:val="0"/>
          <w:numId w:val="9"/>
        </w:numPr>
        <w:rPr>
          <w:lang w:val="fr-FR"/>
        </w:rPr>
      </w:pPr>
      <w:r w:rsidRPr="00E230D9">
        <w:rPr>
          <w:lang w:val="fr-FR"/>
        </w:rPr>
        <w:t>Technologies, outils, langages de programmation, bases de données, spécifiques imposées ou interdites</w:t>
      </w:r>
    </w:p>
    <w:p w14:paraId="143E634D" w14:textId="77777777" w:rsidR="00AA3C2F" w:rsidRPr="00E230D9" w:rsidRDefault="00AA3C2F" w:rsidP="00493730">
      <w:pPr>
        <w:pStyle w:val="Commentaires"/>
        <w:numPr>
          <w:ilvl w:val="0"/>
          <w:numId w:val="9"/>
        </w:numPr>
        <w:rPr>
          <w:lang w:val="fr-FR"/>
        </w:rPr>
      </w:pPr>
      <w:r w:rsidRPr="00E230D9">
        <w:rPr>
          <w:lang w:val="fr-FR"/>
        </w:rPr>
        <w:t>Restriction sur la version du système d’exploitation ou du navigateur Web</w:t>
      </w:r>
    </w:p>
    <w:p w14:paraId="38742ADC" w14:textId="77777777" w:rsidR="00AA3C2F" w:rsidRPr="00E230D9" w:rsidRDefault="00AA3C2F" w:rsidP="00493730">
      <w:pPr>
        <w:pStyle w:val="Commentaires"/>
        <w:numPr>
          <w:ilvl w:val="0"/>
          <w:numId w:val="9"/>
        </w:numPr>
        <w:rPr>
          <w:lang w:val="fr-FR"/>
        </w:rPr>
      </w:pPr>
      <w:r w:rsidRPr="00E230D9">
        <w:rPr>
          <w:lang w:val="fr-FR"/>
        </w:rPr>
        <w:t>Règles ou conventions imposées dans l’entreprise : structure de la documentation technique destinée à une future maintenance par exemple</w:t>
      </w:r>
    </w:p>
    <w:p w14:paraId="5B9D0200" w14:textId="77777777" w:rsidR="00AA3C2F" w:rsidRPr="00E230D9" w:rsidRDefault="00AA3C2F" w:rsidP="00493730">
      <w:pPr>
        <w:pStyle w:val="Commentaires"/>
        <w:numPr>
          <w:ilvl w:val="0"/>
          <w:numId w:val="9"/>
        </w:numPr>
        <w:rPr>
          <w:lang w:val="fr-FR"/>
        </w:rPr>
      </w:pPr>
      <w:r w:rsidRPr="00E230D9">
        <w:rPr>
          <w:lang w:val="fr-FR"/>
        </w:rPr>
        <w:t>Compatibilité avec des produits plus anciens</w:t>
      </w:r>
    </w:p>
    <w:p w14:paraId="3162B02A" w14:textId="77777777" w:rsidR="00AA3C2F" w:rsidRPr="00E230D9" w:rsidRDefault="00AA3C2F" w:rsidP="00493730">
      <w:pPr>
        <w:pStyle w:val="Commentaires"/>
        <w:numPr>
          <w:ilvl w:val="0"/>
          <w:numId w:val="9"/>
        </w:numPr>
        <w:rPr>
          <w:lang w:val="fr-FR"/>
        </w:rPr>
      </w:pPr>
      <w:r w:rsidRPr="00E230D9">
        <w:rPr>
          <w:lang w:val="fr-FR"/>
        </w:rPr>
        <w:t>Limitations imposées par les règles du métier</w:t>
      </w:r>
    </w:p>
    <w:p w14:paraId="320CFFE5" w14:textId="77777777" w:rsidR="00AA3C2F" w:rsidRPr="00E230D9" w:rsidRDefault="00AA3C2F" w:rsidP="00493730">
      <w:pPr>
        <w:pStyle w:val="Commentaires"/>
        <w:numPr>
          <w:ilvl w:val="0"/>
          <w:numId w:val="9"/>
        </w:numPr>
        <w:rPr>
          <w:lang w:val="fr-FR"/>
        </w:rPr>
      </w:pPr>
      <w:r w:rsidRPr="00E230D9">
        <w:rPr>
          <w:lang w:val="fr-FR"/>
        </w:rPr>
        <w:t>Limitations liées au matériel disponible : temps de réponse, taille mémoire, vitesse du processeur, taille, poids, matériaux, coûts</w:t>
      </w:r>
    </w:p>
    <w:p w14:paraId="37C1B65B" w14:textId="77777777" w:rsidR="00AA3C2F" w:rsidRPr="00E230D9" w:rsidRDefault="00AA3C2F" w:rsidP="00493730">
      <w:pPr>
        <w:pStyle w:val="Commentaires"/>
        <w:numPr>
          <w:ilvl w:val="0"/>
          <w:numId w:val="9"/>
        </w:numPr>
        <w:rPr>
          <w:lang w:val="fr-FR"/>
        </w:rPr>
      </w:pPr>
      <w:r w:rsidRPr="00E230D9">
        <w:rPr>
          <w:lang w:val="fr-FR"/>
        </w:rPr>
        <w:t>Conventions liées à l’interface utilisateur, lors d’une extension par exemple</w:t>
      </w:r>
    </w:p>
    <w:p w14:paraId="1D7D8373" w14:textId="77777777" w:rsidR="00AA3C2F" w:rsidRDefault="00AA3C2F" w:rsidP="00493730">
      <w:pPr>
        <w:pStyle w:val="Commentaires"/>
        <w:numPr>
          <w:ilvl w:val="0"/>
          <w:numId w:val="9"/>
        </w:numPr>
        <w:rPr>
          <w:lang w:val="fr-FR"/>
        </w:rPr>
      </w:pPr>
      <w:r w:rsidRPr="00E230D9">
        <w:rPr>
          <w:lang w:val="fr-FR"/>
        </w:rPr>
        <w:t>Format standards d’échange d</w:t>
      </w:r>
      <w:r w:rsidR="006F499B" w:rsidRPr="00E230D9">
        <w:rPr>
          <w:lang w:val="fr-FR"/>
        </w:rPr>
        <w:t>’information : XML par exemple</w:t>
      </w:r>
    </w:p>
    <w:p w14:paraId="732883B4" w14:textId="77777777" w:rsidR="00D25CF0" w:rsidRPr="00E230D9" w:rsidRDefault="00D25CF0" w:rsidP="00D25CF0">
      <w:pPr>
        <w:pStyle w:val="Commentaires"/>
        <w:ind w:left="720"/>
        <w:rPr>
          <w:lang w:val="fr-FR"/>
        </w:rPr>
      </w:pPr>
    </w:p>
    <w:p w14:paraId="745181AE" w14:textId="77777777" w:rsidR="00AA3C2F" w:rsidRDefault="00D25CF0" w:rsidP="00AA3C2F">
      <w:pPr>
        <w:rPr>
          <w:lang w:val="fr-FR"/>
        </w:rPr>
      </w:pPr>
      <w:r>
        <w:rPr>
          <w:lang w:val="fr-FR"/>
        </w:rPr>
        <w:t xml:space="preserve">Technologies : .NET, Vue.js, d3.js, </w:t>
      </w:r>
      <w:proofErr w:type="spellStart"/>
      <w:r>
        <w:rPr>
          <w:lang w:val="fr-FR"/>
        </w:rPr>
        <w:t>webpack</w:t>
      </w:r>
      <w:proofErr w:type="spellEnd"/>
      <w:r w:rsidR="00E73BEE">
        <w:rPr>
          <w:lang w:val="fr-FR"/>
        </w:rPr>
        <w:t xml:space="preserve">, API </w:t>
      </w:r>
      <w:proofErr w:type="spellStart"/>
      <w:r w:rsidR="00E73BEE">
        <w:rPr>
          <w:lang w:val="fr-FR"/>
        </w:rPr>
        <w:t>NuGet</w:t>
      </w:r>
      <w:proofErr w:type="spellEnd"/>
    </w:p>
    <w:p w14:paraId="75E8E2A0" w14:textId="77777777" w:rsidR="00D25CF0" w:rsidRDefault="00D25CF0" w:rsidP="00AA3C2F">
      <w:pPr>
        <w:rPr>
          <w:lang w:val="fr-FR"/>
        </w:rPr>
      </w:pPr>
      <w:r>
        <w:rPr>
          <w:lang w:val="fr-FR"/>
        </w:rPr>
        <w:t xml:space="preserve">Langages : C#, </w:t>
      </w:r>
      <w:proofErr w:type="spellStart"/>
      <w:r>
        <w:rPr>
          <w:lang w:val="fr-FR"/>
        </w:rPr>
        <w:t>TypeScript</w:t>
      </w:r>
      <w:proofErr w:type="spellEnd"/>
      <w:r>
        <w:rPr>
          <w:lang w:val="fr-FR"/>
        </w:rPr>
        <w:t xml:space="preserve">, HTML, </w:t>
      </w:r>
      <w:proofErr w:type="spellStart"/>
      <w:r>
        <w:rPr>
          <w:lang w:val="fr-FR"/>
        </w:rPr>
        <w:t>Less</w:t>
      </w:r>
      <w:proofErr w:type="spellEnd"/>
    </w:p>
    <w:p w14:paraId="024AFC0E" w14:textId="77777777" w:rsidR="00D25CF0" w:rsidRDefault="00D25CF0" w:rsidP="00AA3C2F">
      <w:pPr>
        <w:rPr>
          <w:lang w:val="fr-FR"/>
        </w:rPr>
      </w:pPr>
      <w:r>
        <w:rPr>
          <w:lang w:val="fr-FR"/>
        </w:rPr>
        <w:t>Outils : Visual Studio, Git</w:t>
      </w:r>
    </w:p>
    <w:p w14:paraId="11B4562B" w14:textId="77777777" w:rsidR="00E73BEE" w:rsidRDefault="00D25CF0" w:rsidP="00AA3C2F">
      <w:pPr>
        <w:rPr>
          <w:lang w:val="fr-FR"/>
        </w:rPr>
      </w:pPr>
      <w:r>
        <w:rPr>
          <w:lang w:val="fr-FR"/>
        </w:rPr>
        <w:t>BDD : Azure</w:t>
      </w:r>
    </w:p>
    <w:p w14:paraId="4E5A6220" w14:textId="77777777" w:rsidR="00E73BEE" w:rsidRDefault="00E73BEE" w:rsidP="00AA3C2F">
      <w:pPr>
        <w:rPr>
          <w:lang w:val="fr-FR"/>
        </w:rPr>
      </w:pPr>
      <w:r>
        <w:rPr>
          <w:lang w:val="fr-FR"/>
        </w:rPr>
        <w:t>OS : Windows 7 à 10</w:t>
      </w:r>
    </w:p>
    <w:p w14:paraId="7C73406F" w14:textId="77777777" w:rsidR="00E73BEE" w:rsidRDefault="00E73BEE" w:rsidP="00E73BEE">
      <w:pPr>
        <w:rPr>
          <w:lang w:val="fr-FR"/>
        </w:rPr>
      </w:pPr>
      <w:r>
        <w:rPr>
          <w:lang w:val="fr-FR"/>
        </w:rPr>
        <w:t>Web browser : Chrome</w:t>
      </w:r>
    </w:p>
    <w:p w14:paraId="6C7BE838" w14:textId="77777777" w:rsidR="00E73BEE" w:rsidRDefault="00E73BEE" w:rsidP="00AA3C2F">
      <w:pPr>
        <w:rPr>
          <w:lang w:val="fr-FR"/>
        </w:rPr>
      </w:pPr>
      <w:r>
        <w:rPr>
          <w:lang w:val="fr-FR"/>
        </w:rPr>
        <w:t>Echange d’information : JSON</w:t>
      </w:r>
    </w:p>
    <w:p w14:paraId="68889CF5" w14:textId="77777777" w:rsidR="00D25CF0" w:rsidRPr="00E230D9" w:rsidRDefault="00D25CF0" w:rsidP="00AA3C2F">
      <w:pPr>
        <w:rPr>
          <w:lang w:val="fr-FR"/>
        </w:rPr>
      </w:pPr>
    </w:p>
    <w:p w14:paraId="5BFA6381" w14:textId="77777777" w:rsidR="00AA3C2F" w:rsidRPr="00E230D9" w:rsidRDefault="00AA3C2F" w:rsidP="00AA3C2F">
      <w:pPr>
        <w:pStyle w:val="Titre2"/>
        <w:rPr>
          <w:lang w:val="fr-FR"/>
        </w:rPr>
      </w:pPr>
      <w:bookmarkStart w:id="28" w:name="_Toc204692630"/>
      <w:bookmarkStart w:id="29" w:name="_Toc254870977"/>
      <w:r w:rsidRPr="00E230D9">
        <w:rPr>
          <w:lang w:val="fr-FR"/>
        </w:rPr>
        <w:lastRenderedPageBreak/>
        <w:t>Documentation utilisateur</w:t>
      </w:r>
      <w:bookmarkEnd w:id="28"/>
      <w:bookmarkEnd w:id="29"/>
    </w:p>
    <w:p w14:paraId="2FC83969" w14:textId="77777777" w:rsidR="00AA3C2F" w:rsidRPr="00E230D9" w:rsidRDefault="00AA3C2F" w:rsidP="00AA3C2F">
      <w:pPr>
        <w:pStyle w:val="Commentaires"/>
        <w:rPr>
          <w:lang w:val="fr-FR"/>
        </w:rPr>
      </w:pPr>
      <w:r w:rsidRPr="00E230D9">
        <w:rPr>
          <w:lang w:val="fr-FR"/>
        </w:rPr>
        <w:t>Lister les composants de la documentation à destination des utilisateurs qui sera livrée avec le produit</w:t>
      </w:r>
    </w:p>
    <w:p w14:paraId="2F4F3A0D" w14:textId="77777777" w:rsidR="00AA3C2F" w:rsidRPr="00E230D9" w:rsidRDefault="00AA3C2F" w:rsidP="00AA3C2F">
      <w:pPr>
        <w:pStyle w:val="Commentaires"/>
        <w:rPr>
          <w:lang w:val="fr-FR"/>
        </w:rPr>
      </w:pPr>
      <w:r w:rsidRPr="00E230D9">
        <w:rPr>
          <w:lang w:val="fr-FR"/>
        </w:rPr>
        <w:t>Ceci comprend : les manuels utilisateurs, l’aide en ligne et les tutoriaux</w:t>
      </w:r>
    </w:p>
    <w:p w14:paraId="0D72D473" w14:textId="77777777" w:rsidR="00AA3C2F" w:rsidRPr="00E230D9" w:rsidRDefault="00AA3C2F" w:rsidP="00AA3C2F">
      <w:pPr>
        <w:pStyle w:val="Commentaires"/>
        <w:rPr>
          <w:lang w:val="fr-FR"/>
        </w:rPr>
      </w:pPr>
      <w:r w:rsidRPr="00E230D9">
        <w:rPr>
          <w:lang w:val="fr-FR"/>
        </w:rPr>
        <w:t>Identifier pour chaque document le format, les standards à respecter, les outils à utiliser</w:t>
      </w:r>
    </w:p>
    <w:p w14:paraId="094CFD72" w14:textId="77777777" w:rsidR="00BC23CA" w:rsidRPr="00E230D9" w:rsidRDefault="00BC23CA" w:rsidP="002F339B">
      <w:pPr>
        <w:pStyle w:val="Corpsdetexte"/>
        <w:rPr>
          <w:lang w:val="fr-FR"/>
        </w:rPr>
      </w:pPr>
    </w:p>
    <w:p w14:paraId="69A3C4B2" w14:textId="77777777" w:rsidR="00BC23CA" w:rsidRPr="00E230D9" w:rsidRDefault="00BC23CA" w:rsidP="00AA3C2F">
      <w:pPr>
        <w:pStyle w:val="Titre2"/>
        <w:rPr>
          <w:lang w:val="fr-FR"/>
        </w:rPr>
      </w:pPr>
      <w:bookmarkStart w:id="30" w:name="_Toc204692645"/>
      <w:bookmarkStart w:id="31" w:name="_Toc254870980"/>
      <w:r w:rsidRPr="00E230D9">
        <w:rPr>
          <w:lang w:val="fr-FR"/>
        </w:rPr>
        <w:t>Attributs de qualité</w:t>
      </w:r>
      <w:bookmarkEnd w:id="30"/>
      <w:bookmarkEnd w:id="31"/>
      <w:r w:rsidRPr="00E230D9">
        <w:rPr>
          <w:lang w:val="fr-FR"/>
        </w:rPr>
        <w:t xml:space="preserve"> </w:t>
      </w:r>
    </w:p>
    <w:p w14:paraId="4ABDC90A" w14:textId="77777777" w:rsidR="00BC23CA" w:rsidRPr="00E230D9" w:rsidRDefault="00BC23CA" w:rsidP="00BC23CA">
      <w:pPr>
        <w:rPr>
          <w:iCs/>
          <w:color w:val="0000FF"/>
          <w:sz w:val="20"/>
          <w:lang w:val="fr-FR"/>
        </w:rPr>
      </w:pPr>
      <w:r w:rsidRPr="00E230D9">
        <w:rPr>
          <w:iCs/>
          <w:color w:val="0000FF"/>
          <w:sz w:val="20"/>
          <w:lang w:val="fr-FR"/>
        </w:rPr>
        <w:t>Indiquer ici tous les autres attributs de qualité importants pour l’utilisateur et les développeurs. Ces caractéristiques doivent être spécifiques, quantitatives et vérifiables</w:t>
      </w:r>
    </w:p>
    <w:p w14:paraId="6DD65F72" w14:textId="77777777" w:rsidR="00BC23CA" w:rsidRPr="00E230D9" w:rsidRDefault="00BC23CA" w:rsidP="00BC23CA">
      <w:pPr>
        <w:rPr>
          <w:iCs/>
          <w:color w:val="0000FF"/>
          <w:sz w:val="20"/>
          <w:lang w:val="fr-FR"/>
        </w:rPr>
      </w:pPr>
      <w:r w:rsidRPr="00E230D9">
        <w:rPr>
          <w:iCs/>
          <w:color w:val="0000FF"/>
          <w:sz w:val="20"/>
          <w:lang w:val="fr-FR"/>
        </w:rPr>
        <w:t>Indiquer les priorités des divers attributs. Par exemple : « la facilité d’apprentissage est plus importante que la facilité d’installation »</w:t>
      </w:r>
    </w:p>
    <w:p w14:paraId="541877F2" w14:textId="77777777" w:rsidR="00BC23CA" w:rsidRPr="00E230D9" w:rsidRDefault="00BC23CA" w:rsidP="00BC23CA">
      <w:pPr>
        <w:rPr>
          <w:iCs/>
          <w:color w:val="0000FF"/>
          <w:sz w:val="20"/>
          <w:lang w:val="fr-FR"/>
        </w:rPr>
      </w:pPr>
      <w:r w:rsidRPr="00E230D9">
        <w:rPr>
          <w:iCs/>
          <w:color w:val="0000FF"/>
          <w:sz w:val="20"/>
          <w:lang w:val="fr-FR"/>
        </w:rPr>
        <w:t>Les attributs de qualité importants pour les utilisateurs sont :</w:t>
      </w:r>
    </w:p>
    <w:p w14:paraId="49BE6F88" w14:textId="77777777" w:rsidR="00313786" w:rsidRPr="00E230D9" w:rsidRDefault="00A34F65" w:rsidP="00493730">
      <w:pPr>
        <w:pStyle w:val="Paragraphedeliste"/>
        <w:numPr>
          <w:ilvl w:val="0"/>
          <w:numId w:val="14"/>
        </w:numPr>
        <w:rPr>
          <w:iCs/>
          <w:color w:val="0000FF"/>
          <w:sz w:val="20"/>
          <w:lang w:val="fr-FR"/>
        </w:rPr>
      </w:pPr>
      <w:r w:rsidRPr="00E230D9">
        <w:rPr>
          <w:iCs/>
          <w:color w:val="0000FF"/>
          <w:sz w:val="20"/>
          <w:lang w:val="fr-FR"/>
        </w:rPr>
        <w:t>P</w:t>
      </w:r>
      <w:r w:rsidR="00313786" w:rsidRPr="00E230D9">
        <w:rPr>
          <w:iCs/>
          <w:color w:val="0000FF"/>
          <w:sz w:val="20"/>
          <w:lang w:val="fr-FR"/>
        </w:rPr>
        <w:t>erformances spécifiques nécessaires à la bonne marche du produit. Donner les raisons pour faciliter le travail des concepteurs. Quantifier au maximum</w:t>
      </w:r>
    </w:p>
    <w:p w14:paraId="29C98E79" w14:textId="77777777" w:rsidR="00BC23CA" w:rsidRPr="00E230D9" w:rsidRDefault="00BC23CA" w:rsidP="00493730">
      <w:pPr>
        <w:pStyle w:val="Paragraphedeliste"/>
        <w:numPr>
          <w:ilvl w:val="0"/>
          <w:numId w:val="14"/>
        </w:numPr>
        <w:rPr>
          <w:iCs/>
          <w:color w:val="0000FF"/>
          <w:sz w:val="20"/>
          <w:lang w:val="fr-FR"/>
        </w:rPr>
      </w:pPr>
      <w:r w:rsidRPr="00E230D9">
        <w:rPr>
          <w:iCs/>
          <w:color w:val="0000FF"/>
          <w:sz w:val="20"/>
          <w:lang w:val="fr-FR"/>
        </w:rPr>
        <w:t>Disponibilité : up-time</w:t>
      </w:r>
    </w:p>
    <w:p w14:paraId="346B782C" w14:textId="77777777" w:rsidR="00BC23CA" w:rsidRPr="00E230D9" w:rsidRDefault="00BC23CA" w:rsidP="00493730">
      <w:pPr>
        <w:pStyle w:val="Paragraphedeliste"/>
        <w:numPr>
          <w:ilvl w:val="0"/>
          <w:numId w:val="14"/>
        </w:numPr>
        <w:rPr>
          <w:iCs/>
          <w:color w:val="0000FF"/>
          <w:sz w:val="20"/>
          <w:lang w:val="fr-FR"/>
        </w:rPr>
      </w:pPr>
      <w:r w:rsidRPr="00E230D9">
        <w:rPr>
          <w:iCs/>
          <w:color w:val="0000FF"/>
          <w:sz w:val="20"/>
          <w:lang w:val="fr-FR"/>
        </w:rPr>
        <w:t>Efficience : bonne utilisation des ressources</w:t>
      </w:r>
    </w:p>
    <w:p w14:paraId="19EDFD03" w14:textId="77777777" w:rsidR="00BC23CA" w:rsidRPr="00E230D9" w:rsidRDefault="00BC23CA" w:rsidP="00493730">
      <w:pPr>
        <w:pStyle w:val="Paragraphedeliste"/>
        <w:numPr>
          <w:ilvl w:val="0"/>
          <w:numId w:val="14"/>
        </w:numPr>
        <w:rPr>
          <w:iCs/>
          <w:color w:val="0000FF"/>
          <w:sz w:val="20"/>
          <w:lang w:val="fr-FR"/>
        </w:rPr>
      </w:pPr>
      <w:r w:rsidRPr="00E230D9">
        <w:rPr>
          <w:iCs/>
          <w:color w:val="0000FF"/>
          <w:sz w:val="20"/>
          <w:lang w:val="fr-FR"/>
        </w:rPr>
        <w:t>Flexibilité : extension, augmentation, réduction, etc.</w:t>
      </w:r>
    </w:p>
    <w:p w14:paraId="5A102B70" w14:textId="77777777" w:rsidR="00BC23CA" w:rsidRPr="00E230D9" w:rsidRDefault="00BC23CA" w:rsidP="00493730">
      <w:pPr>
        <w:pStyle w:val="Paragraphedeliste"/>
        <w:numPr>
          <w:ilvl w:val="0"/>
          <w:numId w:val="14"/>
        </w:numPr>
        <w:rPr>
          <w:iCs/>
          <w:color w:val="0000FF"/>
          <w:sz w:val="20"/>
          <w:lang w:val="fr-FR"/>
        </w:rPr>
      </w:pPr>
      <w:r w:rsidRPr="00E230D9">
        <w:rPr>
          <w:iCs/>
          <w:color w:val="0000FF"/>
          <w:sz w:val="20"/>
          <w:lang w:val="fr-FR"/>
        </w:rPr>
        <w:t>Intégrité : gestion des accès, protection des données, etc.</w:t>
      </w:r>
    </w:p>
    <w:p w14:paraId="395F4F3D" w14:textId="77777777" w:rsidR="00BC23CA" w:rsidRPr="00E230D9" w:rsidRDefault="00BC23CA" w:rsidP="00493730">
      <w:pPr>
        <w:pStyle w:val="Paragraphedeliste"/>
        <w:numPr>
          <w:ilvl w:val="0"/>
          <w:numId w:val="14"/>
        </w:numPr>
        <w:rPr>
          <w:iCs/>
          <w:color w:val="0000FF"/>
          <w:sz w:val="20"/>
          <w:lang w:val="fr-FR"/>
        </w:rPr>
      </w:pPr>
      <w:r w:rsidRPr="00E230D9">
        <w:rPr>
          <w:iCs/>
          <w:color w:val="0000FF"/>
          <w:sz w:val="20"/>
          <w:lang w:val="fr-FR"/>
        </w:rPr>
        <w:t>Interopérabilité : échange de données et de services avec d’autres systèmes</w:t>
      </w:r>
    </w:p>
    <w:p w14:paraId="186FB20D" w14:textId="77777777" w:rsidR="00BC23CA" w:rsidRPr="00E230D9" w:rsidRDefault="00BC23CA" w:rsidP="00493730">
      <w:pPr>
        <w:pStyle w:val="Paragraphedeliste"/>
        <w:numPr>
          <w:ilvl w:val="0"/>
          <w:numId w:val="14"/>
        </w:numPr>
        <w:rPr>
          <w:iCs/>
          <w:color w:val="0000FF"/>
          <w:sz w:val="20"/>
          <w:lang w:val="fr-FR"/>
        </w:rPr>
      </w:pPr>
      <w:r w:rsidRPr="00E230D9">
        <w:rPr>
          <w:iCs/>
          <w:color w:val="0000FF"/>
          <w:sz w:val="20"/>
          <w:lang w:val="fr-FR"/>
        </w:rPr>
        <w:t>Fiabilité : probabilité d’exécution sans erreur</w:t>
      </w:r>
    </w:p>
    <w:p w14:paraId="100E5CDD" w14:textId="77777777" w:rsidR="00BC23CA" w:rsidRPr="00E230D9" w:rsidRDefault="00BC23CA" w:rsidP="00493730">
      <w:pPr>
        <w:pStyle w:val="Paragraphedeliste"/>
        <w:numPr>
          <w:ilvl w:val="0"/>
          <w:numId w:val="14"/>
        </w:numPr>
        <w:rPr>
          <w:iCs/>
          <w:color w:val="0000FF"/>
          <w:sz w:val="20"/>
          <w:lang w:val="fr-FR"/>
        </w:rPr>
      </w:pPr>
      <w:r w:rsidRPr="00E230D9">
        <w:rPr>
          <w:iCs/>
          <w:color w:val="0000FF"/>
          <w:sz w:val="20"/>
          <w:lang w:val="fr-FR"/>
        </w:rPr>
        <w:t>Robustesse : tolérance aux fautes (</w:t>
      </w:r>
      <w:proofErr w:type="spellStart"/>
      <w:r w:rsidRPr="00E230D9">
        <w:rPr>
          <w:iCs/>
          <w:color w:val="0000FF"/>
          <w:sz w:val="20"/>
          <w:lang w:val="fr-FR"/>
        </w:rPr>
        <w:t>Tankness</w:t>
      </w:r>
      <w:proofErr w:type="spellEnd"/>
      <w:r w:rsidRPr="00E230D9">
        <w:rPr>
          <w:iCs/>
          <w:color w:val="0000FF"/>
          <w:sz w:val="20"/>
          <w:lang w:val="fr-FR"/>
        </w:rPr>
        <w:t xml:space="preserve"> en argot de développeur US)</w:t>
      </w:r>
    </w:p>
    <w:p w14:paraId="120D5059" w14:textId="77777777" w:rsidR="00313786" w:rsidRPr="00E230D9" w:rsidRDefault="00BC23CA" w:rsidP="00493730">
      <w:pPr>
        <w:pStyle w:val="Paragraphedeliste"/>
        <w:numPr>
          <w:ilvl w:val="0"/>
          <w:numId w:val="14"/>
        </w:numPr>
        <w:rPr>
          <w:iCs/>
          <w:color w:val="0000FF"/>
          <w:sz w:val="20"/>
          <w:lang w:val="fr-FR"/>
        </w:rPr>
      </w:pPr>
      <w:r w:rsidRPr="00E230D9">
        <w:rPr>
          <w:iCs/>
          <w:color w:val="0000FF"/>
          <w:sz w:val="20"/>
          <w:lang w:val="fr-FR"/>
        </w:rPr>
        <w:t>Utilisabilité : facilité d’utilisatio</w:t>
      </w:r>
      <w:r w:rsidR="00313786" w:rsidRPr="00E230D9">
        <w:rPr>
          <w:iCs/>
          <w:color w:val="0000FF"/>
          <w:sz w:val="20"/>
          <w:lang w:val="fr-FR"/>
        </w:rPr>
        <w:t>n (user friendly)</w:t>
      </w:r>
    </w:p>
    <w:p w14:paraId="23D01371" w14:textId="77777777" w:rsidR="00313786" w:rsidRPr="00E230D9" w:rsidRDefault="00B64BB5" w:rsidP="00493730">
      <w:pPr>
        <w:pStyle w:val="Paragraphedeliste"/>
        <w:numPr>
          <w:ilvl w:val="0"/>
          <w:numId w:val="14"/>
        </w:numPr>
        <w:rPr>
          <w:iCs/>
          <w:color w:val="0000FF"/>
          <w:sz w:val="20"/>
          <w:lang w:val="fr-FR"/>
        </w:rPr>
      </w:pPr>
      <w:r w:rsidRPr="00E230D9">
        <w:rPr>
          <w:iCs/>
          <w:color w:val="0000FF"/>
          <w:sz w:val="20"/>
          <w:lang w:val="fr-FR"/>
        </w:rPr>
        <w:t>Sécurité : toute exigence concernant la sécurité, l’intégrité, le respect de la vie privée. Considérer le produit, l’usage du produit, les données que le produit utilise ou crée</w:t>
      </w:r>
      <w:r w:rsidR="00860BD2" w:rsidRPr="00E230D9">
        <w:rPr>
          <w:iCs/>
          <w:color w:val="0000FF"/>
          <w:sz w:val="20"/>
          <w:lang w:val="fr-FR"/>
        </w:rPr>
        <w:t>.</w:t>
      </w:r>
    </w:p>
    <w:p w14:paraId="008696DE" w14:textId="77777777" w:rsidR="00BC23CA" w:rsidRPr="00E230D9" w:rsidRDefault="00BC23CA" w:rsidP="00BC23CA">
      <w:pPr>
        <w:rPr>
          <w:iCs/>
          <w:color w:val="0000FF"/>
          <w:sz w:val="20"/>
          <w:lang w:val="fr-FR"/>
        </w:rPr>
      </w:pPr>
      <w:r w:rsidRPr="00E230D9">
        <w:rPr>
          <w:iCs/>
          <w:color w:val="0000FF"/>
          <w:sz w:val="20"/>
          <w:lang w:val="fr-FR"/>
        </w:rPr>
        <w:t>Les attributs de qualité importants pour les développeurs sont :</w:t>
      </w:r>
    </w:p>
    <w:p w14:paraId="46567AB2" w14:textId="77777777" w:rsidR="00BC23CA" w:rsidRPr="00E230D9" w:rsidRDefault="00BC23CA" w:rsidP="00493730">
      <w:pPr>
        <w:pStyle w:val="Paragraphedeliste"/>
        <w:numPr>
          <w:ilvl w:val="0"/>
          <w:numId w:val="15"/>
        </w:numPr>
        <w:rPr>
          <w:iCs/>
          <w:color w:val="0000FF"/>
          <w:sz w:val="20"/>
          <w:lang w:val="fr-FR"/>
        </w:rPr>
      </w:pPr>
      <w:r w:rsidRPr="00E230D9">
        <w:rPr>
          <w:iCs/>
          <w:color w:val="0000FF"/>
          <w:sz w:val="20"/>
          <w:lang w:val="fr-FR"/>
        </w:rPr>
        <w:t>Maintenabilité : facilité de correction ou de modification</w:t>
      </w:r>
    </w:p>
    <w:p w14:paraId="7EADD368" w14:textId="77777777" w:rsidR="00BC23CA" w:rsidRPr="00E230D9" w:rsidRDefault="00BC23CA" w:rsidP="00493730">
      <w:pPr>
        <w:pStyle w:val="Paragraphedeliste"/>
        <w:numPr>
          <w:ilvl w:val="0"/>
          <w:numId w:val="15"/>
        </w:numPr>
        <w:rPr>
          <w:iCs/>
          <w:color w:val="0000FF"/>
          <w:sz w:val="20"/>
          <w:lang w:val="fr-FR"/>
        </w:rPr>
      </w:pPr>
      <w:r w:rsidRPr="00E230D9">
        <w:rPr>
          <w:iCs/>
          <w:color w:val="0000FF"/>
          <w:sz w:val="20"/>
          <w:lang w:val="fr-FR"/>
        </w:rPr>
        <w:t>Portabilité : facilité de migration d’un environnement à un autre</w:t>
      </w:r>
    </w:p>
    <w:p w14:paraId="6D9432CA" w14:textId="77777777" w:rsidR="00BC23CA" w:rsidRPr="00E230D9" w:rsidRDefault="00BC23CA" w:rsidP="00493730">
      <w:pPr>
        <w:pStyle w:val="Paragraphedeliste"/>
        <w:numPr>
          <w:ilvl w:val="0"/>
          <w:numId w:val="15"/>
        </w:numPr>
        <w:rPr>
          <w:iCs/>
          <w:color w:val="0000FF"/>
          <w:sz w:val="20"/>
          <w:lang w:val="fr-FR"/>
        </w:rPr>
      </w:pPr>
      <w:proofErr w:type="spellStart"/>
      <w:r w:rsidRPr="00E230D9">
        <w:rPr>
          <w:iCs/>
          <w:color w:val="0000FF"/>
          <w:sz w:val="20"/>
          <w:lang w:val="fr-FR"/>
        </w:rPr>
        <w:t>Ré-utilisabilité</w:t>
      </w:r>
      <w:proofErr w:type="spellEnd"/>
      <w:r w:rsidRPr="00E230D9">
        <w:rPr>
          <w:iCs/>
          <w:color w:val="0000FF"/>
          <w:sz w:val="20"/>
          <w:lang w:val="fr-FR"/>
        </w:rPr>
        <w:t> : notion de composant</w:t>
      </w:r>
    </w:p>
    <w:p w14:paraId="696D72E1" w14:textId="77777777" w:rsidR="00BC23CA" w:rsidRPr="00E230D9" w:rsidRDefault="00BC23CA" w:rsidP="00493730">
      <w:pPr>
        <w:pStyle w:val="Paragraphedeliste"/>
        <w:numPr>
          <w:ilvl w:val="0"/>
          <w:numId w:val="15"/>
        </w:numPr>
        <w:rPr>
          <w:iCs/>
          <w:color w:val="0000FF"/>
          <w:sz w:val="20"/>
          <w:lang w:val="fr-FR"/>
        </w:rPr>
      </w:pPr>
      <w:r w:rsidRPr="00E230D9">
        <w:rPr>
          <w:iCs/>
          <w:color w:val="0000FF"/>
          <w:sz w:val="20"/>
          <w:lang w:val="fr-FR"/>
        </w:rPr>
        <w:t>Testabilité : facilité de test.</w:t>
      </w:r>
    </w:p>
    <w:p w14:paraId="26DD198D" w14:textId="77777777" w:rsidR="005B44CF" w:rsidRDefault="00264A9E" w:rsidP="002F339B">
      <w:pPr>
        <w:pStyle w:val="Corpsdetexte"/>
        <w:rPr>
          <w:lang w:val="fr-FR"/>
        </w:rPr>
      </w:pPr>
      <w:r>
        <w:rPr>
          <w:lang w:val="fr-FR"/>
        </w:rPr>
        <w:t>Le site sera composée de seulement trois vues pour la facilité d’utilisation (cf. maquettes).</w:t>
      </w:r>
    </w:p>
    <w:p w14:paraId="0B29FAB6" w14:textId="77777777" w:rsidR="00264A9E" w:rsidRPr="00E230D9" w:rsidRDefault="00264A9E" w:rsidP="002F339B">
      <w:pPr>
        <w:pStyle w:val="Corpsdetexte"/>
        <w:rPr>
          <w:lang w:val="fr-FR"/>
        </w:rPr>
      </w:pPr>
    </w:p>
    <w:sectPr w:rsidR="00264A9E" w:rsidRPr="00E230D9" w:rsidSect="003F1B5A">
      <w:headerReference w:type="default" r:id="rId20"/>
      <w:footerReference w:type="default" r:id="rId21"/>
      <w:pgSz w:w="11906" w:h="16838"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ntonin CHARRIER" w:date="2016-10-21T09:40:00Z" w:initials="AC">
    <w:p w14:paraId="0A606A7D" w14:textId="77777777" w:rsidR="008E77E3" w:rsidRDefault="008E77E3">
      <w:pPr>
        <w:pStyle w:val="Commentaire0"/>
      </w:pPr>
      <w:r>
        <w:rPr>
          <w:rStyle w:val="Marquedecommentaire"/>
        </w:rPr>
        <w:annotationRef/>
      </w:r>
      <w:proofErr w:type="gramStart"/>
      <w:r>
        <w:t>verifier</w:t>
      </w:r>
      <w:proofErr w:type="gramEnd"/>
      <w:r>
        <w:t xml:space="preserve"> </w:t>
      </w:r>
      <w:proofErr w:type="spellStart"/>
      <w:r>
        <w:t>si</w:t>
      </w:r>
      <w:proofErr w:type="spellEnd"/>
      <w:r>
        <w:t xml:space="preserve"> </w:t>
      </w:r>
      <w:proofErr w:type="spellStart"/>
      <w:r>
        <w:t>étude</w:t>
      </w:r>
      <w:proofErr w:type="spellEnd"/>
      <w:r>
        <w:t xml:space="preserve"> </w:t>
      </w:r>
      <w:proofErr w:type="spellStart"/>
      <w:r>
        <w:t>opp</w:t>
      </w:r>
      <w:proofErr w:type="spellEnd"/>
      <w:r>
        <w:t xml:space="preserve"> </w:t>
      </w:r>
      <w:proofErr w:type="spellStart"/>
      <w:r>
        <w:t>ou</w:t>
      </w:r>
      <w:proofErr w:type="spellEnd"/>
      <w:r>
        <w:t xml:space="preserve"> </w:t>
      </w:r>
      <w:proofErr w:type="spellStart"/>
      <w:r>
        <w:t>charte</w:t>
      </w:r>
      <w:proofErr w:type="spellEnd"/>
    </w:p>
  </w:comment>
  <w:comment w:id="4" w:author="Antonin CHARRIER" w:date="2016-10-21T09:40:00Z" w:initials="AC">
    <w:p w14:paraId="2FE1FC80" w14:textId="77777777" w:rsidR="008E77E3" w:rsidRDefault="008E77E3">
      <w:pPr>
        <w:pStyle w:val="Commentaire0"/>
      </w:pPr>
      <w:r>
        <w:rPr>
          <w:rStyle w:val="Marquedecommentaire"/>
        </w:rPr>
        <w:annotationRef/>
      </w:r>
      <w:proofErr w:type="gramStart"/>
      <w:r>
        <w:t>idem</w:t>
      </w:r>
      <w:proofErr w:type="gramEnd"/>
    </w:p>
  </w:comment>
  <w:comment w:id="6" w:author="Antonin CHARRIER" w:date="2016-10-21T09:40:00Z" w:initials="AC">
    <w:p w14:paraId="0BA09218" w14:textId="77777777" w:rsidR="008E77E3" w:rsidRDefault="008E77E3">
      <w:pPr>
        <w:pStyle w:val="Commentaire0"/>
      </w:pPr>
      <w:r>
        <w:rPr>
          <w:rStyle w:val="Marquedecommentaire"/>
        </w:rPr>
        <w:annotationRef/>
      </w:r>
      <w:proofErr w:type="gramStart"/>
      <w:r>
        <w:t>idem</w:t>
      </w:r>
      <w:proofErr w:type="gramEnd"/>
    </w:p>
  </w:comment>
  <w:comment w:id="8" w:author="Antonin CHARRIER" w:date="2016-10-21T09:41:00Z" w:initials="AC">
    <w:p w14:paraId="2A116329" w14:textId="77777777" w:rsidR="008E77E3" w:rsidRDefault="008E77E3">
      <w:pPr>
        <w:pStyle w:val="Commentaire0"/>
      </w:pPr>
      <w:r>
        <w:rPr>
          <w:rStyle w:val="Marquedecommentaire"/>
        </w:rPr>
        <w:annotationRef/>
      </w:r>
      <w:proofErr w:type="spellStart"/>
      <w:r>
        <w:t>Graphe</w:t>
      </w:r>
      <w:proofErr w:type="spellEnd"/>
      <w:r>
        <w:t xml:space="preserve"> </w:t>
      </w:r>
      <w:proofErr w:type="spellStart"/>
      <w:r>
        <w:t>orienté</w:t>
      </w:r>
      <w:proofErr w:type="spellEnd"/>
      <w:r>
        <w:t xml:space="preserve"> </w:t>
      </w:r>
      <w:proofErr w:type="spellStart"/>
      <w:r>
        <w:t>cyclique</w:t>
      </w:r>
      <w:proofErr w:type="spellEnd"/>
      <w:r>
        <w:t xml:space="preserve">, </w:t>
      </w:r>
      <w:proofErr w:type="spellStart"/>
      <w:r>
        <w:t>mieux</w:t>
      </w:r>
      <w:proofErr w:type="spellEnd"/>
      <w:r>
        <w:t xml:space="preserve"> </w:t>
      </w:r>
      <w:proofErr w:type="spellStart"/>
      <w:r>
        <w:t>définir</w:t>
      </w:r>
      <w:proofErr w:type="spellEnd"/>
    </w:p>
  </w:comment>
  <w:comment w:id="9" w:author="Antonin CHARRIER" w:date="2016-10-21T09:41:00Z" w:initials="AC">
    <w:p w14:paraId="7815D776" w14:textId="77777777" w:rsidR="008E77E3" w:rsidRDefault="008E77E3">
      <w:pPr>
        <w:pStyle w:val="Commentaire0"/>
      </w:pPr>
      <w:r>
        <w:rPr>
          <w:rStyle w:val="Marquedecommentaire"/>
        </w:rPr>
        <w:annotationRef/>
      </w:r>
      <w:proofErr w:type="spellStart"/>
      <w:r>
        <w:t>Mieux</w:t>
      </w:r>
      <w:proofErr w:type="spellEnd"/>
      <w:r>
        <w:t xml:space="preserve"> </w:t>
      </w:r>
      <w:proofErr w:type="spellStart"/>
      <w:r>
        <w:t>définir</w:t>
      </w:r>
      <w:proofErr w:type="spellEnd"/>
    </w:p>
  </w:comment>
  <w:comment w:id="15" w:author="Antonin CHARRIER" w:date="2016-10-21T09:43:00Z" w:initials="AC">
    <w:p w14:paraId="78F7B337" w14:textId="77777777" w:rsidR="008E77E3" w:rsidRDefault="008E77E3">
      <w:pPr>
        <w:pStyle w:val="Commentaire0"/>
      </w:pPr>
      <w:r>
        <w:rPr>
          <w:rStyle w:val="Marquedecommentaire"/>
        </w:rPr>
        <w:annotationRef/>
      </w:r>
      <w:r>
        <w:t>A FAIRE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606A7D" w15:done="0"/>
  <w15:commentEx w15:paraId="2FE1FC80" w15:done="0"/>
  <w15:commentEx w15:paraId="0BA09218" w15:done="0"/>
  <w15:commentEx w15:paraId="2A116329" w15:done="0"/>
  <w15:commentEx w15:paraId="7815D776" w15:done="0"/>
  <w15:commentEx w15:paraId="78F7B33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6FAC7" w14:textId="77777777" w:rsidR="00B2566B" w:rsidRDefault="00B2566B">
      <w:r>
        <w:separator/>
      </w:r>
    </w:p>
  </w:endnote>
  <w:endnote w:type="continuationSeparator" w:id="0">
    <w:p w14:paraId="129BBD7A" w14:textId="77777777" w:rsidR="00B2566B" w:rsidRDefault="00B25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1989F" w14:textId="77777777" w:rsidR="0026295B" w:rsidRDefault="00B2566B" w:rsidP="00650096">
    <w:pPr>
      <w:pStyle w:val="Pieddepage"/>
      <w:pBdr>
        <w:top w:val="single" w:sz="4" w:space="1" w:color="auto"/>
      </w:pBdr>
    </w:pPr>
    <w:r>
      <w:fldChar w:fldCharType="begin"/>
    </w:r>
    <w:r>
      <w:instrText xml:space="preserve"> FILENAME  \* MERGEFORMAT </w:instrText>
    </w:r>
    <w:r>
      <w:fldChar w:fldCharType="separate"/>
    </w:r>
    <w:r w:rsidR="0026295B">
      <w:rPr>
        <w:noProof/>
      </w:rPr>
      <w:t>specifications-IL.doc</w:t>
    </w:r>
    <w:r>
      <w:rPr>
        <w:noProof/>
      </w:rPr>
      <w:fldChar w:fldCharType="end"/>
    </w:r>
    <w:r w:rsidR="0026295B" w:rsidRPr="00446C95">
      <w:tab/>
    </w:r>
    <w:r w:rsidR="0026295B" w:rsidRPr="00446C95">
      <w:tab/>
      <w:t>page</w:t>
    </w:r>
    <w:r w:rsidR="0026295B" w:rsidRPr="00446C95">
      <w:rPr>
        <w:rStyle w:val="Numrodepage"/>
      </w:rPr>
      <w:t xml:space="preserve"> </w:t>
    </w:r>
    <w:r w:rsidR="0026295B" w:rsidRPr="00446C95">
      <w:rPr>
        <w:rStyle w:val="Numrodepage"/>
      </w:rPr>
      <w:fldChar w:fldCharType="begin"/>
    </w:r>
    <w:r w:rsidR="0026295B" w:rsidRPr="00446C95">
      <w:rPr>
        <w:rStyle w:val="Numrodepage"/>
      </w:rPr>
      <w:instrText xml:space="preserve"> PAGE </w:instrText>
    </w:r>
    <w:r w:rsidR="0026295B" w:rsidRPr="00446C95">
      <w:rPr>
        <w:rStyle w:val="Numrodepage"/>
      </w:rPr>
      <w:fldChar w:fldCharType="separate"/>
    </w:r>
    <w:r w:rsidR="006E0A9D">
      <w:rPr>
        <w:rStyle w:val="Numrodepage"/>
        <w:noProof/>
      </w:rPr>
      <w:t>7</w:t>
    </w:r>
    <w:r w:rsidR="0026295B" w:rsidRPr="00446C95">
      <w:rPr>
        <w:rStyle w:val="Numrodepage"/>
      </w:rPr>
      <w:fldChar w:fldCharType="end"/>
    </w:r>
    <w:r w:rsidR="0026295B" w:rsidRPr="00446C95">
      <w:rPr>
        <w:rStyle w:val="Numrodepage"/>
      </w:rPr>
      <w:t>/</w:t>
    </w:r>
    <w:r w:rsidR="0026295B" w:rsidRPr="00446C95">
      <w:rPr>
        <w:rStyle w:val="Numrodepage"/>
      </w:rPr>
      <w:fldChar w:fldCharType="begin"/>
    </w:r>
    <w:r w:rsidR="0026295B" w:rsidRPr="00446C95">
      <w:rPr>
        <w:rStyle w:val="Numrodepage"/>
      </w:rPr>
      <w:instrText xml:space="preserve"> NUMPAGES </w:instrText>
    </w:r>
    <w:r w:rsidR="0026295B" w:rsidRPr="00446C95">
      <w:rPr>
        <w:rStyle w:val="Numrodepage"/>
      </w:rPr>
      <w:fldChar w:fldCharType="separate"/>
    </w:r>
    <w:r w:rsidR="006E0A9D">
      <w:rPr>
        <w:rStyle w:val="Numrodepage"/>
        <w:noProof/>
      </w:rPr>
      <w:t>19</w:t>
    </w:r>
    <w:r w:rsidR="0026295B" w:rsidRPr="00446C95">
      <w:rPr>
        <w:rStyle w:val="Numrodepage"/>
      </w:rPr>
      <w:fldChar w:fldCharType="end"/>
    </w:r>
  </w:p>
  <w:p w14:paraId="7BA8E84B" w14:textId="77777777" w:rsidR="0026295B" w:rsidRDefault="0026295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C7A563" w14:textId="77777777" w:rsidR="00B2566B" w:rsidRDefault="00B2566B">
      <w:r>
        <w:separator/>
      </w:r>
    </w:p>
  </w:footnote>
  <w:footnote w:type="continuationSeparator" w:id="0">
    <w:p w14:paraId="361214BD" w14:textId="77777777" w:rsidR="00B2566B" w:rsidRDefault="00B256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bottom w:val="single" w:sz="8" w:space="0" w:color="auto"/>
      </w:tblBorders>
      <w:tblCellMar>
        <w:left w:w="70" w:type="dxa"/>
        <w:right w:w="70" w:type="dxa"/>
      </w:tblCellMar>
      <w:tblLook w:val="0000" w:firstRow="0" w:lastRow="0" w:firstColumn="0" w:lastColumn="0" w:noHBand="0" w:noVBand="0"/>
    </w:tblPr>
    <w:tblGrid>
      <w:gridCol w:w="2090"/>
      <w:gridCol w:w="2356"/>
      <w:gridCol w:w="2341"/>
      <w:gridCol w:w="2643"/>
    </w:tblGrid>
    <w:tr w:rsidR="0026295B" w:rsidRPr="002E3ECC" w14:paraId="3FB728D6" w14:textId="77777777" w:rsidTr="00517B7E">
      <w:trPr>
        <w:cantSplit/>
        <w:trHeight w:val="363"/>
      </w:trPr>
      <w:tc>
        <w:tcPr>
          <w:tcW w:w="1328" w:type="dxa"/>
          <w:vMerge w:val="restart"/>
          <w:vAlign w:val="center"/>
        </w:tcPr>
        <w:p w14:paraId="29D544C6" w14:textId="77777777" w:rsidR="0026295B" w:rsidRPr="002E3ECC" w:rsidRDefault="008E77E3" w:rsidP="00517B7E">
          <w:pPr>
            <w:pStyle w:val="En-tte"/>
            <w:jc w:val="center"/>
          </w:pPr>
          <w:r>
            <w:rPr>
              <w:noProof/>
              <w:lang w:val="fr-FR" w:eastAsia="fr-FR" w:bidi="ar-SA"/>
            </w:rPr>
            <w:pict w14:anchorId="20890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35" type="#_x0000_t75" alt="https://encrypted-tbn2.gstatic.com/images?q=tbn:ANd9GcSX1Yxc-XxfVUUYVYKrqJx3JSXIM4jzM5vWnIm1YpWlqNJ0VKQFGQ" style="width:97.5pt;height:20.25pt;visibility:visible;mso-position-vertical:top">
                <v:imagedata r:id="rId1" o:title="ANd9GcSX1Yxc-XxfVUUYVYKrqJx3JSXIM4jzM5vWnIm1YpWlqNJ0VKQFGQ"/>
              </v:shape>
            </w:pict>
          </w:r>
        </w:p>
      </w:tc>
      <w:tc>
        <w:tcPr>
          <w:tcW w:w="2428" w:type="dxa"/>
          <w:vMerge w:val="restart"/>
          <w:vAlign w:val="center"/>
        </w:tcPr>
        <w:p w14:paraId="75BC23BD" w14:textId="77777777" w:rsidR="0026295B" w:rsidRPr="002E3ECC" w:rsidRDefault="0026295B">
          <w:pPr>
            <w:pStyle w:val="En-tte"/>
            <w:jc w:val="center"/>
          </w:pPr>
          <w:r>
            <w:fldChar w:fldCharType="begin"/>
          </w:r>
          <w:r>
            <w:instrText xml:space="preserve"> DOCPROPERTY  Promotion  \* MERGEFORMAT </w:instrText>
          </w:r>
          <w:r>
            <w:fldChar w:fldCharType="separate"/>
          </w:r>
          <w:proofErr w:type="spellStart"/>
          <w:r w:rsidRPr="002E3ECC">
            <w:t>SaisirVotrePromotion</w:t>
          </w:r>
          <w:proofErr w:type="spellEnd"/>
          <w:r>
            <w:fldChar w:fldCharType="end"/>
          </w:r>
        </w:p>
      </w:tc>
      <w:tc>
        <w:tcPr>
          <w:tcW w:w="2716" w:type="dxa"/>
          <w:vAlign w:val="center"/>
        </w:tcPr>
        <w:p w14:paraId="4DB3F242" w14:textId="77777777" w:rsidR="0026295B" w:rsidRPr="002E3ECC" w:rsidRDefault="0026295B">
          <w:pPr>
            <w:pStyle w:val="En-tte"/>
            <w:jc w:val="center"/>
          </w:pPr>
          <w:proofErr w:type="spellStart"/>
          <w:r w:rsidRPr="002E3ECC">
            <w:t>Projet</w:t>
          </w:r>
          <w:proofErr w:type="spellEnd"/>
          <w:r w:rsidRPr="002E3ECC">
            <w:t xml:space="preserve"> </w:t>
          </w:r>
          <w:r>
            <w:fldChar w:fldCharType="begin"/>
          </w:r>
          <w:r>
            <w:instrText xml:space="preserve"> DOCPROPERTY  Subject  \* MERGEFORMAT </w:instrText>
          </w:r>
          <w:r>
            <w:fldChar w:fldCharType="separate"/>
          </w:r>
          <w:r w:rsidRPr="002E3ECC">
            <w:t xml:space="preserve">[nom du </w:t>
          </w:r>
          <w:proofErr w:type="spellStart"/>
          <w:r w:rsidRPr="002E3ECC">
            <w:t>projet</w:t>
          </w:r>
          <w:proofErr w:type="spellEnd"/>
          <w:r w:rsidRPr="002E3ECC">
            <w:t>]</w:t>
          </w:r>
          <w:r>
            <w:fldChar w:fldCharType="end"/>
          </w:r>
        </w:p>
      </w:tc>
      <w:tc>
        <w:tcPr>
          <w:tcW w:w="2958" w:type="dxa"/>
          <w:vAlign w:val="center"/>
        </w:tcPr>
        <w:p w14:paraId="0B61BDB3" w14:textId="77777777" w:rsidR="0026295B" w:rsidRPr="002E3ECC" w:rsidRDefault="0026295B">
          <w:pPr>
            <w:pStyle w:val="En-tte"/>
            <w:tabs>
              <w:tab w:val="clear" w:pos="4536"/>
            </w:tabs>
            <w:jc w:val="center"/>
          </w:pPr>
          <w:r>
            <w:fldChar w:fldCharType="begin"/>
          </w:r>
          <w:r>
            <w:instrText xml:space="preserve"> DOCPROPERTY  Title  \* MERGEFORMAT </w:instrText>
          </w:r>
          <w:r>
            <w:fldChar w:fldCharType="separate"/>
          </w:r>
          <w:proofErr w:type="spellStart"/>
          <w:r w:rsidRPr="002E3ECC">
            <w:t>Spécifications</w:t>
          </w:r>
          <w:proofErr w:type="spellEnd"/>
          <w:r>
            <w:fldChar w:fldCharType="end"/>
          </w:r>
        </w:p>
      </w:tc>
    </w:tr>
    <w:tr w:rsidR="0026295B" w:rsidRPr="002E3ECC" w14:paraId="3FF668C2" w14:textId="77777777" w:rsidTr="00517B7E">
      <w:trPr>
        <w:cantSplit/>
        <w:trHeight w:val="317"/>
      </w:trPr>
      <w:tc>
        <w:tcPr>
          <w:tcW w:w="1328" w:type="dxa"/>
          <w:vMerge/>
          <w:vAlign w:val="center"/>
        </w:tcPr>
        <w:p w14:paraId="70A6650B" w14:textId="77777777" w:rsidR="0026295B" w:rsidRPr="002E3ECC" w:rsidRDefault="0026295B">
          <w:pPr>
            <w:pStyle w:val="En-tte"/>
            <w:jc w:val="center"/>
          </w:pPr>
        </w:p>
      </w:tc>
      <w:tc>
        <w:tcPr>
          <w:tcW w:w="2428" w:type="dxa"/>
          <w:vMerge/>
          <w:vAlign w:val="center"/>
        </w:tcPr>
        <w:p w14:paraId="3A7F45E4" w14:textId="77777777" w:rsidR="0026295B" w:rsidRPr="002E3ECC" w:rsidRDefault="0026295B">
          <w:pPr>
            <w:pStyle w:val="En-tte"/>
            <w:jc w:val="center"/>
          </w:pPr>
        </w:p>
      </w:tc>
      <w:tc>
        <w:tcPr>
          <w:tcW w:w="2716" w:type="dxa"/>
          <w:vAlign w:val="center"/>
        </w:tcPr>
        <w:p w14:paraId="3FA90F13" w14:textId="77777777" w:rsidR="0026295B" w:rsidRPr="002E3ECC" w:rsidRDefault="0026295B" w:rsidP="00517B7E">
          <w:pPr>
            <w:pStyle w:val="En-tte"/>
            <w:jc w:val="center"/>
          </w:pPr>
          <w:r w:rsidRPr="002E3ECC">
            <w:t xml:space="preserve">Version </w:t>
          </w:r>
          <w:r w:rsidR="00B2566B">
            <w:fldChar w:fldCharType="begin"/>
          </w:r>
          <w:r w:rsidR="00B2566B">
            <w:instrText xml:space="preserve"> DOCPROPERTY  Version  \* MERGEFORMAT </w:instrText>
          </w:r>
          <w:r w:rsidR="00B2566B">
            <w:fldChar w:fldCharType="separate"/>
          </w:r>
          <w:r w:rsidRPr="002E3ECC">
            <w:t>1.</w:t>
          </w:r>
          <w:r>
            <w:t>0</w:t>
          </w:r>
          <w:r w:rsidR="00B2566B">
            <w:fldChar w:fldCharType="end"/>
          </w:r>
        </w:p>
      </w:tc>
      <w:tc>
        <w:tcPr>
          <w:tcW w:w="2958" w:type="dxa"/>
          <w:vAlign w:val="center"/>
        </w:tcPr>
        <w:p w14:paraId="53B41E2C" w14:textId="77777777" w:rsidR="0026295B" w:rsidRPr="002E3ECC" w:rsidRDefault="00B2566B" w:rsidP="00517B7E">
          <w:pPr>
            <w:pStyle w:val="En-tte"/>
            <w:tabs>
              <w:tab w:val="clear" w:pos="4536"/>
            </w:tabs>
            <w:jc w:val="center"/>
          </w:pPr>
          <w:r>
            <w:fldChar w:fldCharType="begin"/>
          </w:r>
          <w:r>
            <w:instrText xml:space="preserve"> DOCPROPERTY  Date  \* MERGEFORMAT </w:instrText>
          </w:r>
          <w:r>
            <w:fldChar w:fldCharType="separate"/>
          </w:r>
          <w:r w:rsidR="0026295B">
            <w:t>31</w:t>
          </w:r>
          <w:r w:rsidR="0026295B" w:rsidRPr="002E3ECC">
            <w:t>/03/201</w:t>
          </w:r>
          <w:r w:rsidR="0026295B">
            <w:t>5</w:t>
          </w:r>
          <w:r>
            <w:fldChar w:fldCharType="end"/>
          </w:r>
        </w:p>
      </w:tc>
    </w:tr>
  </w:tbl>
  <w:p w14:paraId="6B1DAE18" w14:textId="77777777" w:rsidR="0026295B" w:rsidRDefault="0026295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5C5CB562"/>
    <w:lvl w:ilvl="0">
      <w:start w:val="1"/>
      <w:numFmt w:val="bullet"/>
      <w:pStyle w:val="Listepuces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7A906FDE"/>
    <w:lvl w:ilvl="0">
      <w:start w:val="1"/>
      <w:numFmt w:val="bullet"/>
      <w:pStyle w:val="Listepuces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15165890"/>
    <w:lvl w:ilvl="0">
      <w:start w:val="1"/>
      <w:numFmt w:val="bullet"/>
      <w:pStyle w:val="Listepuces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25E8961C"/>
    <w:lvl w:ilvl="0">
      <w:start w:val="1"/>
      <w:numFmt w:val="bullet"/>
      <w:pStyle w:val="Listepuces"/>
      <w:lvlText w:val=""/>
      <w:lvlJc w:val="left"/>
      <w:pPr>
        <w:tabs>
          <w:tab w:val="num" w:pos="360"/>
        </w:tabs>
        <w:ind w:left="360" w:hanging="360"/>
      </w:pPr>
      <w:rPr>
        <w:rFonts w:ascii="Symbol" w:hAnsi="Symbol" w:hint="default"/>
      </w:rPr>
    </w:lvl>
  </w:abstractNum>
  <w:abstractNum w:abstractNumId="4" w15:restartNumberingAfterBreak="0">
    <w:nsid w:val="0DA523E2"/>
    <w:multiLevelType w:val="hybridMultilevel"/>
    <w:tmpl w:val="995E2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8E764B"/>
    <w:multiLevelType w:val="hybridMultilevel"/>
    <w:tmpl w:val="D29AEA22"/>
    <w:lvl w:ilvl="0" w:tplc="D51C0D18">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B543A7"/>
    <w:multiLevelType w:val="multilevel"/>
    <w:tmpl w:val="8384DFC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F1F1A69"/>
    <w:multiLevelType w:val="hybridMultilevel"/>
    <w:tmpl w:val="C582AF3A"/>
    <w:lvl w:ilvl="0" w:tplc="E1287002">
      <w:start w:val="1"/>
      <w:numFmt w:val="lowerLetter"/>
      <w:pStyle w:val="Titre3"/>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2DE9112F"/>
    <w:multiLevelType w:val="hybridMultilevel"/>
    <w:tmpl w:val="E1984384"/>
    <w:lvl w:ilvl="0" w:tplc="7F2ADE06">
      <w:start w:val="1"/>
      <w:numFmt w:val="bullet"/>
      <w:lvlText w:val=""/>
      <w:lvlJc w:val="left"/>
      <w:pPr>
        <w:ind w:left="720" w:hanging="360"/>
      </w:pPr>
      <w:rPr>
        <w:rFonts w:ascii="Symbol" w:hAnsi="Symbol" w:hint="default"/>
      </w:rPr>
    </w:lvl>
    <w:lvl w:ilvl="1" w:tplc="13F643A6" w:tentative="1">
      <w:start w:val="1"/>
      <w:numFmt w:val="bullet"/>
      <w:lvlText w:val="o"/>
      <w:lvlJc w:val="left"/>
      <w:pPr>
        <w:ind w:left="1440" w:hanging="360"/>
      </w:pPr>
      <w:rPr>
        <w:rFonts w:ascii="Courier New" w:hAnsi="Courier New" w:cs="Courier New" w:hint="default"/>
      </w:rPr>
    </w:lvl>
    <w:lvl w:ilvl="2" w:tplc="BEC4DF26" w:tentative="1">
      <w:start w:val="1"/>
      <w:numFmt w:val="bullet"/>
      <w:lvlText w:val=""/>
      <w:lvlJc w:val="left"/>
      <w:pPr>
        <w:ind w:left="2160" w:hanging="360"/>
      </w:pPr>
      <w:rPr>
        <w:rFonts w:ascii="Wingdings" w:hAnsi="Wingdings" w:hint="default"/>
      </w:rPr>
    </w:lvl>
    <w:lvl w:ilvl="3" w:tplc="6D0AB986" w:tentative="1">
      <w:start w:val="1"/>
      <w:numFmt w:val="bullet"/>
      <w:lvlText w:val=""/>
      <w:lvlJc w:val="left"/>
      <w:pPr>
        <w:ind w:left="2880" w:hanging="360"/>
      </w:pPr>
      <w:rPr>
        <w:rFonts w:ascii="Symbol" w:hAnsi="Symbol" w:hint="default"/>
      </w:rPr>
    </w:lvl>
    <w:lvl w:ilvl="4" w:tplc="DA6CDFBC" w:tentative="1">
      <w:start w:val="1"/>
      <w:numFmt w:val="bullet"/>
      <w:lvlText w:val="o"/>
      <w:lvlJc w:val="left"/>
      <w:pPr>
        <w:ind w:left="3600" w:hanging="360"/>
      </w:pPr>
      <w:rPr>
        <w:rFonts w:ascii="Courier New" w:hAnsi="Courier New" w:cs="Courier New" w:hint="default"/>
      </w:rPr>
    </w:lvl>
    <w:lvl w:ilvl="5" w:tplc="E1041564" w:tentative="1">
      <w:start w:val="1"/>
      <w:numFmt w:val="bullet"/>
      <w:lvlText w:val=""/>
      <w:lvlJc w:val="left"/>
      <w:pPr>
        <w:ind w:left="4320" w:hanging="360"/>
      </w:pPr>
      <w:rPr>
        <w:rFonts w:ascii="Wingdings" w:hAnsi="Wingdings" w:hint="default"/>
      </w:rPr>
    </w:lvl>
    <w:lvl w:ilvl="6" w:tplc="EF1E1C3C" w:tentative="1">
      <w:start w:val="1"/>
      <w:numFmt w:val="bullet"/>
      <w:lvlText w:val=""/>
      <w:lvlJc w:val="left"/>
      <w:pPr>
        <w:ind w:left="5040" w:hanging="360"/>
      </w:pPr>
      <w:rPr>
        <w:rFonts w:ascii="Symbol" w:hAnsi="Symbol" w:hint="default"/>
      </w:rPr>
    </w:lvl>
    <w:lvl w:ilvl="7" w:tplc="8DFC9F44" w:tentative="1">
      <w:start w:val="1"/>
      <w:numFmt w:val="bullet"/>
      <w:lvlText w:val="o"/>
      <w:lvlJc w:val="left"/>
      <w:pPr>
        <w:ind w:left="5760" w:hanging="360"/>
      </w:pPr>
      <w:rPr>
        <w:rFonts w:ascii="Courier New" w:hAnsi="Courier New" w:cs="Courier New" w:hint="default"/>
      </w:rPr>
    </w:lvl>
    <w:lvl w:ilvl="8" w:tplc="9EA483CE" w:tentative="1">
      <w:start w:val="1"/>
      <w:numFmt w:val="bullet"/>
      <w:lvlText w:val=""/>
      <w:lvlJc w:val="left"/>
      <w:pPr>
        <w:ind w:left="6480" w:hanging="360"/>
      </w:pPr>
      <w:rPr>
        <w:rFonts w:ascii="Wingdings" w:hAnsi="Wingdings" w:hint="default"/>
      </w:rPr>
    </w:lvl>
  </w:abstractNum>
  <w:abstractNum w:abstractNumId="9" w15:restartNumberingAfterBreak="0">
    <w:nsid w:val="3D5D6628"/>
    <w:multiLevelType w:val="hybridMultilevel"/>
    <w:tmpl w:val="905456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51259C"/>
    <w:multiLevelType w:val="hybridMultilevel"/>
    <w:tmpl w:val="297CE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6E1FB2"/>
    <w:multiLevelType w:val="hybridMultilevel"/>
    <w:tmpl w:val="2DD6EDF8"/>
    <w:lvl w:ilvl="0" w:tplc="98B26982">
      <w:start w:val="1"/>
      <w:numFmt w:val="decimal"/>
      <w:pStyle w:val="casdutilisation-tape2"/>
      <w:lvlText w:val="%1."/>
      <w:lvlJc w:val="left"/>
      <w:pPr>
        <w:tabs>
          <w:tab w:val="num" w:pos="1428"/>
        </w:tabs>
        <w:ind w:left="1428" w:hanging="360"/>
      </w:pPr>
      <w:rPr>
        <w:rFonts w:hint="default"/>
      </w:rPr>
    </w:lvl>
    <w:lvl w:ilvl="1" w:tplc="040C0019">
      <w:start w:val="1"/>
      <w:numFmt w:val="lowerLetter"/>
      <w:lvlText w:val="%2."/>
      <w:lvlJc w:val="left"/>
      <w:pPr>
        <w:tabs>
          <w:tab w:val="num" w:pos="2148"/>
        </w:tabs>
        <w:ind w:left="2148" w:hanging="360"/>
      </w:pPr>
    </w:lvl>
    <w:lvl w:ilvl="2" w:tplc="040C001B" w:tentative="1">
      <w:start w:val="1"/>
      <w:numFmt w:val="lowerRoman"/>
      <w:lvlText w:val="%3."/>
      <w:lvlJc w:val="right"/>
      <w:pPr>
        <w:tabs>
          <w:tab w:val="num" w:pos="2868"/>
        </w:tabs>
        <w:ind w:left="2868" w:hanging="180"/>
      </w:pPr>
    </w:lvl>
    <w:lvl w:ilvl="3" w:tplc="040C000F" w:tentative="1">
      <w:start w:val="1"/>
      <w:numFmt w:val="decimal"/>
      <w:lvlText w:val="%4."/>
      <w:lvlJc w:val="left"/>
      <w:pPr>
        <w:tabs>
          <w:tab w:val="num" w:pos="3588"/>
        </w:tabs>
        <w:ind w:left="3588" w:hanging="360"/>
      </w:pPr>
    </w:lvl>
    <w:lvl w:ilvl="4" w:tplc="040C0019" w:tentative="1">
      <w:start w:val="1"/>
      <w:numFmt w:val="lowerLetter"/>
      <w:lvlText w:val="%5."/>
      <w:lvlJc w:val="left"/>
      <w:pPr>
        <w:tabs>
          <w:tab w:val="num" w:pos="4308"/>
        </w:tabs>
        <w:ind w:left="4308" w:hanging="360"/>
      </w:pPr>
    </w:lvl>
    <w:lvl w:ilvl="5" w:tplc="040C001B" w:tentative="1">
      <w:start w:val="1"/>
      <w:numFmt w:val="lowerRoman"/>
      <w:lvlText w:val="%6."/>
      <w:lvlJc w:val="right"/>
      <w:pPr>
        <w:tabs>
          <w:tab w:val="num" w:pos="5028"/>
        </w:tabs>
        <w:ind w:left="5028" w:hanging="180"/>
      </w:pPr>
    </w:lvl>
    <w:lvl w:ilvl="6" w:tplc="040C000F" w:tentative="1">
      <w:start w:val="1"/>
      <w:numFmt w:val="decimal"/>
      <w:lvlText w:val="%7."/>
      <w:lvlJc w:val="left"/>
      <w:pPr>
        <w:tabs>
          <w:tab w:val="num" w:pos="5748"/>
        </w:tabs>
        <w:ind w:left="5748" w:hanging="360"/>
      </w:pPr>
    </w:lvl>
    <w:lvl w:ilvl="7" w:tplc="040C0019" w:tentative="1">
      <w:start w:val="1"/>
      <w:numFmt w:val="lowerLetter"/>
      <w:lvlText w:val="%8."/>
      <w:lvlJc w:val="left"/>
      <w:pPr>
        <w:tabs>
          <w:tab w:val="num" w:pos="6468"/>
        </w:tabs>
        <w:ind w:left="6468" w:hanging="360"/>
      </w:pPr>
    </w:lvl>
    <w:lvl w:ilvl="8" w:tplc="040C001B" w:tentative="1">
      <w:start w:val="1"/>
      <w:numFmt w:val="lowerRoman"/>
      <w:lvlText w:val="%9."/>
      <w:lvlJc w:val="right"/>
      <w:pPr>
        <w:tabs>
          <w:tab w:val="num" w:pos="7188"/>
        </w:tabs>
        <w:ind w:left="7188" w:hanging="180"/>
      </w:pPr>
    </w:lvl>
  </w:abstractNum>
  <w:abstractNum w:abstractNumId="12" w15:restartNumberingAfterBreak="0">
    <w:nsid w:val="47E01830"/>
    <w:multiLevelType w:val="hybridMultilevel"/>
    <w:tmpl w:val="2370ED02"/>
    <w:lvl w:ilvl="0" w:tplc="D51C0D18">
      <w:numFmt w:val="bullet"/>
      <w:lvlText w:val=""/>
      <w:lvlJc w:val="left"/>
      <w:pPr>
        <w:ind w:left="750" w:hanging="360"/>
      </w:pPr>
      <w:rPr>
        <w:rFonts w:ascii="Wingdings" w:eastAsia="Calibri" w:hAnsi="Wingdings" w:cs="Times New Roman"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13" w15:restartNumberingAfterBreak="0">
    <w:nsid w:val="582A7ECA"/>
    <w:multiLevelType w:val="hybridMultilevel"/>
    <w:tmpl w:val="C5049BC4"/>
    <w:lvl w:ilvl="0" w:tplc="040C0001">
      <w:start w:val="3"/>
      <w:numFmt w:val="bullet"/>
      <w:pStyle w:val="commentaire"/>
      <w:lvlText w:val="-"/>
      <w:lvlJc w:val="left"/>
      <w:pPr>
        <w:tabs>
          <w:tab w:val="num" w:pos="556"/>
        </w:tabs>
        <w:ind w:left="556" w:hanging="216"/>
      </w:pPr>
      <w:rPr>
        <w:rFonts w:ascii="Times New Roman" w:hAnsi="Times New Roman" w:cs="Times New Roman" w:hint="default"/>
      </w:rPr>
    </w:lvl>
    <w:lvl w:ilvl="1" w:tplc="040C0003">
      <w:start w:val="1"/>
      <w:numFmt w:val="bullet"/>
      <w:lvlText w:val="o"/>
      <w:lvlJc w:val="left"/>
      <w:pPr>
        <w:tabs>
          <w:tab w:val="num" w:pos="1780"/>
        </w:tabs>
        <w:ind w:left="1780" w:hanging="360"/>
      </w:pPr>
      <w:rPr>
        <w:rFonts w:ascii="Courier New" w:hAnsi="Courier New" w:cs="Courier New" w:hint="default"/>
      </w:rPr>
    </w:lvl>
    <w:lvl w:ilvl="2" w:tplc="040C0005" w:tentative="1">
      <w:start w:val="1"/>
      <w:numFmt w:val="bullet"/>
      <w:lvlText w:val=""/>
      <w:lvlJc w:val="left"/>
      <w:pPr>
        <w:tabs>
          <w:tab w:val="num" w:pos="2500"/>
        </w:tabs>
        <w:ind w:left="2500" w:hanging="360"/>
      </w:pPr>
      <w:rPr>
        <w:rFonts w:ascii="Wingdings" w:hAnsi="Wingdings" w:hint="default"/>
      </w:rPr>
    </w:lvl>
    <w:lvl w:ilvl="3" w:tplc="040C0001" w:tentative="1">
      <w:start w:val="1"/>
      <w:numFmt w:val="bullet"/>
      <w:lvlText w:val=""/>
      <w:lvlJc w:val="left"/>
      <w:pPr>
        <w:tabs>
          <w:tab w:val="num" w:pos="3220"/>
        </w:tabs>
        <w:ind w:left="3220" w:hanging="360"/>
      </w:pPr>
      <w:rPr>
        <w:rFonts w:ascii="Symbol" w:hAnsi="Symbol" w:hint="default"/>
      </w:rPr>
    </w:lvl>
    <w:lvl w:ilvl="4" w:tplc="040C0003" w:tentative="1">
      <w:start w:val="1"/>
      <w:numFmt w:val="bullet"/>
      <w:lvlText w:val="o"/>
      <w:lvlJc w:val="left"/>
      <w:pPr>
        <w:tabs>
          <w:tab w:val="num" w:pos="3940"/>
        </w:tabs>
        <w:ind w:left="3940" w:hanging="360"/>
      </w:pPr>
      <w:rPr>
        <w:rFonts w:ascii="Courier New" w:hAnsi="Courier New" w:cs="Courier New" w:hint="default"/>
      </w:rPr>
    </w:lvl>
    <w:lvl w:ilvl="5" w:tplc="040C0005" w:tentative="1">
      <w:start w:val="1"/>
      <w:numFmt w:val="bullet"/>
      <w:lvlText w:val=""/>
      <w:lvlJc w:val="left"/>
      <w:pPr>
        <w:tabs>
          <w:tab w:val="num" w:pos="4660"/>
        </w:tabs>
        <w:ind w:left="4660" w:hanging="360"/>
      </w:pPr>
      <w:rPr>
        <w:rFonts w:ascii="Wingdings" w:hAnsi="Wingdings" w:hint="default"/>
      </w:rPr>
    </w:lvl>
    <w:lvl w:ilvl="6" w:tplc="040C0001" w:tentative="1">
      <w:start w:val="1"/>
      <w:numFmt w:val="bullet"/>
      <w:lvlText w:val=""/>
      <w:lvlJc w:val="left"/>
      <w:pPr>
        <w:tabs>
          <w:tab w:val="num" w:pos="5380"/>
        </w:tabs>
        <w:ind w:left="5380" w:hanging="360"/>
      </w:pPr>
      <w:rPr>
        <w:rFonts w:ascii="Symbol" w:hAnsi="Symbol" w:hint="default"/>
      </w:rPr>
    </w:lvl>
    <w:lvl w:ilvl="7" w:tplc="040C0003" w:tentative="1">
      <w:start w:val="1"/>
      <w:numFmt w:val="bullet"/>
      <w:lvlText w:val="o"/>
      <w:lvlJc w:val="left"/>
      <w:pPr>
        <w:tabs>
          <w:tab w:val="num" w:pos="6100"/>
        </w:tabs>
        <w:ind w:left="6100" w:hanging="360"/>
      </w:pPr>
      <w:rPr>
        <w:rFonts w:ascii="Courier New" w:hAnsi="Courier New" w:cs="Courier New" w:hint="default"/>
      </w:rPr>
    </w:lvl>
    <w:lvl w:ilvl="8" w:tplc="040C0005" w:tentative="1">
      <w:start w:val="1"/>
      <w:numFmt w:val="bullet"/>
      <w:lvlText w:val=""/>
      <w:lvlJc w:val="left"/>
      <w:pPr>
        <w:tabs>
          <w:tab w:val="num" w:pos="6820"/>
        </w:tabs>
        <w:ind w:left="6820" w:hanging="360"/>
      </w:pPr>
      <w:rPr>
        <w:rFonts w:ascii="Wingdings" w:hAnsi="Wingdings" w:hint="default"/>
      </w:rPr>
    </w:lvl>
  </w:abstractNum>
  <w:abstractNum w:abstractNumId="14" w15:restartNumberingAfterBreak="0">
    <w:nsid w:val="7E2C42C7"/>
    <w:multiLevelType w:val="hybridMultilevel"/>
    <w:tmpl w:val="B50287E4"/>
    <w:lvl w:ilvl="0" w:tplc="B928E6A0">
      <w:start w:val="1"/>
      <w:numFmt w:val="decimal"/>
      <w:pStyle w:val="casdutilisation-tape1"/>
      <w:lvlText w:val="%1."/>
      <w:lvlJc w:val="left"/>
      <w:pPr>
        <w:tabs>
          <w:tab w:val="num" w:pos="1068"/>
        </w:tabs>
        <w:ind w:left="1068" w:hanging="360"/>
      </w:pPr>
      <w:rPr>
        <w:rFonts w:hint="default"/>
      </w:rPr>
    </w:lvl>
    <w:lvl w:ilvl="1" w:tplc="040C0019">
      <w:start w:val="1"/>
      <w:numFmt w:val="lowerLetter"/>
      <w:lvlText w:val="%2."/>
      <w:lvlJc w:val="left"/>
      <w:pPr>
        <w:tabs>
          <w:tab w:val="num" w:pos="1788"/>
        </w:tabs>
        <w:ind w:left="1788" w:hanging="360"/>
      </w:pPr>
      <w:rPr>
        <w:rFonts w:hint="default"/>
      </w:r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num w:numId="1">
    <w:abstractNumId w:val="6"/>
  </w:num>
  <w:num w:numId="2">
    <w:abstractNumId w:val="2"/>
  </w:num>
  <w:num w:numId="3">
    <w:abstractNumId w:val="1"/>
  </w:num>
  <w:num w:numId="4">
    <w:abstractNumId w:val="0"/>
  </w:num>
  <w:num w:numId="5">
    <w:abstractNumId w:val="3"/>
  </w:num>
  <w:num w:numId="6">
    <w:abstractNumId w:val="13"/>
  </w:num>
  <w:num w:numId="7">
    <w:abstractNumId w:val="8"/>
  </w:num>
  <w:num w:numId="8">
    <w:abstractNumId w:val="9"/>
  </w:num>
  <w:num w:numId="9">
    <w:abstractNumId w:val="4"/>
  </w:num>
  <w:num w:numId="10">
    <w:abstractNumId w:val="7"/>
  </w:num>
  <w:num w:numId="11">
    <w:abstractNumId w:val="11"/>
  </w:num>
  <w:num w:numId="12">
    <w:abstractNumId w:val="14"/>
  </w:num>
  <w:num w:numId="13">
    <w:abstractNumId w:val="11"/>
    <w:lvlOverride w:ilvl="0">
      <w:startOverride w:val="1"/>
    </w:lvlOverride>
  </w:num>
  <w:num w:numId="14">
    <w:abstractNumId w:val="12"/>
  </w:num>
  <w:num w:numId="15">
    <w:abstractNumId w:val="5"/>
  </w:num>
  <w:num w:numId="16">
    <w:abstractNumId w:val="7"/>
    <w:lvlOverride w:ilvl="0">
      <w:startOverride w:val="1"/>
    </w:lvlOverride>
  </w:num>
  <w:num w:numId="17">
    <w:abstractNumId w:val="7"/>
    <w:lvlOverride w:ilvl="0">
      <w:startOverride w:val="1"/>
    </w:lvlOverride>
  </w:num>
  <w:num w:numId="18">
    <w:abstractNumId w:val="10"/>
  </w:num>
  <w:num w:numId="19">
    <w:abstractNumId w:val="14"/>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tonin CHARRIER">
    <w15:presenceInfo w15:providerId="Windows Live" w15:userId="bb9dfb79b6715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B104B"/>
    <w:rsid w:val="00066AAB"/>
    <w:rsid w:val="00096D95"/>
    <w:rsid w:val="000C0ADE"/>
    <w:rsid w:val="000C7DA3"/>
    <w:rsid w:val="000E7853"/>
    <w:rsid w:val="00103D19"/>
    <w:rsid w:val="001205E6"/>
    <w:rsid w:val="00120AAE"/>
    <w:rsid w:val="0014002E"/>
    <w:rsid w:val="00151B9C"/>
    <w:rsid w:val="00155662"/>
    <w:rsid w:val="00156C21"/>
    <w:rsid w:val="00160CCD"/>
    <w:rsid w:val="001618E6"/>
    <w:rsid w:val="001640C4"/>
    <w:rsid w:val="001641A4"/>
    <w:rsid w:val="00172DE4"/>
    <w:rsid w:val="001775CD"/>
    <w:rsid w:val="001A52E1"/>
    <w:rsid w:val="001B050F"/>
    <w:rsid w:val="001B0EDC"/>
    <w:rsid w:val="001B4EAB"/>
    <w:rsid w:val="001E78C1"/>
    <w:rsid w:val="0020473E"/>
    <w:rsid w:val="00221286"/>
    <w:rsid w:val="00256ECC"/>
    <w:rsid w:val="0026295B"/>
    <w:rsid w:val="00264A9E"/>
    <w:rsid w:val="002849F1"/>
    <w:rsid w:val="00296270"/>
    <w:rsid w:val="002B04C9"/>
    <w:rsid w:val="002B1583"/>
    <w:rsid w:val="002B39F4"/>
    <w:rsid w:val="002B63C7"/>
    <w:rsid w:val="002C4F58"/>
    <w:rsid w:val="002E3ECC"/>
    <w:rsid w:val="002F169C"/>
    <w:rsid w:val="002F339B"/>
    <w:rsid w:val="00312D2A"/>
    <w:rsid w:val="00313786"/>
    <w:rsid w:val="00315499"/>
    <w:rsid w:val="00323C6E"/>
    <w:rsid w:val="003351FF"/>
    <w:rsid w:val="00335F04"/>
    <w:rsid w:val="00355327"/>
    <w:rsid w:val="00365DA5"/>
    <w:rsid w:val="00376E83"/>
    <w:rsid w:val="00382AD9"/>
    <w:rsid w:val="00385277"/>
    <w:rsid w:val="00396F21"/>
    <w:rsid w:val="003A1691"/>
    <w:rsid w:val="003A6DFE"/>
    <w:rsid w:val="003A76E4"/>
    <w:rsid w:val="003B5302"/>
    <w:rsid w:val="003D724A"/>
    <w:rsid w:val="003F1B5A"/>
    <w:rsid w:val="00423E9B"/>
    <w:rsid w:val="004429C9"/>
    <w:rsid w:val="00446C95"/>
    <w:rsid w:val="00455FFD"/>
    <w:rsid w:val="00456AFE"/>
    <w:rsid w:val="00463FFE"/>
    <w:rsid w:val="00471B18"/>
    <w:rsid w:val="00486054"/>
    <w:rsid w:val="0049059D"/>
    <w:rsid w:val="00493730"/>
    <w:rsid w:val="004C7320"/>
    <w:rsid w:val="004D63F9"/>
    <w:rsid w:val="004D6A0E"/>
    <w:rsid w:val="004E13F6"/>
    <w:rsid w:val="004E1531"/>
    <w:rsid w:val="00501DD5"/>
    <w:rsid w:val="00517B7E"/>
    <w:rsid w:val="0053485D"/>
    <w:rsid w:val="005475A2"/>
    <w:rsid w:val="005507D5"/>
    <w:rsid w:val="005543A7"/>
    <w:rsid w:val="00583A0C"/>
    <w:rsid w:val="0058767F"/>
    <w:rsid w:val="005B44CF"/>
    <w:rsid w:val="005C58C6"/>
    <w:rsid w:val="005D0A21"/>
    <w:rsid w:val="005D57B4"/>
    <w:rsid w:val="005F07A8"/>
    <w:rsid w:val="005F1D44"/>
    <w:rsid w:val="0060722B"/>
    <w:rsid w:val="006142A8"/>
    <w:rsid w:val="00614B61"/>
    <w:rsid w:val="00620A7B"/>
    <w:rsid w:val="00631EAA"/>
    <w:rsid w:val="00645F2B"/>
    <w:rsid w:val="00650096"/>
    <w:rsid w:val="00661398"/>
    <w:rsid w:val="00665F15"/>
    <w:rsid w:val="00681D99"/>
    <w:rsid w:val="00687D91"/>
    <w:rsid w:val="006A2C19"/>
    <w:rsid w:val="006E0A9D"/>
    <w:rsid w:val="006E72F6"/>
    <w:rsid w:val="006F499B"/>
    <w:rsid w:val="006F62AF"/>
    <w:rsid w:val="00702EB1"/>
    <w:rsid w:val="0070333A"/>
    <w:rsid w:val="00736E19"/>
    <w:rsid w:val="00737A18"/>
    <w:rsid w:val="007627B3"/>
    <w:rsid w:val="007719A2"/>
    <w:rsid w:val="00781D60"/>
    <w:rsid w:val="00784772"/>
    <w:rsid w:val="007C1817"/>
    <w:rsid w:val="007C1E27"/>
    <w:rsid w:val="007C37ED"/>
    <w:rsid w:val="007C4BD1"/>
    <w:rsid w:val="007D2176"/>
    <w:rsid w:val="007D3E25"/>
    <w:rsid w:val="007D4650"/>
    <w:rsid w:val="007E0E72"/>
    <w:rsid w:val="007F266B"/>
    <w:rsid w:val="00811114"/>
    <w:rsid w:val="00815B96"/>
    <w:rsid w:val="0082515A"/>
    <w:rsid w:val="008340B6"/>
    <w:rsid w:val="00851E7D"/>
    <w:rsid w:val="00860BD2"/>
    <w:rsid w:val="00860C3C"/>
    <w:rsid w:val="008724AA"/>
    <w:rsid w:val="0087754D"/>
    <w:rsid w:val="008838FD"/>
    <w:rsid w:val="00883FF5"/>
    <w:rsid w:val="008A29AD"/>
    <w:rsid w:val="008C1047"/>
    <w:rsid w:val="008C585F"/>
    <w:rsid w:val="008C6BBA"/>
    <w:rsid w:val="008E3228"/>
    <w:rsid w:val="008E77E3"/>
    <w:rsid w:val="008F076E"/>
    <w:rsid w:val="00900639"/>
    <w:rsid w:val="00901A2D"/>
    <w:rsid w:val="0090776D"/>
    <w:rsid w:val="009556C3"/>
    <w:rsid w:val="00983617"/>
    <w:rsid w:val="00996CBA"/>
    <w:rsid w:val="009C5E6A"/>
    <w:rsid w:val="009D32B7"/>
    <w:rsid w:val="009D632F"/>
    <w:rsid w:val="009D6DE6"/>
    <w:rsid w:val="009E0C81"/>
    <w:rsid w:val="009E34AF"/>
    <w:rsid w:val="009F5F67"/>
    <w:rsid w:val="009F7BC6"/>
    <w:rsid w:val="00A06D39"/>
    <w:rsid w:val="00A14DB7"/>
    <w:rsid w:val="00A34F65"/>
    <w:rsid w:val="00A4515A"/>
    <w:rsid w:val="00A96CEA"/>
    <w:rsid w:val="00AA3C2F"/>
    <w:rsid w:val="00AA4C3F"/>
    <w:rsid w:val="00AB7858"/>
    <w:rsid w:val="00AE7C13"/>
    <w:rsid w:val="00AF2906"/>
    <w:rsid w:val="00AF7996"/>
    <w:rsid w:val="00B0437A"/>
    <w:rsid w:val="00B17D59"/>
    <w:rsid w:val="00B2566B"/>
    <w:rsid w:val="00B332C9"/>
    <w:rsid w:val="00B3428B"/>
    <w:rsid w:val="00B44F4C"/>
    <w:rsid w:val="00B53B22"/>
    <w:rsid w:val="00B64BB5"/>
    <w:rsid w:val="00B66D97"/>
    <w:rsid w:val="00B7064C"/>
    <w:rsid w:val="00B775B8"/>
    <w:rsid w:val="00B8101C"/>
    <w:rsid w:val="00B81AD8"/>
    <w:rsid w:val="00BB5792"/>
    <w:rsid w:val="00BC23CA"/>
    <w:rsid w:val="00BD5C6E"/>
    <w:rsid w:val="00BD653B"/>
    <w:rsid w:val="00BE0120"/>
    <w:rsid w:val="00C02D9B"/>
    <w:rsid w:val="00C03D6F"/>
    <w:rsid w:val="00C0540C"/>
    <w:rsid w:val="00C05EE6"/>
    <w:rsid w:val="00C20865"/>
    <w:rsid w:val="00C37AE3"/>
    <w:rsid w:val="00C44022"/>
    <w:rsid w:val="00C62FB8"/>
    <w:rsid w:val="00C67F19"/>
    <w:rsid w:val="00C751F7"/>
    <w:rsid w:val="00CA7524"/>
    <w:rsid w:val="00CB104B"/>
    <w:rsid w:val="00CB350B"/>
    <w:rsid w:val="00CD4585"/>
    <w:rsid w:val="00D210BD"/>
    <w:rsid w:val="00D25CF0"/>
    <w:rsid w:val="00D27B15"/>
    <w:rsid w:val="00D378AF"/>
    <w:rsid w:val="00D406ED"/>
    <w:rsid w:val="00D76824"/>
    <w:rsid w:val="00D934CE"/>
    <w:rsid w:val="00DA2944"/>
    <w:rsid w:val="00DD6DBF"/>
    <w:rsid w:val="00E230D9"/>
    <w:rsid w:val="00E45CA6"/>
    <w:rsid w:val="00E50F6E"/>
    <w:rsid w:val="00E73AB1"/>
    <w:rsid w:val="00E73BEE"/>
    <w:rsid w:val="00E75A13"/>
    <w:rsid w:val="00E7795E"/>
    <w:rsid w:val="00EB44D8"/>
    <w:rsid w:val="00EB7EBF"/>
    <w:rsid w:val="00ED2147"/>
    <w:rsid w:val="00ED4362"/>
    <w:rsid w:val="00EE632E"/>
    <w:rsid w:val="00F07772"/>
    <w:rsid w:val="00F204F5"/>
    <w:rsid w:val="00F54E73"/>
    <w:rsid w:val="00F61397"/>
    <w:rsid w:val="00F7482A"/>
    <w:rsid w:val="00F91FC7"/>
    <w:rsid w:val="00F9504B"/>
    <w:rsid w:val="00FB01F4"/>
    <w:rsid w:val="00FC2E75"/>
    <w:rsid w:val="00FD08BE"/>
    <w:rsid w:val="00FD30A9"/>
    <w:rsid w:val="00FE3056"/>
    <w:rsid w:val="00FE6130"/>
    <w:rsid w:val="00FF6990"/>
    <w:rsid w:val="00FF77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3F007D"/>
  <w15:chartTrackingRefBased/>
  <w15:docId w15:val="{01C8E936-188D-4942-8E23-A201BD17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64C"/>
    <w:pPr>
      <w:spacing w:after="200" w:line="276" w:lineRule="auto"/>
    </w:pPr>
    <w:rPr>
      <w:sz w:val="22"/>
      <w:szCs w:val="22"/>
      <w:lang w:val="en-US" w:eastAsia="en-US" w:bidi="en-US"/>
    </w:rPr>
  </w:style>
  <w:style w:type="paragraph" w:styleId="Titre1">
    <w:name w:val="heading 1"/>
    <w:basedOn w:val="Normal"/>
    <w:next w:val="Normal"/>
    <w:link w:val="Titre1Car"/>
    <w:qFormat/>
    <w:rsid w:val="00D378AF"/>
    <w:pPr>
      <w:keepNext/>
      <w:numPr>
        <w:numId w:val="1"/>
      </w:numPr>
      <w:spacing w:before="240" w:after="60" w:line="240" w:lineRule="auto"/>
      <w:jc w:val="both"/>
      <w:outlineLvl w:val="0"/>
    </w:pPr>
    <w:rPr>
      <w:rFonts w:ascii="Cambria" w:hAnsi="Cambria"/>
      <w:b/>
      <w:bCs/>
      <w:color w:val="365F91"/>
      <w:sz w:val="28"/>
      <w:szCs w:val="28"/>
      <w:lang w:val="x-none" w:eastAsia="x-none" w:bidi="ar-SA"/>
    </w:rPr>
  </w:style>
  <w:style w:type="paragraph" w:styleId="Titre2">
    <w:name w:val="heading 2"/>
    <w:basedOn w:val="Normal"/>
    <w:next w:val="Normal"/>
    <w:link w:val="Titre2Car"/>
    <w:uiPriority w:val="9"/>
    <w:unhideWhenUsed/>
    <w:qFormat/>
    <w:rsid w:val="00D378AF"/>
    <w:pPr>
      <w:keepNext/>
      <w:numPr>
        <w:ilvl w:val="1"/>
        <w:numId w:val="1"/>
      </w:numPr>
      <w:spacing w:before="240" w:after="60" w:line="240" w:lineRule="auto"/>
      <w:jc w:val="both"/>
      <w:outlineLvl w:val="1"/>
    </w:pPr>
    <w:rPr>
      <w:rFonts w:ascii="Cambria" w:hAnsi="Cambria"/>
      <w:b/>
      <w:bCs/>
      <w:color w:val="4F81BD"/>
      <w:sz w:val="26"/>
      <w:szCs w:val="26"/>
      <w:lang w:val="x-none" w:eastAsia="x-none" w:bidi="ar-SA"/>
    </w:rPr>
  </w:style>
  <w:style w:type="paragraph" w:styleId="Titre3">
    <w:name w:val="heading 3"/>
    <w:basedOn w:val="Normal"/>
    <w:next w:val="Normal"/>
    <w:link w:val="Titre3Car"/>
    <w:uiPriority w:val="9"/>
    <w:unhideWhenUsed/>
    <w:qFormat/>
    <w:rsid w:val="00D378AF"/>
    <w:pPr>
      <w:keepNext/>
      <w:keepLines/>
      <w:numPr>
        <w:numId w:val="10"/>
      </w:numPr>
      <w:spacing w:before="200" w:after="0"/>
      <w:outlineLvl w:val="2"/>
    </w:pPr>
    <w:rPr>
      <w:rFonts w:ascii="Cambria" w:hAnsi="Cambria"/>
      <w:b/>
      <w:bCs/>
      <w:color w:val="4F81BD"/>
      <w:sz w:val="20"/>
      <w:szCs w:val="20"/>
      <w:lang w:val="fr-FR" w:eastAsia="x-none" w:bidi="ar-SA"/>
    </w:rPr>
  </w:style>
  <w:style w:type="paragraph" w:styleId="Titre4">
    <w:name w:val="heading 4"/>
    <w:basedOn w:val="Normal"/>
    <w:next w:val="Normal"/>
    <w:link w:val="Titre4Car"/>
    <w:uiPriority w:val="9"/>
    <w:unhideWhenUsed/>
    <w:qFormat/>
    <w:rsid w:val="00B7064C"/>
    <w:pPr>
      <w:keepNext/>
      <w:keepLines/>
      <w:spacing w:before="200" w:after="0"/>
      <w:outlineLvl w:val="3"/>
    </w:pPr>
    <w:rPr>
      <w:rFonts w:ascii="Cambria" w:hAnsi="Cambria"/>
      <w:b/>
      <w:bCs/>
      <w:i/>
      <w:iCs/>
      <w:color w:val="4F81BD"/>
      <w:sz w:val="20"/>
      <w:szCs w:val="20"/>
      <w:lang w:val="x-none" w:eastAsia="x-none" w:bidi="ar-SA"/>
    </w:rPr>
  </w:style>
  <w:style w:type="paragraph" w:styleId="Titre5">
    <w:name w:val="heading 5"/>
    <w:basedOn w:val="Normal"/>
    <w:next w:val="Normal"/>
    <w:link w:val="Titre5Car"/>
    <w:uiPriority w:val="9"/>
    <w:unhideWhenUsed/>
    <w:qFormat/>
    <w:rsid w:val="00B7064C"/>
    <w:pPr>
      <w:keepNext/>
      <w:keepLines/>
      <w:spacing w:before="200" w:after="0"/>
      <w:outlineLvl w:val="4"/>
    </w:pPr>
    <w:rPr>
      <w:rFonts w:ascii="Cambria" w:hAnsi="Cambria"/>
      <w:color w:val="243F60"/>
      <w:sz w:val="20"/>
      <w:szCs w:val="20"/>
      <w:lang w:val="x-none" w:eastAsia="x-none" w:bidi="ar-SA"/>
    </w:rPr>
  </w:style>
  <w:style w:type="paragraph" w:styleId="Titre6">
    <w:name w:val="heading 6"/>
    <w:basedOn w:val="Normal"/>
    <w:next w:val="Normal"/>
    <w:link w:val="Titre6Car"/>
    <w:uiPriority w:val="9"/>
    <w:unhideWhenUsed/>
    <w:qFormat/>
    <w:rsid w:val="00B7064C"/>
    <w:pPr>
      <w:keepNext/>
      <w:keepLines/>
      <w:spacing w:before="200" w:after="0"/>
      <w:outlineLvl w:val="5"/>
    </w:pPr>
    <w:rPr>
      <w:rFonts w:ascii="Cambria" w:hAnsi="Cambria"/>
      <w:i/>
      <w:iCs/>
      <w:color w:val="243F60"/>
      <w:sz w:val="20"/>
      <w:szCs w:val="20"/>
      <w:lang w:val="x-none" w:eastAsia="x-none" w:bidi="ar-SA"/>
    </w:rPr>
  </w:style>
  <w:style w:type="paragraph" w:styleId="Titre7">
    <w:name w:val="heading 7"/>
    <w:basedOn w:val="Normal"/>
    <w:next w:val="Normal"/>
    <w:link w:val="Titre7Car"/>
    <w:uiPriority w:val="9"/>
    <w:unhideWhenUsed/>
    <w:qFormat/>
    <w:rsid w:val="00B7064C"/>
    <w:pPr>
      <w:keepNext/>
      <w:keepLines/>
      <w:spacing w:before="200" w:after="0"/>
      <w:outlineLvl w:val="6"/>
    </w:pPr>
    <w:rPr>
      <w:rFonts w:ascii="Cambria" w:hAnsi="Cambria"/>
      <w:i/>
      <w:iCs/>
      <w:color w:val="404040"/>
      <w:sz w:val="20"/>
      <w:szCs w:val="20"/>
      <w:lang w:val="x-none" w:eastAsia="x-none" w:bidi="ar-SA"/>
    </w:rPr>
  </w:style>
  <w:style w:type="paragraph" w:styleId="Titre8">
    <w:name w:val="heading 8"/>
    <w:basedOn w:val="Normal"/>
    <w:next w:val="Normal"/>
    <w:link w:val="Titre8Car"/>
    <w:uiPriority w:val="9"/>
    <w:unhideWhenUsed/>
    <w:qFormat/>
    <w:rsid w:val="00B7064C"/>
    <w:pPr>
      <w:keepNext/>
      <w:keepLines/>
      <w:spacing w:before="200" w:after="0"/>
      <w:outlineLvl w:val="7"/>
    </w:pPr>
    <w:rPr>
      <w:rFonts w:ascii="Cambria" w:hAnsi="Cambria"/>
      <w:color w:val="4F81BD"/>
      <w:sz w:val="20"/>
      <w:szCs w:val="20"/>
      <w:lang w:val="x-none" w:eastAsia="x-none" w:bidi="ar-SA"/>
    </w:rPr>
  </w:style>
  <w:style w:type="paragraph" w:styleId="Titre9">
    <w:name w:val="heading 9"/>
    <w:basedOn w:val="Normal"/>
    <w:next w:val="Normal"/>
    <w:link w:val="Titre9Car"/>
    <w:uiPriority w:val="9"/>
    <w:unhideWhenUsed/>
    <w:qFormat/>
    <w:rsid w:val="00B7064C"/>
    <w:pPr>
      <w:keepNext/>
      <w:keepLines/>
      <w:spacing w:before="200" w:after="0"/>
      <w:outlineLvl w:val="8"/>
    </w:pPr>
    <w:rPr>
      <w:rFonts w:ascii="Cambria" w:hAnsi="Cambria"/>
      <w:i/>
      <w:iCs/>
      <w:color w:val="404040"/>
      <w:sz w:val="20"/>
      <w:szCs w:val="20"/>
      <w:lang w:val="x-none" w:eastAsia="x-none"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styleId="TM1">
    <w:name w:val="toc 1"/>
    <w:basedOn w:val="Normal"/>
    <w:next w:val="Normal"/>
    <w:autoRedefine/>
    <w:uiPriority w:val="39"/>
    <w:rPr>
      <w:b/>
      <w:sz w:val="24"/>
    </w:rPr>
  </w:style>
  <w:style w:type="paragraph" w:styleId="TM2">
    <w:name w:val="toc 2"/>
    <w:basedOn w:val="Normal"/>
    <w:next w:val="Normal"/>
    <w:autoRedefine/>
    <w:uiPriority w:val="39"/>
    <w:pPr>
      <w:ind w:left="220"/>
    </w:pPr>
  </w:style>
  <w:style w:type="paragraph" w:styleId="TM3">
    <w:name w:val="toc 3"/>
    <w:basedOn w:val="Normal"/>
    <w:next w:val="Normal"/>
    <w:autoRedefine/>
    <w:semiHidden/>
    <w:pPr>
      <w:ind w:left="440"/>
    </w:pPr>
  </w:style>
  <w:style w:type="paragraph" w:styleId="TM4">
    <w:name w:val="toc 4"/>
    <w:basedOn w:val="Normal"/>
    <w:next w:val="Normal"/>
    <w:autoRedefine/>
    <w:semiHidden/>
    <w:pPr>
      <w:ind w:left="660"/>
    </w:pPr>
  </w:style>
  <w:style w:type="paragraph" w:styleId="TM5">
    <w:name w:val="toc 5"/>
    <w:basedOn w:val="Normal"/>
    <w:next w:val="Normal"/>
    <w:autoRedefine/>
    <w:semiHidden/>
    <w:pPr>
      <w:ind w:left="880"/>
    </w:pPr>
  </w:style>
  <w:style w:type="paragraph" w:styleId="TM6">
    <w:name w:val="toc 6"/>
    <w:basedOn w:val="Normal"/>
    <w:next w:val="Normal"/>
    <w:autoRedefine/>
    <w:semiHidden/>
    <w:pPr>
      <w:ind w:left="1100"/>
    </w:pPr>
  </w:style>
  <w:style w:type="paragraph" w:styleId="TM7">
    <w:name w:val="toc 7"/>
    <w:basedOn w:val="Normal"/>
    <w:next w:val="Normal"/>
    <w:autoRedefine/>
    <w:semiHidden/>
    <w:pPr>
      <w:ind w:left="1320"/>
    </w:pPr>
  </w:style>
  <w:style w:type="paragraph" w:styleId="TM8">
    <w:name w:val="toc 8"/>
    <w:basedOn w:val="Normal"/>
    <w:next w:val="Normal"/>
    <w:autoRedefine/>
    <w:semiHidden/>
    <w:pPr>
      <w:ind w:left="1540"/>
    </w:pPr>
  </w:style>
  <w:style w:type="paragraph" w:styleId="TM9">
    <w:name w:val="toc 9"/>
    <w:basedOn w:val="Normal"/>
    <w:next w:val="Normal"/>
    <w:autoRedefine/>
    <w:semiHidden/>
    <w:pPr>
      <w:ind w:left="1760"/>
    </w:pPr>
  </w:style>
  <w:style w:type="character" w:styleId="Lienhypertexte">
    <w:name w:val="Hyperlink"/>
    <w:rPr>
      <w:color w:val="0000FF"/>
      <w:u w:val="single"/>
    </w:rPr>
  </w:style>
  <w:style w:type="character" w:styleId="Lienhypertextesuivivisit">
    <w:name w:val="FollowedHyperlink"/>
    <w:rPr>
      <w:color w:val="800080"/>
      <w:u w:val="single"/>
    </w:rPr>
  </w:style>
  <w:style w:type="paragraph" w:styleId="Listepuces2">
    <w:name w:val="List Bullet 2"/>
    <w:basedOn w:val="Normal"/>
    <w:autoRedefine/>
    <w:rsid w:val="00D210BD"/>
    <w:pPr>
      <w:numPr>
        <w:numId w:val="2"/>
      </w:numPr>
      <w:pBdr>
        <w:top w:val="single" w:sz="4" w:space="1" w:color="auto"/>
        <w:left w:val="single" w:sz="4" w:space="4" w:color="auto"/>
        <w:bottom w:val="single" w:sz="4" w:space="1" w:color="auto"/>
        <w:right w:val="single" w:sz="4" w:space="4" w:color="auto"/>
      </w:pBdr>
      <w:shd w:val="clear" w:color="auto" w:fill="FFFF99"/>
    </w:pPr>
  </w:style>
  <w:style w:type="paragraph" w:styleId="Listepuces3">
    <w:name w:val="List Bullet 3"/>
    <w:basedOn w:val="Normal"/>
    <w:autoRedefine/>
    <w:pPr>
      <w:numPr>
        <w:numId w:val="3"/>
      </w:numPr>
    </w:pPr>
  </w:style>
  <w:style w:type="paragraph" w:styleId="Listepuces4">
    <w:name w:val="List Bullet 4"/>
    <w:basedOn w:val="Normal"/>
    <w:autoRedefine/>
    <w:pPr>
      <w:numPr>
        <w:numId w:val="4"/>
      </w:numPr>
    </w:pPr>
  </w:style>
  <w:style w:type="paragraph" w:styleId="Corpsdetexte">
    <w:name w:val="Body Text"/>
    <w:basedOn w:val="Normal"/>
    <w:pPr>
      <w:spacing w:before="120" w:after="120"/>
    </w:pPr>
  </w:style>
  <w:style w:type="paragraph" w:styleId="Titre">
    <w:name w:val="Title"/>
    <w:basedOn w:val="Normal"/>
    <w:next w:val="Normal"/>
    <w:link w:val="TitreCar"/>
    <w:uiPriority w:val="10"/>
    <w:qFormat/>
    <w:rsid w:val="00B7064C"/>
    <w:pPr>
      <w:pBdr>
        <w:bottom w:val="single" w:sz="8" w:space="4" w:color="4F81BD"/>
      </w:pBdr>
      <w:spacing w:after="300" w:line="240" w:lineRule="auto"/>
      <w:contextualSpacing/>
    </w:pPr>
    <w:rPr>
      <w:rFonts w:ascii="Cambria" w:hAnsi="Cambria"/>
      <w:color w:val="17365D"/>
      <w:spacing w:val="5"/>
      <w:kern w:val="28"/>
      <w:sz w:val="52"/>
      <w:szCs w:val="52"/>
      <w:lang w:val="x-none" w:eastAsia="x-none" w:bidi="ar-SA"/>
    </w:rPr>
  </w:style>
  <w:style w:type="paragraph" w:styleId="Listepuces">
    <w:name w:val="List Bullet"/>
    <w:basedOn w:val="Normal"/>
    <w:autoRedefine/>
    <w:pPr>
      <w:numPr>
        <w:numId w:val="5"/>
      </w:numPr>
    </w:pPr>
  </w:style>
  <w:style w:type="paragraph" w:styleId="Commentaire0">
    <w:name w:val="annotation text"/>
    <w:basedOn w:val="Normal"/>
    <w:next w:val="Corpsdetexte"/>
    <w:semiHidden/>
    <w:pPr>
      <w:shd w:val="clear" w:color="auto" w:fill="E6E6E6"/>
      <w:spacing w:before="120" w:after="240"/>
      <w:ind w:left="1077" w:right="1332"/>
    </w:pPr>
    <w:rPr>
      <w:b/>
      <w:bCs/>
      <w:iCs/>
      <w:color w:val="48810F"/>
      <w:sz w:val="20"/>
      <w:szCs w:val="20"/>
    </w:rPr>
  </w:style>
  <w:style w:type="paragraph" w:customStyle="1" w:styleId="Tabletext">
    <w:name w:val="Tabletext"/>
    <w:basedOn w:val="Normal"/>
    <w:pPr>
      <w:keepLines/>
      <w:widowControl w:val="0"/>
      <w:spacing w:after="120" w:line="240" w:lineRule="atLeast"/>
    </w:pPr>
    <w:rPr>
      <w:rFonts w:ascii="Times New Roman" w:hAnsi="Times New Roman"/>
      <w:sz w:val="20"/>
      <w:szCs w:val="20"/>
    </w:rPr>
  </w:style>
  <w:style w:type="paragraph" w:customStyle="1" w:styleId="StyleTitreLatin36pt">
    <w:name w:val="Style Titre + (Latin) 36 pt"/>
    <w:pPr>
      <w:spacing w:after="200" w:line="276" w:lineRule="auto"/>
    </w:pPr>
    <w:rPr>
      <w:rFonts w:ascii="Arial" w:hAnsi="Arial" w:cs="Arial"/>
      <w:b/>
      <w:bCs/>
      <w:kern w:val="28"/>
      <w:sz w:val="72"/>
      <w:szCs w:val="32"/>
    </w:rPr>
  </w:style>
  <w:style w:type="character" w:customStyle="1" w:styleId="StyleTitreLatin36ptCar">
    <w:name w:val="Style Titre + (Latin) 36 pt Car"/>
    <w:rPr>
      <w:rFonts w:ascii="Arial" w:hAnsi="Arial" w:cs="Arial"/>
      <w:b/>
      <w:bCs/>
      <w:kern w:val="28"/>
      <w:sz w:val="72"/>
      <w:szCs w:val="32"/>
      <w:lang w:val="fr-FR" w:eastAsia="fr-FR" w:bidi="ar-SA"/>
    </w:rPr>
  </w:style>
  <w:style w:type="paragraph" w:customStyle="1" w:styleId="StyleTitreLatin28ptAvant0cmAvant60ptAprs1">
    <w:name w:val="Style Titre + (Latin) 28 pt Avant : 0 cm Avant : 60 pt Après : 1..."/>
    <w:pPr>
      <w:spacing w:before="1200" w:after="360" w:line="276" w:lineRule="auto"/>
    </w:pPr>
    <w:rPr>
      <w:rFonts w:ascii="Arial" w:hAnsi="Arial" w:cs="Arial"/>
      <w:b/>
      <w:bCs/>
      <w:kern w:val="28"/>
      <w:sz w:val="56"/>
      <w:szCs w:val="32"/>
    </w:rPr>
  </w:style>
  <w:style w:type="paragraph" w:customStyle="1" w:styleId="Titredocument">
    <w:name w:val="Titre document"/>
    <w:basedOn w:val="StyleTitreLatin28ptAvant0cmAvant60ptAprs1"/>
    <w:pPr>
      <w:jc w:val="center"/>
    </w:pPr>
  </w:style>
  <w:style w:type="paragraph" w:customStyle="1" w:styleId="TitreProjet">
    <w:name w:val="Titre Projet"/>
    <w:rsid w:val="005C58C6"/>
    <w:pPr>
      <w:spacing w:before="2280" w:after="200" w:line="276" w:lineRule="auto"/>
      <w:jc w:val="center"/>
    </w:pPr>
    <w:rPr>
      <w:rFonts w:ascii="Arial" w:hAnsi="Arial" w:cs="Arial"/>
      <w:b/>
      <w:bCs/>
      <w:kern w:val="28"/>
      <w:sz w:val="72"/>
      <w:szCs w:val="32"/>
    </w:rPr>
  </w:style>
  <w:style w:type="character" w:customStyle="1" w:styleId="TitreCar">
    <w:name w:val="Titre Car"/>
    <w:link w:val="Titre"/>
    <w:uiPriority w:val="10"/>
    <w:rsid w:val="00B7064C"/>
    <w:rPr>
      <w:rFonts w:ascii="Cambria" w:eastAsia="Times New Roman" w:hAnsi="Cambria" w:cs="Times New Roman"/>
      <w:color w:val="17365D"/>
      <w:spacing w:val="5"/>
      <w:kern w:val="28"/>
      <w:sz w:val="52"/>
      <w:szCs w:val="52"/>
    </w:rPr>
  </w:style>
  <w:style w:type="character" w:customStyle="1" w:styleId="TitreProjetCar">
    <w:name w:val="Titre Projet Car"/>
    <w:rPr>
      <w:rFonts w:ascii="Cambria" w:eastAsia="Times New Roman" w:hAnsi="Cambria" w:cs="Times New Roman"/>
      <w:color w:val="17365D"/>
      <w:spacing w:val="5"/>
      <w:kern w:val="28"/>
      <w:sz w:val="72"/>
      <w:szCs w:val="52"/>
    </w:rPr>
  </w:style>
  <w:style w:type="paragraph" w:customStyle="1" w:styleId="Titrehistorique">
    <w:name w:val="Titre historique"/>
    <w:pPr>
      <w:spacing w:after="360" w:line="276" w:lineRule="auto"/>
      <w:jc w:val="center"/>
    </w:pPr>
    <w:rPr>
      <w:rFonts w:ascii="Arial" w:hAnsi="Arial" w:cs="Arial"/>
      <w:b/>
      <w:bCs/>
      <w:kern w:val="28"/>
      <w:sz w:val="40"/>
      <w:szCs w:val="32"/>
    </w:rPr>
  </w:style>
  <w:style w:type="paragraph" w:customStyle="1" w:styleId="StyleCorpsdetexte18ptCentrAvant60ptAprs18pt">
    <w:name w:val="Style Corps de texte + 18 pt Centré Avant : 60 pt Après : 18 pt"/>
    <w:pPr>
      <w:spacing w:before="1200" w:after="360" w:line="276" w:lineRule="auto"/>
      <w:jc w:val="center"/>
    </w:pPr>
    <w:rPr>
      <w:rFonts w:ascii="Arial" w:hAnsi="Arial"/>
      <w:sz w:val="36"/>
      <w:szCs w:val="36"/>
    </w:rPr>
  </w:style>
  <w:style w:type="paragraph" w:customStyle="1" w:styleId="Version">
    <w:name w:val="Version"/>
    <w:basedOn w:val="StyleCorpsdetexte18ptCentrAvant60ptAprs18pt"/>
  </w:style>
  <w:style w:type="paragraph" w:styleId="Textedebulles">
    <w:name w:val="Balloon Text"/>
    <w:basedOn w:val="Normal"/>
    <w:semiHidden/>
    <w:rPr>
      <w:rFonts w:ascii="Tahoma" w:hAnsi="Tahoma" w:cs="Tahoma"/>
      <w:sz w:val="16"/>
      <w:szCs w:val="16"/>
    </w:rPr>
  </w:style>
  <w:style w:type="paragraph" w:customStyle="1" w:styleId="InfoBlue">
    <w:name w:val="InfoBlue"/>
    <w:basedOn w:val="Normal"/>
    <w:next w:val="Corpsdetexte"/>
    <w:link w:val="InfoBlueCar"/>
    <w:autoRedefine/>
    <w:rsid w:val="00900639"/>
    <w:pPr>
      <w:tabs>
        <w:tab w:val="left" w:pos="540"/>
        <w:tab w:val="left" w:pos="1260"/>
      </w:tabs>
    </w:pPr>
    <w:rPr>
      <w:iCs/>
      <w:color w:val="0000FF"/>
      <w:sz w:val="20"/>
      <w:szCs w:val="20"/>
      <w:lang w:val="x-none" w:eastAsia="x-none" w:bidi="ar-SA"/>
    </w:rPr>
  </w:style>
  <w:style w:type="paragraph" w:customStyle="1" w:styleId="Corpsdutexte">
    <w:name w:val="Corps du texte"/>
    <w:basedOn w:val="Normal"/>
    <w:pPr>
      <w:keepLines/>
      <w:overflowPunct w:val="0"/>
      <w:autoSpaceDE w:val="0"/>
      <w:autoSpaceDN w:val="0"/>
      <w:adjustRightInd w:val="0"/>
      <w:spacing w:before="120" w:after="120"/>
      <w:textAlignment w:val="baseline"/>
    </w:pPr>
  </w:style>
  <w:style w:type="paragraph" w:styleId="Notedebasdepage">
    <w:name w:val="footnote text"/>
    <w:basedOn w:val="Normal"/>
    <w:semiHidden/>
    <w:rPr>
      <w:sz w:val="20"/>
      <w:szCs w:val="20"/>
    </w:rPr>
  </w:style>
  <w:style w:type="character" w:styleId="Appelnotedebasdep">
    <w:name w:val="footnote reference"/>
    <w:semiHidden/>
    <w:rPr>
      <w:vertAlign w:val="superscript"/>
    </w:rPr>
  </w:style>
  <w:style w:type="character" w:styleId="Marquedecommentaire">
    <w:name w:val="annotation reference"/>
    <w:semiHidden/>
    <w:rsid w:val="00D210BD"/>
    <w:rPr>
      <w:sz w:val="16"/>
      <w:szCs w:val="16"/>
    </w:rPr>
  </w:style>
  <w:style w:type="paragraph" w:styleId="Objetducommentaire">
    <w:name w:val="annotation subject"/>
    <w:basedOn w:val="Commentaire0"/>
    <w:next w:val="Commentaire0"/>
    <w:semiHidden/>
    <w:rsid w:val="00D210BD"/>
    <w:pPr>
      <w:shd w:val="clear" w:color="auto" w:fill="auto"/>
      <w:spacing w:before="0" w:after="0"/>
      <w:ind w:left="340" w:right="0"/>
      <w:jc w:val="both"/>
    </w:pPr>
    <w:rPr>
      <w:iCs w:val="0"/>
      <w:color w:val="auto"/>
    </w:rPr>
  </w:style>
  <w:style w:type="paragraph" w:customStyle="1" w:styleId="commentaire">
    <w:name w:val="commentaire"/>
    <w:basedOn w:val="Normal"/>
    <w:link w:val="commentaireCar"/>
    <w:rsid w:val="00D210BD"/>
    <w:pPr>
      <w:numPr>
        <w:numId w:val="6"/>
      </w:numPr>
      <w:pBdr>
        <w:top w:val="single" w:sz="4" w:space="1" w:color="auto"/>
        <w:left w:val="single" w:sz="4" w:space="4" w:color="auto"/>
        <w:bottom w:val="single" w:sz="4" w:space="1" w:color="auto"/>
        <w:right w:val="single" w:sz="4" w:space="4" w:color="auto"/>
      </w:pBdr>
      <w:shd w:val="clear" w:color="auto" w:fill="FFFF99"/>
    </w:pPr>
    <w:rPr>
      <w:rFonts w:ascii="Arial" w:hAnsi="Arial"/>
      <w:i/>
      <w:szCs w:val="24"/>
      <w:shd w:val="clear" w:color="auto" w:fill="FFFF99"/>
      <w:lang w:val="fr-FR" w:eastAsia="fr-FR" w:bidi="ar-SA"/>
    </w:rPr>
  </w:style>
  <w:style w:type="character" w:customStyle="1" w:styleId="commentaireCar">
    <w:name w:val="commentaire Car"/>
    <w:link w:val="commentaire"/>
    <w:rsid w:val="007C37ED"/>
    <w:rPr>
      <w:rFonts w:ascii="Arial" w:hAnsi="Arial"/>
      <w:i/>
      <w:sz w:val="22"/>
      <w:szCs w:val="24"/>
      <w:shd w:val="clear" w:color="auto" w:fill="FFFF99"/>
    </w:rPr>
  </w:style>
  <w:style w:type="table" w:styleId="Grilledutableau">
    <w:name w:val="Table Grid"/>
    <w:basedOn w:val="TableauNormal"/>
    <w:rsid w:val="007C1817"/>
    <w:pPr>
      <w:ind w:left="3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30">
    <w:name w:val="Titre 3*"/>
    <w:basedOn w:val="Normal"/>
    <w:rsid w:val="008C585F"/>
  </w:style>
  <w:style w:type="character" w:customStyle="1" w:styleId="apple-style-span">
    <w:name w:val="apple-style-span"/>
    <w:basedOn w:val="Policepardfaut"/>
    <w:rsid w:val="00AF2906"/>
  </w:style>
  <w:style w:type="paragraph" w:styleId="Paragraphedeliste">
    <w:name w:val="List Paragraph"/>
    <w:basedOn w:val="Normal"/>
    <w:uiPriority w:val="34"/>
    <w:qFormat/>
    <w:rsid w:val="00B7064C"/>
    <w:pPr>
      <w:ind w:left="720"/>
      <w:contextualSpacing/>
    </w:pPr>
  </w:style>
  <w:style w:type="character" w:customStyle="1" w:styleId="Titre1Car">
    <w:name w:val="Titre 1 Car"/>
    <w:link w:val="Titre1"/>
    <w:rsid w:val="00D378AF"/>
    <w:rPr>
      <w:rFonts w:ascii="Cambria" w:hAnsi="Cambria"/>
      <w:b/>
      <w:bCs/>
      <w:color w:val="365F91"/>
      <w:sz w:val="28"/>
      <w:szCs w:val="28"/>
      <w:lang w:val="x-none" w:eastAsia="x-none"/>
    </w:rPr>
  </w:style>
  <w:style w:type="character" w:customStyle="1" w:styleId="Titre2Car">
    <w:name w:val="Titre 2 Car"/>
    <w:link w:val="Titre2"/>
    <w:uiPriority w:val="9"/>
    <w:rsid w:val="00D378AF"/>
    <w:rPr>
      <w:rFonts w:ascii="Cambria" w:hAnsi="Cambria"/>
      <w:b/>
      <w:bCs/>
      <w:color w:val="4F81BD"/>
      <w:sz w:val="26"/>
      <w:szCs w:val="26"/>
      <w:lang w:val="x-none" w:eastAsia="x-none"/>
    </w:rPr>
  </w:style>
  <w:style w:type="character" w:customStyle="1" w:styleId="Titre3Car">
    <w:name w:val="Titre 3 Car"/>
    <w:link w:val="Titre3"/>
    <w:uiPriority w:val="9"/>
    <w:rsid w:val="00D378AF"/>
    <w:rPr>
      <w:rFonts w:ascii="Cambria" w:hAnsi="Cambria"/>
      <w:b/>
      <w:bCs/>
      <w:color w:val="4F81BD"/>
      <w:lang w:eastAsia="x-none"/>
    </w:rPr>
  </w:style>
  <w:style w:type="character" w:customStyle="1" w:styleId="Titre4Car">
    <w:name w:val="Titre 4 Car"/>
    <w:link w:val="Titre4"/>
    <w:uiPriority w:val="9"/>
    <w:rsid w:val="00B7064C"/>
    <w:rPr>
      <w:rFonts w:ascii="Cambria" w:eastAsia="Times New Roman" w:hAnsi="Cambria" w:cs="Times New Roman"/>
      <w:b/>
      <w:bCs/>
      <w:i/>
      <w:iCs/>
      <w:color w:val="4F81BD"/>
    </w:rPr>
  </w:style>
  <w:style w:type="character" w:customStyle="1" w:styleId="Titre5Car">
    <w:name w:val="Titre 5 Car"/>
    <w:link w:val="Titre5"/>
    <w:uiPriority w:val="9"/>
    <w:rsid w:val="00B7064C"/>
    <w:rPr>
      <w:rFonts w:ascii="Cambria" w:eastAsia="Times New Roman" w:hAnsi="Cambria" w:cs="Times New Roman"/>
      <w:color w:val="243F60"/>
    </w:rPr>
  </w:style>
  <w:style w:type="character" w:customStyle="1" w:styleId="Titre6Car">
    <w:name w:val="Titre 6 Car"/>
    <w:link w:val="Titre6"/>
    <w:uiPriority w:val="9"/>
    <w:rsid w:val="00B7064C"/>
    <w:rPr>
      <w:rFonts w:ascii="Cambria" w:eastAsia="Times New Roman" w:hAnsi="Cambria" w:cs="Times New Roman"/>
      <w:i/>
      <w:iCs/>
      <w:color w:val="243F60"/>
    </w:rPr>
  </w:style>
  <w:style w:type="character" w:customStyle="1" w:styleId="Titre7Car">
    <w:name w:val="Titre 7 Car"/>
    <w:link w:val="Titre7"/>
    <w:uiPriority w:val="9"/>
    <w:rsid w:val="00B7064C"/>
    <w:rPr>
      <w:rFonts w:ascii="Cambria" w:eastAsia="Times New Roman" w:hAnsi="Cambria" w:cs="Times New Roman"/>
      <w:i/>
      <w:iCs/>
      <w:color w:val="404040"/>
    </w:rPr>
  </w:style>
  <w:style w:type="character" w:customStyle="1" w:styleId="Titre8Car">
    <w:name w:val="Titre 8 Car"/>
    <w:link w:val="Titre8"/>
    <w:uiPriority w:val="9"/>
    <w:rsid w:val="00B7064C"/>
    <w:rPr>
      <w:rFonts w:ascii="Cambria" w:eastAsia="Times New Roman" w:hAnsi="Cambria" w:cs="Times New Roman"/>
      <w:color w:val="4F81BD"/>
      <w:sz w:val="20"/>
      <w:szCs w:val="20"/>
    </w:rPr>
  </w:style>
  <w:style w:type="character" w:customStyle="1" w:styleId="Titre9Car">
    <w:name w:val="Titre 9 Car"/>
    <w:link w:val="Titre9"/>
    <w:uiPriority w:val="9"/>
    <w:rsid w:val="00B7064C"/>
    <w:rPr>
      <w:rFonts w:ascii="Cambria" w:eastAsia="Times New Roman" w:hAnsi="Cambria" w:cs="Times New Roman"/>
      <w:i/>
      <w:iCs/>
      <w:color w:val="404040"/>
      <w:sz w:val="20"/>
      <w:szCs w:val="20"/>
    </w:rPr>
  </w:style>
  <w:style w:type="paragraph" w:styleId="Lgende">
    <w:name w:val="caption"/>
    <w:basedOn w:val="Normal"/>
    <w:next w:val="Normal"/>
    <w:uiPriority w:val="35"/>
    <w:semiHidden/>
    <w:unhideWhenUsed/>
    <w:qFormat/>
    <w:rsid w:val="00B7064C"/>
    <w:pPr>
      <w:spacing w:line="240" w:lineRule="auto"/>
    </w:pPr>
    <w:rPr>
      <w:b/>
      <w:bCs/>
      <w:color w:val="4F81BD"/>
      <w:sz w:val="18"/>
      <w:szCs w:val="18"/>
    </w:rPr>
  </w:style>
  <w:style w:type="paragraph" w:styleId="Sous-titre">
    <w:name w:val="Subtitle"/>
    <w:basedOn w:val="Normal"/>
    <w:next w:val="Normal"/>
    <w:link w:val="Sous-titreCar"/>
    <w:uiPriority w:val="11"/>
    <w:qFormat/>
    <w:rsid w:val="00B7064C"/>
    <w:pPr>
      <w:numPr>
        <w:ilvl w:val="1"/>
      </w:numPr>
    </w:pPr>
    <w:rPr>
      <w:rFonts w:ascii="Cambria" w:hAnsi="Cambria"/>
      <w:i/>
      <w:iCs/>
      <w:color w:val="4F81BD"/>
      <w:spacing w:val="15"/>
      <w:sz w:val="24"/>
      <w:szCs w:val="24"/>
      <w:lang w:val="x-none" w:eastAsia="x-none" w:bidi="ar-SA"/>
    </w:rPr>
  </w:style>
  <w:style w:type="character" w:customStyle="1" w:styleId="Sous-titreCar">
    <w:name w:val="Sous-titre Car"/>
    <w:link w:val="Sous-titre"/>
    <w:uiPriority w:val="11"/>
    <w:rsid w:val="00B7064C"/>
    <w:rPr>
      <w:rFonts w:ascii="Cambria" w:eastAsia="Times New Roman" w:hAnsi="Cambria" w:cs="Times New Roman"/>
      <w:i/>
      <w:iCs/>
      <w:color w:val="4F81BD"/>
      <w:spacing w:val="15"/>
      <w:sz w:val="24"/>
      <w:szCs w:val="24"/>
    </w:rPr>
  </w:style>
  <w:style w:type="character" w:styleId="lev">
    <w:name w:val="Strong"/>
    <w:uiPriority w:val="22"/>
    <w:qFormat/>
    <w:rsid w:val="00B7064C"/>
    <w:rPr>
      <w:b/>
      <w:bCs/>
    </w:rPr>
  </w:style>
  <w:style w:type="character" w:styleId="Accentuation">
    <w:name w:val="Emphasis"/>
    <w:uiPriority w:val="20"/>
    <w:qFormat/>
    <w:rsid w:val="00B7064C"/>
    <w:rPr>
      <w:i/>
      <w:iCs/>
    </w:rPr>
  </w:style>
  <w:style w:type="paragraph" w:styleId="Sansinterligne">
    <w:name w:val="No Spacing"/>
    <w:uiPriority w:val="1"/>
    <w:qFormat/>
    <w:rsid w:val="00B7064C"/>
    <w:rPr>
      <w:sz w:val="22"/>
      <w:szCs w:val="22"/>
      <w:lang w:val="en-US" w:eastAsia="en-US" w:bidi="en-US"/>
    </w:rPr>
  </w:style>
  <w:style w:type="paragraph" w:styleId="Citation">
    <w:name w:val="Quote"/>
    <w:basedOn w:val="Normal"/>
    <w:next w:val="Normal"/>
    <w:link w:val="CitationCar"/>
    <w:uiPriority w:val="29"/>
    <w:qFormat/>
    <w:rsid w:val="00B7064C"/>
    <w:rPr>
      <w:i/>
      <w:iCs/>
      <w:color w:val="000000"/>
      <w:sz w:val="20"/>
      <w:szCs w:val="20"/>
      <w:lang w:val="x-none" w:eastAsia="x-none" w:bidi="ar-SA"/>
    </w:rPr>
  </w:style>
  <w:style w:type="character" w:customStyle="1" w:styleId="CitationCar">
    <w:name w:val="Citation Car"/>
    <w:link w:val="Citation"/>
    <w:uiPriority w:val="29"/>
    <w:rsid w:val="00B7064C"/>
    <w:rPr>
      <w:i/>
      <w:iCs/>
      <w:color w:val="000000"/>
    </w:rPr>
  </w:style>
  <w:style w:type="paragraph" w:styleId="Citationintense">
    <w:name w:val="Intense Quote"/>
    <w:basedOn w:val="Normal"/>
    <w:next w:val="Normal"/>
    <w:link w:val="CitationintenseCar"/>
    <w:uiPriority w:val="30"/>
    <w:qFormat/>
    <w:rsid w:val="00B7064C"/>
    <w:pPr>
      <w:pBdr>
        <w:bottom w:val="single" w:sz="4" w:space="4" w:color="4F81BD"/>
      </w:pBdr>
      <w:spacing w:before="200" w:after="280"/>
      <w:ind w:left="936" w:right="936"/>
    </w:pPr>
    <w:rPr>
      <w:b/>
      <w:bCs/>
      <w:i/>
      <w:iCs/>
      <w:color w:val="4F81BD"/>
      <w:sz w:val="20"/>
      <w:szCs w:val="20"/>
      <w:lang w:val="x-none" w:eastAsia="x-none" w:bidi="ar-SA"/>
    </w:rPr>
  </w:style>
  <w:style w:type="character" w:customStyle="1" w:styleId="CitationintenseCar">
    <w:name w:val="Citation intense Car"/>
    <w:link w:val="Citationintense"/>
    <w:uiPriority w:val="30"/>
    <w:rsid w:val="00B7064C"/>
    <w:rPr>
      <w:b/>
      <w:bCs/>
      <w:i/>
      <w:iCs/>
      <w:color w:val="4F81BD"/>
    </w:rPr>
  </w:style>
  <w:style w:type="character" w:styleId="Emphaseple">
    <w:name w:val="Subtle Emphasis"/>
    <w:uiPriority w:val="19"/>
    <w:qFormat/>
    <w:rsid w:val="00B7064C"/>
    <w:rPr>
      <w:i/>
      <w:iCs/>
      <w:color w:val="808080"/>
    </w:rPr>
  </w:style>
  <w:style w:type="character" w:styleId="Emphaseintense">
    <w:name w:val="Intense Emphasis"/>
    <w:uiPriority w:val="21"/>
    <w:qFormat/>
    <w:rsid w:val="00B7064C"/>
    <w:rPr>
      <w:b/>
      <w:bCs/>
      <w:i/>
      <w:iCs/>
      <w:color w:val="4F81BD"/>
    </w:rPr>
  </w:style>
  <w:style w:type="character" w:styleId="Rfrenceple">
    <w:name w:val="Subtle Reference"/>
    <w:uiPriority w:val="31"/>
    <w:qFormat/>
    <w:rsid w:val="00B7064C"/>
    <w:rPr>
      <w:smallCaps/>
      <w:color w:val="C0504D"/>
      <w:u w:val="single"/>
    </w:rPr>
  </w:style>
  <w:style w:type="character" w:styleId="Rfrenceintense">
    <w:name w:val="Intense Reference"/>
    <w:uiPriority w:val="32"/>
    <w:qFormat/>
    <w:rsid w:val="00B7064C"/>
    <w:rPr>
      <w:b/>
      <w:bCs/>
      <w:smallCaps/>
      <w:color w:val="C0504D"/>
      <w:spacing w:val="5"/>
      <w:u w:val="single"/>
    </w:rPr>
  </w:style>
  <w:style w:type="character" w:styleId="Titredulivre">
    <w:name w:val="Book Title"/>
    <w:uiPriority w:val="33"/>
    <w:qFormat/>
    <w:rsid w:val="00B7064C"/>
    <w:rPr>
      <w:b/>
      <w:bCs/>
      <w:smallCaps/>
      <w:spacing w:val="5"/>
    </w:rPr>
  </w:style>
  <w:style w:type="paragraph" w:styleId="En-ttedetabledesmatires">
    <w:name w:val="TOC Heading"/>
    <w:basedOn w:val="Titre1"/>
    <w:next w:val="Normal"/>
    <w:uiPriority w:val="39"/>
    <w:semiHidden/>
    <w:unhideWhenUsed/>
    <w:qFormat/>
    <w:rsid w:val="00B7064C"/>
    <w:pPr>
      <w:outlineLvl w:val="9"/>
    </w:pPr>
  </w:style>
  <w:style w:type="character" w:customStyle="1" w:styleId="InfoBlueCar">
    <w:name w:val="InfoBlue Car"/>
    <w:link w:val="InfoBlue"/>
    <w:rsid w:val="00BD5C6E"/>
    <w:rPr>
      <w:iCs/>
      <w:color w:val="0000FF"/>
      <w:sz w:val="20"/>
    </w:rPr>
  </w:style>
  <w:style w:type="paragraph" w:customStyle="1" w:styleId="Commentaires">
    <w:name w:val="Commentaires"/>
    <w:basedOn w:val="InfoBlue"/>
    <w:link w:val="CommentairesCar"/>
    <w:qFormat/>
    <w:rsid w:val="001B4EAB"/>
    <w:pPr>
      <w:spacing w:after="0"/>
    </w:pPr>
  </w:style>
  <w:style w:type="paragraph" w:customStyle="1" w:styleId="casdutilisation-titre1">
    <w:name w:val="cas d'utilisation - titre 1"/>
    <w:basedOn w:val="Titre2"/>
    <w:rsid w:val="005B44CF"/>
    <w:pPr>
      <w:pageBreakBefore/>
      <w:numPr>
        <w:ilvl w:val="0"/>
        <w:numId w:val="0"/>
      </w:numPr>
      <w:shd w:val="clear" w:color="auto" w:fill="E0E0E0"/>
      <w:tabs>
        <w:tab w:val="num" w:pos="576"/>
      </w:tabs>
      <w:spacing w:after="360"/>
      <w:ind w:left="576" w:hanging="576"/>
      <w:jc w:val="left"/>
    </w:pPr>
    <w:rPr>
      <w:rFonts w:ascii="Arial" w:hAnsi="Arial" w:cs="Arial"/>
      <w:bCs w:val="0"/>
      <w:i/>
      <w:iCs/>
      <w:color w:val="auto"/>
      <w:sz w:val="24"/>
      <w:szCs w:val="28"/>
      <w:lang w:val="fr-FR" w:eastAsia="fr-FR"/>
    </w:rPr>
  </w:style>
  <w:style w:type="character" w:customStyle="1" w:styleId="CommentairesCar">
    <w:name w:val="Commentaires Car"/>
    <w:link w:val="Commentaires"/>
    <w:rsid w:val="001B4EAB"/>
    <w:rPr>
      <w:iCs/>
      <w:color w:val="0000FF"/>
      <w:sz w:val="20"/>
      <w:szCs w:val="22"/>
      <w:lang w:eastAsia="en-US" w:bidi="en-US"/>
    </w:rPr>
  </w:style>
  <w:style w:type="paragraph" w:customStyle="1" w:styleId="casdutilisation-titre2">
    <w:name w:val="cas d'utilisation - titre 2"/>
    <w:basedOn w:val="Normal"/>
    <w:rsid w:val="005B44CF"/>
    <w:pPr>
      <w:numPr>
        <w:ilvl w:val="3"/>
      </w:numPr>
      <w:tabs>
        <w:tab w:val="num" w:pos="0"/>
      </w:tabs>
      <w:spacing w:before="120" w:after="120" w:line="240" w:lineRule="auto"/>
    </w:pPr>
    <w:rPr>
      <w:rFonts w:ascii="Arial" w:hAnsi="Arial"/>
      <w:b/>
      <w:bCs/>
      <w:szCs w:val="24"/>
      <w:lang w:val="fr-FR" w:eastAsia="fr-FR" w:bidi="ar-SA"/>
    </w:rPr>
  </w:style>
  <w:style w:type="paragraph" w:customStyle="1" w:styleId="casdutilisation-tape2">
    <w:name w:val="cas d'utilisation - étape 2"/>
    <w:basedOn w:val="Normal"/>
    <w:rsid w:val="005B44CF"/>
    <w:pPr>
      <w:numPr>
        <w:numId w:val="11"/>
      </w:numPr>
      <w:spacing w:before="120" w:after="120" w:line="240" w:lineRule="auto"/>
    </w:pPr>
    <w:rPr>
      <w:rFonts w:ascii="Arial" w:hAnsi="Arial"/>
      <w:szCs w:val="24"/>
      <w:lang w:val="fr-FR" w:eastAsia="fr-FR" w:bidi="ar-SA"/>
    </w:rPr>
  </w:style>
  <w:style w:type="paragraph" w:customStyle="1" w:styleId="casdutilisation-tape1">
    <w:name w:val="cas d'utilisation - étape 1"/>
    <w:basedOn w:val="Normal"/>
    <w:rsid w:val="005B44CF"/>
    <w:pPr>
      <w:numPr>
        <w:numId w:val="12"/>
      </w:numPr>
      <w:spacing w:before="120" w:after="120" w:line="240" w:lineRule="auto"/>
    </w:pPr>
    <w:rPr>
      <w:rFonts w:ascii="Arial" w:hAnsi="Arial"/>
      <w:szCs w:val="24"/>
      <w:lang w:val="fr-FR"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89685">
      <w:bodyDiv w:val="1"/>
      <w:marLeft w:val="0"/>
      <w:marRight w:val="0"/>
      <w:marTop w:val="0"/>
      <w:marBottom w:val="0"/>
      <w:divBdr>
        <w:top w:val="none" w:sz="0" w:space="0" w:color="auto"/>
        <w:left w:val="none" w:sz="0" w:space="0" w:color="auto"/>
        <w:bottom w:val="none" w:sz="0" w:space="0" w:color="auto"/>
        <w:right w:val="none" w:sz="0" w:space="0" w:color="auto"/>
      </w:divBdr>
    </w:div>
    <w:div w:id="887255712">
      <w:bodyDiv w:val="1"/>
      <w:marLeft w:val="0"/>
      <w:marRight w:val="0"/>
      <w:marTop w:val="0"/>
      <w:marBottom w:val="0"/>
      <w:divBdr>
        <w:top w:val="none" w:sz="0" w:space="0" w:color="auto"/>
        <w:left w:val="none" w:sz="0" w:space="0" w:color="auto"/>
        <w:bottom w:val="none" w:sz="0" w:space="0" w:color="auto"/>
        <w:right w:val="none" w:sz="0" w:space="0" w:color="auto"/>
      </w:divBdr>
    </w:div>
    <w:div w:id="1096513167">
      <w:bodyDiv w:val="1"/>
      <w:marLeft w:val="0"/>
      <w:marRight w:val="0"/>
      <w:marTop w:val="0"/>
      <w:marBottom w:val="0"/>
      <w:divBdr>
        <w:top w:val="none" w:sz="0" w:space="0" w:color="auto"/>
        <w:left w:val="none" w:sz="0" w:space="0" w:color="auto"/>
        <w:bottom w:val="none" w:sz="0" w:space="0" w:color="auto"/>
        <w:right w:val="none" w:sz="0" w:space="0" w:color="auto"/>
      </w:divBdr>
    </w:div>
    <w:div w:id="179544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lassic.moqups.com/acharrier@intechinfo.fr/W1B9DKyP"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ucidchart.com/invitations/accept/1e09256e-a96f-477b-a76a-8832e0678b1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oulestreau.ADMP\Application%20Data\Microsoft\Mod&#232;les\DocProjetIntech.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CEBEA-80D9-416A-9BAA-CC6FE3EFC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DocProjetIntech.dot</Template>
  <TotalTime>313</TotalTime>
  <Pages>19</Pages>
  <Words>2452</Words>
  <Characters>13486</Characters>
  <Application>Microsoft Office Word</Application>
  <DocSecurity>0</DocSecurity>
  <Lines>112</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Spécifications</vt:lpstr>
      <vt:lpstr>Spécifications</vt:lpstr>
    </vt:vector>
  </TitlesOfParts>
  <Company>In'Tech INFO</Company>
  <LinksUpToDate>false</LinksUpToDate>
  <CharactersWithSpaces>15907</CharactersWithSpaces>
  <SharedDoc>false</SharedDoc>
  <HLinks>
    <vt:vector size="24" baseType="variant">
      <vt:variant>
        <vt:i4>4784141</vt:i4>
      </vt:variant>
      <vt:variant>
        <vt:i4>75</vt:i4>
      </vt:variant>
      <vt:variant>
        <vt:i4>0</vt:i4>
      </vt:variant>
      <vt:variant>
        <vt:i4>5</vt:i4>
      </vt:variant>
      <vt:variant>
        <vt:lpwstr>http://www.mockupscreens.com/</vt:lpwstr>
      </vt:variant>
      <vt:variant>
        <vt:lpwstr/>
      </vt:variant>
      <vt:variant>
        <vt:i4>4784141</vt:i4>
      </vt:variant>
      <vt:variant>
        <vt:i4>72</vt:i4>
      </vt:variant>
      <vt:variant>
        <vt:i4>0</vt:i4>
      </vt:variant>
      <vt:variant>
        <vt:i4>5</vt:i4>
      </vt:variant>
      <vt:variant>
        <vt:lpwstr>http://www.mockupscreens.com/</vt:lpwstr>
      </vt:variant>
      <vt:variant>
        <vt:lpwstr/>
      </vt:variant>
      <vt:variant>
        <vt:i4>7012429</vt:i4>
      </vt:variant>
      <vt:variant>
        <vt:i4>69</vt:i4>
      </vt:variant>
      <vt:variant>
        <vt:i4>0</vt:i4>
      </vt:variant>
      <vt:variant>
        <vt:i4>5</vt:i4>
      </vt:variant>
      <vt:variant>
        <vt:lpwstr>https://classic.moqups.com/acharrier@intechinfo.fr/W1B9DKyP</vt:lpwstr>
      </vt:variant>
      <vt:variant>
        <vt:lpwstr/>
      </vt:variant>
      <vt:variant>
        <vt:i4>7798845</vt:i4>
      </vt:variant>
      <vt:variant>
        <vt:i4>66</vt:i4>
      </vt:variant>
      <vt:variant>
        <vt:i4>0</vt:i4>
      </vt:variant>
      <vt:variant>
        <vt:i4>5</vt:i4>
      </vt:variant>
      <vt:variant>
        <vt:lpwstr>https://www.lucidchart.com/invitations/accept/1e09256e-a96f-477b-a76a-8832e0678b13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dc:title>
  <dc:subject>tes</dc:subject>
  <dc:creator>Anthony Boulestreau</dc:creator>
  <cp:keywords/>
  <dc:description/>
  <cp:lastModifiedBy>Antonin CHARRIER</cp:lastModifiedBy>
  <cp:revision>8</cp:revision>
  <cp:lastPrinted>2005-09-28T10:33:00Z</cp:lastPrinted>
  <dcterms:created xsi:type="dcterms:W3CDTF">2016-10-18T08:03:00Z</dcterms:created>
  <dcterms:modified xsi:type="dcterms:W3CDTF">2016-10-21T11:07:00Z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Promotion">
    <vt:lpwstr>SaisirVotrePromotion</vt:lpwstr>
  </property>
  <property fmtid="{D5CDD505-2E9C-101B-9397-08002B2CF9AE}" pid="4" name="Date">
    <vt:lpwstr>24/03/2010</vt:lpwstr>
  </property>
</Properties>
</file>